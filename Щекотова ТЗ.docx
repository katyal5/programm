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CDA10E" w14:textId="64B46706" w:rsidR="00990EAC" w:rsidRDefault="00990EAC" w:rsidP="00EA6493">
      <w:pPr>
        <w:rPr>
          <w:noProof/>
        </w:rPr>
      </w:pPr>
    </w:p>
    <w:tbl>
      <w:tblPr>
        <w:tblpPr w:leftFromText="180" w:rightFromText="180" w:vertAnchor="text" w:horzAnchor="margin" w:tblpXSpec="right" w:tblpY="-727"/>
        <w:tblW w:w="10172" w:type="dxa"/>
        <w:tblLook w:val="00A0" w:firstRow="1" w:lastRow="0" w:firstColumn="1" w:lastColumn="0" w:noHBand="0" w:noVBand="0"/>
      </w:tblPr>
      <w:tblGrid>
        <w:gridCol w:w="4821"/>
        <w:gridCol w:w="1162"/>
        <w:gridCol w:w="4189"/>
      </w:tblGrid>
      <w:tr w:rsidR="00035A26" w14:paraId="171EF3DA" w14:textId="77777777" w:rsidTr="00990EAC">
        <w:tc>
          <w:tcPr>
            <w:tcW w:w="4821" w:type="dxa"/>
          </w:tcPr>
          <w:p w14:paraId="78A88FFE" w14:textId="77777777" w:rsidR="00990EAC" w:rsidRPr="00646136" w:rsidRDefault="00990EAC" w:rsidP="00A6518F">
            <w:pPr>
              <w:ind w:firstLine="0"/>
            </w:pPr>
            <w:r>
              <w:t>СОГЛАСОВАНО</w:t>
            </w:r>
          </w:p>
        </w:tc>
        <w:tc>
          <w:tcPr>
            <w:tcW w:w="1162" w:type="dxa"/>
          </w:tcPr>
          <w:p w14:paraId="75A8F17D" w14:textId="77777777" w:rsidR="00990EAC" w:rsidRPr="00646136" w:rsidRDefault="00990EAC" w:rsidP="00990EAC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189" w:type="dxa"/>
          </w:tcPr>
          <w:p w14:paraId="6D45501A" w14:textId="77777777" w:rsidR="00990EAC" w:rsidRPr="00646136" w:rsidRDefault="00990EAC" w:rsidP="00A6518F">
            <w:pPr>
              <w:ind w:firstLine="0"/>
            </w:pPr>
            <w:r w:rsidRPr="00646136">
              <w:t>УТВЕРЖДАЮ</w:t>
            </w:r>
          </w:p>
        </w:tc>
      </w:tr>
      <w:tr w:rsidR="00035A26" w14:paraId="601542A4" w14:textId="77777777" w:rsidTr="00990EAC">
        <w:trPr>
          <w:trHeight w:val="2047"/>
        </w:trPr>
        <w:tc>
          <w:tcPr>
            <w:tcW w:w="4821" w:type="dxa"/>
            <w:hideMark/>
          </w:tcPr>
          <w:p w14:paraId="197DB628" w14:textId="6A8BE26B" w:rsidR="00990EAC" w:rsidRPr="00A46113" w:rsidRDefault="00D96EB0" w:rsidP="00A6518F">
            <w:pPr>
              <w:ind w:firstLine="0"/>
            </w:pPr>
            <w:r>
              <w:t>Преподаватель по анализу и разработке технических заданий</w:t>
            </w:r>
          </w:p>
          <w:p w14:paraId="06C1ECB5" w14:textId="6B42543F" w:rsidR="00990EAC" w:rsidRPr="00F76EBD" w:rsidRDefault="00990EAC" w:rsidP="00A6518F">
            <w:pPr>
              <w:ind w:firstLine="0"/>
            </w:pPr>
            <w:r w:rsidRPr="00A46113">
              <w:t>________________</w:t>
            </w:r>
            <w:r w:rsidR="00FD0C4A" w:rsidRPr="00A46113">
              <w:t xml:space="preserve"> </w:t>
            </w:r>
            <w:r w:rsidR="00D96EB0">
              <w:t>Ржаникова</w:t>
            </w:r>
            <w:r w:rsidR="0050147E">
              <w:t xml:space="preserve"> </w:t>
            </w:r>
            <w:r w:rsidR="00D96EB0">
              <w:t>Е</w:t>
            </w:r>
            <w:r w:rsidR="0050147E">
              <w:t xml:space="preserve">. </w:t>
            </w:r>
            <w:r w:rsidR="00D96EB0">
              <w:t>Д</w:t>
            </w:r>
            <w:r w:rsidR="0050147E">
              <w:t>.</w:t>
            </w:r>
          </w:p>
          <w:p w14:paraId="58A29CDE" w14:textId="409B2D6F" w:rsidR="00990EAC" w:rsidRPr="00646136" w:rsidRDefault="00D31A36" w:rsidP="00A6518F">
            <w:pPr>
              <w:ind w:firstLine="0"/>
            </w:pPr>
            <w:r>
              <w:t>«____» _____________ 20__</w:t>
            </w:r>
            <w:r w:rsidR="00990EAC" w:rsidRPr="00646136">
              <w:t> г.</w:t>
            </w:r>
          </w:p>
          <w:p w14:paraId="7168C491" w14:textId="77777777" w:rsidR="00990EAC" w:rsidRPr="00646136" w:rsidRDefault="00990EAC" w:rsidP="00A6518F">
            <w:pPr>
              <w:ind w:firstLine="0"/>
              <w:rPr>
                <w:sz w:val="16"/>
                <w:szCs w:val="16"/>
              </w:rPr>
            </w:pPr>
            <w:r w:rsidRPr="00646136">
              <w:rPr>
                <w:sz w:val="16"/>
                <w:szCs w:val="16"/>
              </w:rPr>
              <w:t>М.П.</w:t>
            </w:r>
          </w:p>
        </w:tc>
        <w:tc>
          <w:tcPr>
            <w:tcW w:w="1162" w:type="dxa"/>
          </w:tcPr>
          <w:p w14:paraId="5B49D94C" w14:textId="77777777" w:rsidR="00990EAC" w:rsidRPr="00646136" w:rsidRDefault="00990EAC" w:rsidP="00990EAC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189" w:type="dxa"/>
            <w:hideMark/>
          </w:tcPr>
          <w:p w14:paraId="27E7F7E5" w14:textId="340BDE2F" w:rsidR="00990EAC" w:rsidRPr="00646136" w:rsidRDefault="00DC5FE1" w:rsidP="00A6518F">
            <w:pPr>
              <w:ind w:firstLine="0"/>
            </w:pPr>
            <w:r>
              <w:t>Руководитель</w:t>
            </w:r>
          </w:p>
          <w:p w14:paraId="091DDD7E" w14:textId="0CC45994" w:rsidR="00990EAC" w:rsidRPr="00646136" w:rsidRDefault="00990EAC" w:rsidP="00A6518F">
            <w:pPr>
              <w:ind w:firstLine="0"/>
            </w:pPr>
            <w:r w:rsidRPr="00646136">
              <w:t>________________</w:t>
            </w:r>
            <w:r w:rsidR="00FD0C4A">
              <w:t xml:space="preserve"> Чистяков Г.</w:t>
            </w:r>
            <w:r w:rsidR="00D37AAF">
              <w:t xml:space="preserve"> </w:t>
            </w:r>
            <w:r w:rsidR="00FD0C4A">
              <w:t>А.</w:t>
            </w:r>
          </w:p>
          <w:p w14:paraId="59C6E152" w14:textId="64A319A7" w:rsidR="00990EAC" w:rsidRPr="00646136" w:rsidRDefault="00D31A36" w:rsidP="00A6518F">
            <w:pPr>
              <w:ind w:firstLine="0"/>
            </w:pPr>
            <w:r>
              <w:t>«____» _____________ 20__</w:t>
            </w:r>
            <w:r w:rsidR="00990EAC" w:rsidRPr="00646136">
              <w:t> г.</w:t>
            </w:r>
          </w:p>
          <w:p w14:paraId="3DBEE99F" w14:textId="77777777" w:rsidR="00990EAC" w:rsidRPr="00646136" w:rsidRDefault="00990EAC" w:rsidP="00A6518F">
            <w:pPr>
              <w:ind w:firstLine="0"/>
              <w:rPr>
                <w:sz w:val="16"/>
              </w:rPr>
            </w:pPr>
            <w:r w:rsidRPr="00646136">
              <w:rPr>
                <w:sz w:val="16"/>
                <w:szCs w:val="16"/>
              </w:rPr>
              <w:t>М.П.</w:t>
            </w:r>
          </w:p>
        </w:tc>
      </w:tr>
    </w:tbl>
    <w:p w14:paraId="2AAA6B2A" w14:textId="77777777" w:rsidR="00990EAC" w:rsidRPr="00646136" w:rsidRDefault="00990EAC" w:rsidP="00EA6493">
      <w:pPr>
        <w:rPr>
          <w:noProof/>
        </w:rPr>
      </w:pPr>
    </w:p>
    <w:p w14:paraId="66DDFF13" w14:textId="77777777" w:rsidR="00990EAC" w:rsidRPr="00646136" w:rsidRDefault="00990EAC" w:rsidP="00990EAC"/>
    <w:p w14:paraId="6D8F6D6B" w14:textId="77777777" w:rsidR="00990EAC" w:rsidRPr="00646136" w:rsidRDefault="00990EAC" w:rsidP="00990EAC"/>
    <w:p w14:paraId="326582D4" w14:textId="6E9C214C" w:rsidR="00990EAC" w:rsidRPr="00646136" w:rsidRDefault="00A6518F" w:rsidP="00A6518F">
      <w:pPr>
        <w:pStyle w:val="vguxTitleDocName"/>
      </w:pPr>
      <w:r>
        <w:rPr>
          <w:lang w:val="ru-RU"/>
        </w:rPr>
        <w:t>ТЕХНИЧЕСКОЕ ЗАДАНИЕ</w:t>
      </w:r>
    </w:p>
    <w:p w14:paraId="0A9957D8" w14:textId="70212D17" w:rsidR="0013162A" w:rsidRDefault="00990EAC" w:rsidP="0013162A">
      <w:pPr>
        <w:ind w:firstLine="0"/>
        <w:jc w:val="center"/>
      </w:pPr>
      <w:r w:rsidRPr="00646136">
        <w:t xml:space="preserve">на </w:t>
      </w:r>
      <w:r w:rsidR="00F2337D">
        <w:t>разработку</w:t>
      </w:r>
    </w:p>
    <w:p w14:paraId="1AC91821" w14:textId="0D67923A" w:rsidR="00990EAC" w:rsidRPr="00646136" w:rsidRDefault="003D3E93" w:rsidP="0013162A">
      <w:pPr>
        <w:ind w:firstLine="0"/>
        <w:jc w:val="center"/>
      </w:pPr>
      <w:r>
        <w:t>_________________</w:t>
      </w:r>
      <w:r w:rsidR="00D37AAF">
        <w:t>п</w:t>
      </w:r>
      <w:r w:rsidR="00636646">
        <w:t xml:space="preserve">риложения </w:t>
      </w:r>
      <w:r w:rsidR="00636646" w:rsidRPr="00636646">
        <w:t>«</w:t>
      </w:r>
      <w:proofErr w:type="gramStart"/>
      <w:r w:rsidR="00734D26">
        <w:t>Ежедневник</w:t>
      </w:r>
      <w:r w:rsidR="00636646" w:rsidRPr="00646136">
        <w:t>»</w:t>
      </w:r>
      <w:r>
        <w:t>_</w:t>
      </w:r>
      <w:proofErr w:type="gramEnd"/>
      <w:r>
        <w:t>________________</w:t>
      </w:r>
    </w:p>
    <w:p w14:paraId="2FAF6D5A" w14:textId="77777777" w:rsidR="00990EAC" w:rsidRPr="00646136" w:rsidRDefault="00990EAC" w:rsidP="00303DC8"/>
    <w:p w14:paraId="7802D47B" w14:textId="77777777" w:rsidR="00990EAC" w:rsidRPr="00646136" w:rsidRDefault="00990EAC" w:rsidP="00303DC8"/>
    <w:tbl>
      <w:tblPr>
        <w:tblW w:w="10172" w:type="dxa"/>
        <w:tblInd w:w="-318" w:type="dxa"/>
        <w:tblLook w:val="00A0" w:firstRow="1" w:lastRow="0" w:firstColumn="1" w:lastColumn="0" w:noHBand="0" w:noVBand="0"/>
      </w:tblPr>
      <w:tblGrid>
        <w:gridCol w:w="4821"/>
        <w:gridCol w:w="1134"/>
        <w:gridCol w:w="4217"/>
      </w:tblGrid>
      <w:tr w:rsidR="00035A26" w14:paraId="6C30B23A" w14:textId="77777777" w:rsidTr="003E22A5">
        <w:tc>
          <w:tcPr>
            <w:tcW w:w="4821" w:type="dxa"/>
          </w:tcPr>
          <w:p w14:paraId="1F9E7B21" w14:textId="77777777" w:rsidR="00990EAC" w:rsidRPr="00646136" w:rsidRDefault="00990EAC" w:rsidP="0013162A">
            <w:pPr>
              <w:ind w:firstLine="0"/>
            </w:pPr>
            <w:r w:rsidRPr="00646136">
              <w:t>СОГЛАСОВАНО</w:t>
            </w:r>
          </w:p>
        </w:tc>
        <w:tc>
          <w:tcPr>
            <w:tcW w:w="1134" w:type="dxa"/>
          </w:tcPr>
          <w:p w14:paraId="1DE671FD" w14:textId="77777777" w:rsidR="00990EAC" w:rsidRPr="00646136" w:rsidRDefault="00990EAC" w:rsidP="00990EAC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7" w:type="dxa"/>
          </w:tcPr>
          <w:p w14:paraId="2CAFB7F3" w14:textId="77777777" w:rsidR="00990EAC" w:rsidRPr="00646136" w:rsidRDefault="00990EAC" w:rsidP="0013162A">
            <w:pPr>
              <w:ind w:firstLine="0"/>
            </w:pPr>
            <w:r w:rsidRPr="00646136">
              <w:t>СОГЛАСОВАНО</w:t>
            </w:r>
          </w:p>
        </w:tc>
      </w:tr>
      <w:tr w:rsidR="00DB67CB" w14:paraId="6E79C311" w14:textId="77777777" w:rsidTr="003E22A5">
        <w:trPr>
          <w:trHeight w:val="1713"/>
        </w:trPr>
        <w:tc>
          <w:tcPr>
            <w:tcW w:w="4821" w:type="dxa"/>
            <w:hideMark/>
          </w:tcPr>
          <w:p w14:paraId="2FFD1A4A" w14:textId="7D6F98C4" w:rsidR="00DB67CB" w:rsidRPr="00646136" w:rsidRDefault="002502BF" w:rsidP="0013162A">
            <w:pPr>
              <w:ind w:firstLine="0"/>
            </w:pPr>
            <w:r>
              <w:t xml:space="preserve">Колледж </w:t>
            </w:r>
            <w:proofErr w:type="spellStart"/>
            <w:r>
              <w:t>ВятГУ</w:t>
            </w:r>
            <w:proofErr w:type="spellEnd"/>
          </w:p>
          <w:p w14:paraId="1BE65011" w14:textId="2EEC6D19" w:rsidR="00DB67CB" w:rsidRPr="00646136" w:rsidRDefault="00DB67CB" w:rsidP="0013162A">
            <w:pPr>
              <w:ind w:firstLine="0"/>
            </w:pPr>
            <w:r w:rsidRPr="00646136">
              <w:t>________________</w:t>
            </w:r>
            <w:r w:rsidR="00FD0C4A">
              <w:t xml:space="preserve"> </w:t>
            </w:r>
            <w:r w:rsidR="00051C8E">
              <w:t>Щекотова Е. А</w:t>
            </w:r>
            <w:r w:rsidR="00D96EB0">
              <w:t>.</w:t>
            </w:r>
          </w:p>
          <w:p w14:paraId="6D9A6514" w14:textId="77777777" w:rsidR="00DB67CB" w:rsidRPr="00646136" w:rsidRDefault="00DB67CB" w:rsidP="0013162A">
            <w:pPr>
              <w:ind w:firstLine="0"/>
            </w:pPr>
            <w:r>
              <w:t>«____» _____________ 20</w:t>
            </w:r>
            <w:r w:rsidRPr="002502BF">
              <w:t>__</w:t>
            </w:r>
            <w:r w:rsidRPr="00646136">
              <w:t> г.</w:t>
            </w:r>
          </w:p>
          <w:p w14:paraId="391E9847" w14:textId="5724A65A" w:rsidR="00DB67CB" w:rsidRPr="00646136" w:rsidRDefault="00DB67CB" w:rsidP="0013162A">
            <w:pPr>
              <w:ind w:firstLine="0"/>
            </w:pPr>
            <w:r w:rsidRPr="00F25908">
              <w:rPr>
                <w:sz w:val="16"/>
                <w:szCs w:val="14"/>
              </w:rPr>
              <w:t>М.П.</w:t>
            </w:r>
          </w:p>
        </w:tc>
        <w:tc>
          <w:tcPr>
            <w:tcW w:w="1134" w:type="dxa"/>
          </w:tcPr>
          <w:p w14:paraId="65C4A658" w14:textId="77777777" w:rsidR="00DB67CB" w:rsidRPr="00646136" w:rsidRDefault="00DB67CB" w:rsidP="00DB67CB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7" w:type="dxa"/>
            <w:hideMark/>
          </w:tcPr>
          <w:p w14:paraId="2D0A277D" w14:textId="64244D7F" w:rsidR="00DB67CB" w:rsidRPr="00646136" w:rsidRDefault="002502BF" w:rsidP="0013162A">
            <w:pPr>
              <w:ind w:firstLine="0"/>
            </w:pPr>
            <w:r>
              <w:t>Преподаватель по учебной практике</w:t>
            </w:r>
          </w:p>
          <w:p w14:paraId="2CA16E67" w14:textId="34F152C8" w:rsidR="00DB67CB" w:rsidRPr="00646136" w:rsidRDefault="00DB67CB" w:rsidP="0013162A">
            <w:pPr>
              <w:ind w:firstLine="0"/>
            </w:pPr>
            <w:r w:rsidRPr="00646136">
              <w:t>________________</w:t>
            </w:r>
            <w:r w:rsidR="00FD0C4A">
              <w:t xml:space="preserve"> </w:t>
            </w:r>
            <w:r w:rsidR="00D37AAF">
              <w:t>Коржавина А. С.</w:t>
            </w:r>
          </w:p>
          <w:p w14:paraId="481526AE" w14:textId="28E6C5C8" w:rsidR="00D37FCB" w:rsidRPr="00D37FCB" w:rsidRDefault="00DB67CB" w:rsidP="0013162A">
            <w:pPr>
              <w:ind w:firstLine="0"/>
            </w:pPr>
            <w:bookmarkStart w:id="0" w:name="_Hlk135657831"/>
            <w:r w:rsidRPr="00646136">
              <w:t>«</w:t>
            </w:r>
            <w:bookmarkEnd w:id="0"/>
            <w:r w:rsidRPr="00646136">
              <w:t>____» _____</w:t>
            </w:r>
            <w:r>
              <w:t>________ 20</w:t>
            </w:r>
            <w:r w:rsidRPr="002502BF">
              <w:t>__</w:t>
            </w:r>
            <w:r w:rsidRPr="00646136">
              <w:t> г.</w:t>
            </w:r>
          </w:p>
        </w:tc>
      </w:tr>
      <w:tr w:rsidR="003E22A5" w14:paraId="415F2DB0" w14:textId="77777777" w:rsidTr="003E22A5">
        <w:trPr>
          <w:trHeight w:val="419"/>
        </w:trPr>
        <w:tc>
          <w:tcPr>
            <w:tcW w:w="4821" w:type="dxa"/>
          </w:tcPr>
          <w:p w14:paraId="2D3A0885" w14:textId="77777777" w:rsidR="003E22A5" w:rsidRPr="00D31A36" w:rsidRDefault="003E22A5" w:rsidP="003E22A5">
            <w:pPr>
              <w:ind w:firstLine="0"/>
            </w:pPr>
          </w:p>
        </w:tc>
        <w:tc>
          <w:tcPr>
            <w:tcW w:w="1134" w:type="dxa"/>
          </w:tcPr>
          <w:p w14:paraId="26659269" w14:textId="77777777" w:rsidR="003E22A5" w:rsidRPr="00646136" w:rsidRDefault="003E22A5" w:rsidP="003E22A5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7" w:type="dxa"/>
          </w:tcPr>
          <w:p w14:paraId="21AE938C" w14:textId="37EF1496" w:rsidR="003E22A5" w:rsidRPr="00D31A36" w:rsidRDefault="003E22A5" w:rsidP="003E22A5">
            <w:pPr>
              <w:ind w:firstLine="0"/>
            </w:pPr>
            <w:r w:rsidRPr="00646136">
              <w:t>СОГЛАСОВАНО</w:t>
            </w:r>
          </w:p>
        </w:tc>
      </w:tr>
      <w:tr w:rsidR="003E22A5" w14:paraId="10817EA7" w14:textId="77777777" w:rsidTr="003E22A5">
        <w:trPr>
          <w:trHeight w:val="1713"/>
        </w:trPr>
        <w:tc>
          <w:tcPr>
            <w:tcW w:w="4821" w:type="dxa"/>
          </w:tcPr>
          <w:p w14:paraId="7B688BE1" w14:textId="77777777" w:rsidR="003E22A5" w:rsidRPr="00D31A36" w:rsidRDefault="003E22A5" w:rsidP="003E22A5">
            <w:pPr>
              <w:ind w:firstLine="0"/>
            </w:pPr>
          </w:p>
        </w:tc>
        <w:tc>
          <w:tcPr>
            <w:tcW w:w="1134" w:type="dxa"/>
          </w:tcPr>
          <w:p w14:paraId="74CB39DC" w14:textId="77777777" w:rsidR="003E22A5" w:rsidRPr="00646136" w:rsidRDefault="003E22A5" w:rsidP="003E22A5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7" w:type="dxa"/>
          </w:tcPr>
          <w:p w14:paraId="69F58FF0" w14:textId="7F05D23F" w:rsidR="003E22A5" w:rsidRPr="00646136" w:rsidRDefault="002502BF" w:rsidP="003E22A5">
            <w:pPr>
              <w:ind w:firstLine="0"/>
            </w:pPr>
            <w:r>
              <w:t xml:space="preserve">Преподаватель по </w:t>
            </w:r>
            <w:r w:rsidR="00EA7476">
              <w:t>внедрению</w:t>
            </w:r>
            <w:r>
              <w:t xml:space="preserve"> ИС</w:t>
            </w:r>
          </w:p>
          <w:p w14:paraId="0C9FD50A" w14:textId="516543A8" w:rsidR="003E22A5" w:rsidRPr="00646136" w:rsidRDefault="003E22A5" w:rsidP="003E22A5">
            <w:pPr>
              <w:ind w:firstLine="0"/>
            </w:pPr>
            <w:r w:rsidRPr="00646136">
              <w:t>________________</w:t>
            </w:r>
            <w:r w:rsidR="0014647F">
              <w:t xml:space="preserve">Самоделкин </w:t>
            </w:r>
            <w:r w:rsidR="00D37AAF">
              <w:t>П. А.</w:t>
            </w:r>
          </w:p>
          <w:p w14:paraId="3377A854" w14:textId="6ABC94DB" w:rsidR="003E22A5" w:rsidRPr="00D31A36" w:rsidRDefault="003E22A5" w:rsidP="003E22A5">
            <w:pPr>
              <w:ind w:firstLine="0"/>
            </w:pPr>
            <w:r w:rsidRPr="00646136">
              <w:t>«____» _____</w:t>
            </w:r>
            <w:r>
              <w:t>________ 20</w:t>
            </w:r>
            <w:r w:rsidRPr="002502BF">
              <w:t>__</w:t>
            </w:r>
            <w:r w:rsidRPr="00646136">
              <w:t> г.</w:t>
            </w:r>
          </w:p>
        </w:tc>
      </w:tr>
    </w:tbl>
    <w:p w14:paraId="4EEED0FE" w14:textId="52D2A6A5" w:rsidR="00D2756B" w:rsidRDefault="00D2756B" w:rsidP="003E22A5">
      <w:pPr>
        <w:ind w:firstLine="0"/>
      </w:pPr>
    </w:p>
    <w:p w14:paraId="2821F77F" w14:textId="77777777" w:rsidR="003E22A5" w:rsidRDefault="003E22A5" w:rsidP="003E22A5">
      <w:pPr>
        <w:ind w:firstLine="0"/>
      </w:pPr>
    </w:p>
    <w:p w14:paraId="0E468CFB" w14:textId="721BA3C1" w:rsidR="00D2756B" w:rsidRDefault="00D2756B" w:rsidP="00303DC8"/>
    <w:p w14:paraId="195BB252" w14:textId="3E6197FF" w:rsidR="00990EAC" w:rsidRDefault="00990EAC" w:rsidP="00303DC8"/>
    <w:p w14:paraId="4110DC7E" w14:textId="11FCBDFD" w:rsidR="00D2756B" w:rsidRDefault="00D2756B" w:rsidP="00303DC8"/>
    <w:p w14:paraId="2DD731FE" w14:textId="77777777" w:rsidR="00F113BF" w:rsidRDefault="00F113BF" w:rsidP="00303DC8"/>
    <w:p w14:paraId="3334347A" w14:textId="788C5AAA" w:rsidR="005A4E60" w:rsidRPr="00F113BF" w:rsidRDefault="00D2756B" w:rsidP="00F113BF">
      <w:pPr>
        <w:ind w:firstLine="0"/>
        <w:jc w:val="center"/>
      </w:pPr>
      <w:r>
        <w:t>20</w:t>
      </w:r>
      <w:r w:rsidR="005A4E60">
        <w:t>2</w:t>
      </w:r>
      <w:r w:rsidR="00636646">
        <w:t>3</w:t>
      </w:r>
    </w:p>
    <w:p w14:paraId="15D082F6" w14:textId="77777777" w:rsidR="00990EAC" w:rsidRPr="00646136" w:rsidRDefault="00990EAC" w:rsidP="0013162A">
      <w:pPr>
        <w:jc w:val="center"/>
        <w:sectPr w:rsidR="00990EAC" w:rsidRPr="00646136">
          <w:pgSz w:w="11907" w:h="16840"/>
          <w:pgMar w:top="1134" w:right="851" w:bottom="1134" w:left="1418" w:header="720" w:footer="720" w:gutter="0"/>
          <w:cols w:space="720"/>
        </w:sectPr>
      </w:pPr>
    </w:p>
    <w:p w14:paraId="7B3CC18C" w14:textId="1BCDB04B" w:rsidR="00990EAC" w:rsidRDefault="00990EAC" w:rsidP="00A6518F">
      <w:pPr>
        <w:pStyle w:val="vguCContentName"/>
      </w:pPr>
      <w:r w:rsidRPr="00646136">
        <w:lastRenderedPageBreak/>
        <w:t>Содержание</w:t>
      </w:r>
    </w:p>
    <w:sdt>
      <w:sdtPr>
        <w:rPr>
          <w:rFonts w:ascii="Times New Roman" w:eastAsiaTheme="minorEastAsia" w:hAnsi="Times New Roman" w:cstheme="minorBidi"/>
          <w:color w:val="auto"/>
          <w:sz w:val="24"/>
          <w:szCs w:val="22"/>
        </w:rPr>
        <w:id w:val="-6711097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769E9D" w14:textId="5C684F88" w:rsidR="00442256" w:rsidRDefault="00442256">
          <w:pPr>
            <w:pStyle w:val="afb"/>
          </w:pPr>
        </w:p>
        <w:p w14:paraId="52F7130F" w14:textId="491AB1B3" w:rsidR="003E68AC" w:rsidRDefault="00442256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114595" w:history="1">
            <w:r w:rsidR="003E68AC" w:rsidRPr="00800772">
              <w:rPr>
                <w:rStyle w:val="a6"/>
              </w:rPr>
              <w:t>Введение</w:t>
            </w:r>
            <w:r w:rsidR="003E68AC">
              <w:rPr>
                <w:webHidden/>
              </w:rPr>
              <w:tab/>
            </w:r>
            <w:r w:rsidR="003E68AC">
              <w:rPr>
                <w:webHidden/>
              </w:rPr>
              <w:fldChar w:fldCharType="begin"/>
            </w:r>
            <w:r w:rsidR="003E68AC">
              <w:rPr>
                <w:webHidden/>
              </w:rPr>
              <w:instrText xml:space="preserve"> PAGEREF _Toc137114595 \h </w:instrText>
            </w:r>
            <w:r w:rsidR="003E68AC">
              <w:rPr>
                <w:webHidden/>
              </w:rPr>
            </w:r>
            <w:r w:rsidR="003E68AC">
              <w:rPr>
                <w:webHidden/>
              </w:rPr>
              <w:fldChar w:fldCharType="separate"/>
            </w:r>
            <w:r w:rsidR="006D2BF7">
              <w:rPr>
                <w:webHidden/>
              </w:rPr>
              <w:t>3</w:t>
            </w:r>
            <w:r w:rsidR="003E68AC">
              <w:rPr>
                <w:webHidden/>
              </w:rPr>
              <w:fldChar w:fldCharType="end"/>
            </w:r>
          </w:hyperlink>
        </w:p>
        <w:p w14:paraId="6BA2FD4A" w14:textId="2B68F235" w:rsidR="003E68AC" w:rsidRDefault="007D7284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37114596" w:history="1">
            <w:r w:rsidR="003E68AC" w:rsidRPr="00800772">
              <w:rPr>
                <w:rStyle w:val="a6"/>
              </w:rPr>
              <w:t>1</w:t>
            </w:r>
            <w:r w:rsidR="00263583">
              <w:rPr>
                <w:rStyle w:val="a6"/>
              </w:rPr>
              <w:t>.</w:t>
            </w:r>
            <w:r w:rsidR="003E68AC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3E68AC" w:rsidRPr="00800772">
              <w:rPr>
                <w:rStyle w:val="a6"/>
              </w:rPr>
              <w:t>Термины и определения</w:t>
            </w:r>
            <w:r w:rsidR="003E68AC">
              <w:rPr>
                <w:webHidden/>
              </w:rPr>
              <w:tab/>
            </w:r>
            <w:r w:rsidR="003E68AC">
              <w:rPr>
                <w:webHidden/>
              </w:rPr>
              <w:fldChar w:fldCharType="begin"/>
            </w:r>
            <w:r w:rsidR="003E68AC">
              <w:rPr>
                <w:webHidden/>
              </w:rPr>
              <w:instrText xml:space="preserve"> PAGEREF _Toc137114596 \h </w:instrText>
            </w:r>
            <w:r w:rsidR="003E68AC">
              <w:rPr>
                <w:webHidden/>
              </w:rPr>
            </w:r>
            <w:r w:rsidR="003E68AC">
              <w:rPr>
                <w:webHidden/>
              </w:rPr>
              <w:fldChar w:fldCharType="separate"/>
            </w:r>
            <w:r w:rsidR="006D2BF7">
              <w:rPr>
                <w:webHidden/>
              </w:rPr>
              <w:t>4</w:t>
            </w:r>
            <w:r w:rsidR="003E68AC">
              <w:rPr>
                <w:webHidden/>
              </w:rPr>
              <w:fldChar w:fldCharType="end"/>
            </w:r>
          </w:hyperlink>
        </w:p>
        <w:p w14:paraId="66DBEDBA" w14:textId="187D3ADF" w:rsidR="003E68AC" w:rsidRDefault="007D7284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37114597" w:history="1">
            <w:r w:rsidR="003E68AC" w:rsidRPr="00800772">
              <w:rPr>
                <w:rStyle w:val="a6"/>
              </w:rPr>
              <w:t>2</w:t>
            </w:r>
            <w:r w:rsidR="00263583">
              <w:rPr>
                <w:rStyle w:val="a6"/>
              </w:rPr>
              <w:t>.</w:t>
            </w:r>
            <w:r w:rsidR="003E68AC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3E68AC" w:rsidRPr="00800772">
              <w:rPr>
                <w:rStyle w:val="a6"/>
              </w:rPr>
              <w:t>Перечень сокращений</w:t>
            </w:r>
            <w:r w:rsidR="003E68AC">
              <w:rPr>
                <w:webHidden/>
              </w:rPr>
              <w:tab/>
            </w:r>
            <w:r w:rsidR="003E68AC">
              <w:rPr>
                <w:webHidden/>
              </w:rPr>
              <w:fldChar w:fldCharType="begin"/>
            </w:r>
            <w:r w:rsidR="003E68AC">
              <w:rPr>
                <w:webHidden/>
              </w:rPr>
              <w:instrText xml:space="preserve"> PAGEREF _Toc137114597 \h </w:instrText>
            </w:r>
            <w:r w:rsidR="003E68AC">
              <w:rPr>
                <w:webHidden/>
              </w:rPr>
            </w:r>
            <w:r w:rsidR="003E68AC">
              <w:rPr>
                <w:webHidden/>
              </w:rPr>
              <w:fldChar w:fldCharType="separate"/>
            </w:r>
            <w:r w:rsidR="006D2BF7">
              <w:rPr>
                <w:webHidden/>
              </w:rPr>
              <w:t>5</w:t>
            </w:r>
            <w:r w:rsidR="003E68AC">
              <w:rPr>
                <w:webHidden/>
              </w:rPr>
              <w:fldChar w:fldCharType="end"/>
            </w:r>
          </w:hyperlink>
        </w:p>
        <w:p w14:paraId="1E3BDD80" w14:textId="52BC564B" w:rsidR="003E68AC" w:rsidRDefault="007D7284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37114598" w:history="1">
            <w:r w:rsidR="003E68AC" w:rsidRPr="00800772">
              <w:rPr>
                <w:rStyle w:val="a6"/>
              </w:rPr>
              <w:t>3</w:t>
            </w:r>
            <w:r w:rsidR="00263583">
              <w:rPr>
                <w:rStyle w:val="a6"/>
              </w:rPr>
              <w:t>.</w:t>
            </w:r>
            <w:r w:rsidR="003E68AC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3E68AC" w:rsidRPr="00800772">
              <w:rPr>
                <w:rStyle w:val="a6"/>
              </w:rPr>
              <w:t>Основные сведения о разработке</w:t>
            </w:r>
            <w:r w:rsidR="003E68AC">
              <w:rPr>
                <w:webHidden/>
              </w:rPr>
              <w:tab/>
            </w:r>
            <w:r w:rsidR="003E68AC">
              <w:rPr>
                <w:webHidden/>
              </w:rPr>
              <w:fldChar w:fldCharType="begin"/>
            </w:r>
            <w:r w:rsidR="003E68AC">
              <w:rPr>
                <w:webHidden/>
              </w:rPr>
              <w:instrText xml:space="preserve"> PAGEREF _Toc137114598 \h </w:instrText>
            </w:r>
            <w:r w:rsidR="003E68AC">
              <w:rPr>
                <w:webHidden/>
              </w:rPr>
            </w:r>
            <w:r w:rsidR="003E68AC">
              <w:rPr>
                <w:webHidden/>
              </w:rPr>
              <w:fldChar w:fldCharType="separate"/>
            </w:r>
            <w:r w:rsidR="006D2BF7">
              <w:rPr>
                <w:webHidden/>
              </w:rPr>
              <w:t>6</w:t>
            </w:r>
            <w:r w:rsidR="003E68AC">
              <w:rPr>
                <w:webHidden/>
              </w:rPr>
              <w:fldChar w:fldCharType="end"/>
            </w:r>
          </w:hyperlink>
        </w:p>
        <w:p w14:paraId="79AD44AC" w14:textId="7594FD7A" w:rsidR="003E68AC" w:rsidRDefault="007D7284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37114599" w:history="1">
            <w:r w:rsidR="003E68AC" w:rsidRPr="00800772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 w:rsidR="00263583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.</w:t>
            </w:r>
            <w:r w:rsidR="003E68AC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3E68AC" w:rsidRPr="00800772">
              <w:rPr>
                <w:rStyle w:val="a6"/>
              </w:rPr>
              <w:t>Наименование разработки</w:t>
            </w:r>
            <w:r w:rsidR="003E68AC">
              <w:rPr>
                <w:webHidden/>
              </w:rPr>
              <w:tab/>
            </w:r>
            <w:r w:rsidR="003E68AC">
              <w:rPr>
                <w:webHidden/>
              </w:rPr>
              <w:fldChar w:fldCharType="begin"/>
            </w:r>
            <w:r w:rsidR="003E68AC">
              <w:rPr>
                <w:webHidden/>
              </w:rPr>
              <w:instrText xml:space="preserve"> PAGEREF _Toc137114599 \h </w:instrText>
            </w:r>
            <w:r w:rsidR="003E68AC">
              <w:rPr>
                <w:webHidden/>
              </w:rPr>
            </w:r>
            <w:r w:rsidR="003E68AC">
              <w:rPr>
                <w:webHidden/>
              </w:rPr>
              <w:fldChar w:fldCharType="separate"/>
            </w:r>
            <w:r w:rsidR="006D2BF7">
              <w:rPr>
                <w:webHidden/>
              </w:rPr>
              <w:t>6</w:t>
            </w:r>
            <w:r w:rsidR="003E68AC">
              <w:rPr>
                <w:webHidden/>
              </w:rPr>
              <w:fldChar w:fldCharType="end"/>
            </w:r>
          </w:hyperlink>
        </w:p>
        <w:p w14:paraId="07307E23" w14:textId="496C0F23" w:rsidR="003E68AC" w:rsidRDefault="007D7284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37114600" w:history="1">
            <w:r w:rsidR="003E68AC" w:rsidRPr="00800772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 w:rsidR="00263583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.</w:t>
            </w:r>
            <w:r w:rsidR="003E68AC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3E68AC" w:rsidRPr="00800772">
              <w:rPr>
                <w:rStyle w:val="a6"/>
              </w:rPr>
              <w:t>Цель и задачи</w:t>
            </w:r>
            <w:r w:rsidR="003E68AC">
              <w:rPr>
                <w:webHidden/>
              </w:rPr>
              <w:tab/>
            </w:r>
            <w:r w:rsidR="003E68AC">
              <w:rPr>
                <w:webHidden/>
              </w:rPr>
              <w:fldChar w:fldCharType="begin"/>
            </w:r>
            <w:r w:rsidR="003E68AC">
              <w:rPr>
                <w:webHidden/>
              </w:rPr>
              <w:instrText xml:space="preserve"> PAGEREF _Toc137114600 \h </w:instrText>
            </w:r>
            <w:r w:rsidR="003E68AC">
              <w:rPr>
                <w:webHidden/>
              </w:rPr>
            </w:r>
            <w:r w:rsidR="003E68AC">
              <w:rPr>
                <w:webHidden/>
              </w:rPr>
              <w:fldChar w:fldCharType="separate"/>
            </w:r>
            <w:r w:rsidR="006D2BF7">
              <w:rPr>
                <w:webHidden/>
              </w:rPr>
              <w:t>6</w:t>
            </w:r>
            <w:r w:rsidR="003E68AC">
              <w:rPr>
                <w:webHidden/>
              </w:rPr>
              <w:fldChar w:fldCharType="end"/>
            </w:r>
          </w:hyperlink>
        </w:p>
        <w:p w14:paraId="6A63BDBC" w14:textId="3A4A47FC" w:rsidR="003E68AC" w:rsidRDefault="007D7284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37114601" w:history="1">
            <w:r w:rsidR="003E68AC" w:rsidRPr="00800772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 w:rsidR="00263583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.</w:t>
            </w:r>
            <w:r w:rsidR="003E68AC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3E68AC" w:rsidRPr="00800772">
              <w:rPr>
                <w:rStyle w:val="a6"/>
              </w:rPr>
              <w:t>Сведения об участниках разработки</w:t>
            </w:r>
            <w:r w:rsidR="003E68AC">
              <w:rPr>
                <w:webHidden/>
              </w:rPr>
              <w:tab/>
            </w:r>
            <w:r w:rsidR="003E68AC">
              <w:rPr>
                <w:webHidden/>
              </w:rPr>
              <w:fldChar w:fldCharType="begin"/>
            </w:r>
            <w:r w:rsidR="003E68AC">
              <w:rPr>
                <w:webHidden/>
              </w:rPr>
              <w:instrText xml:space="preserve"> PAGEREF _Toc137114601 \h </w:instrText>
            </w:r>
            <w:r w:rsidR="003E68AC">
              <w:rPr>
                <w:webHidden/>
              </w:rPr>
            </w:r>
            <w:r w:rsidR="003E68AC">
              <w:rPr>
                <w:webHidden/>
              </w:rPr>
              <w:fldChar w:fldCharType="separate"/>
            </w:r>
            <w:r w:rsidR="006D2BF7">
              <w:rPr>
                <w:webHidden/>
              </w:rPr>
              <w:t>6</w:t>
            </w:r>
            <w:r w:rsidR="003E68AC">
              <w:rPr>
                <w:webHidden/>
              </w:rPr>
              <w:fldChar w:fldCharType="end"/>
            </w:r>
          </w:hyperlink>
        </w:p>
        <w:p w14:paraId="0F72B7E8" w14:textId="470357B0" w:rsidR="003E68AC" w:rsidRDefault="007D7284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37114602" w:history="1">
            <w:r w:rsidR="003E68AC" w:rsidRPr="00800772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</w:t>
            </w:r>
            <w:r w:rsidR="00263583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.</w:t>
            </w:r>
            <w:r w:rsidR="003E68AC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3E68AC" w:rsidRPr="00800772">
              <w:rPr>
                <w:rStyle w:val="a6"/>
              </w:rPr>
              <w:t>Сроки разработки</w:t>
            </w:r>
            <w:r w:rsidR="003E68AC">
              <w:rPr>
                <w:webHidden/>
              </w:rPr>
              <w:tab/>
            </w:r>
            <w:r w:rsidR="003E68AC">
              <w:rPr>
                <w:webHidden/>
              </w:rPr>
              <w:fldChar w:fldCharType="begin"/>
            </w:r>
            <w:r w:rsidR="003E68AC">
              <w:rPr>
                <w:webHidden/>
              </w:rPr>
              <w:instrText xml:space="preserve"> PAGEREF _Toc137114602 \h </w:instrText>
            </w:r>
            <w:r w:rsidR="003E68AC">
              <w:rPr>
                <w:webHidden/>
              </w:rPr>
            </w:r>
            <w:r w:rsidR="003E68AC">
              <w:rPr>
                <w:webHidden/>
              </w:rPr>
              <w:fldChar w:fldCharType="separate"/>
            </w:r>
            <w:r w:rsidR="006D2BF7">
              <w:rPr>
                <w:webHidden/>
              </w:rPr>
              <w:t>7</w:t>
            </w:r>
            <w:r w:rsidR="003E68AC">
              <w:rPr>
                <w:webHidden/>
              </w:rPr>
              <w:fldChar w:fldCharType="end"/>
            </w:r>
          </w:hyperlink>
        </w:p>
        <w:p w14:paraId="3F05F442" w14:textId="0FD2D4FA" w:rsidR="003E68AC" w:rsidRDefault="007D7284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37114603" w:history="1">
            <w:r w:rsidR="003E68AC" w:rsidRPr="00800772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3.5</w:t>
            </w:r>
            <w:r w:rsidR="00263583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.</w:t>
            </w:r>
            <w:r w:rsidR="003E68AC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3E68AC" w:rsidRPr="00800772">
              <w:rPr>
                <w:rStyle w:val="a6"/>
              </w:rPr>
              <w:t>Назначение разработки</w:t>
            </w:r>
            <w:r w:rsidR="003E68AC">
              <w:rPr>
                <w:webHidden/>
              </w:rPr>
              <w:tab/>
            </w:r>
            <w:r w:rsidR="003E68AC">
              <w:rPr>
                <w:webHidden/>
              </w:rPr>
              <w:fldChar w:fldCharType="begin"/>
            </w:r>
            <w:r w:rsidR="003E68AC">
              <w:rPr>
                <w:webHidden/>
              </w:rPr>
              <w:instrText xml:space="preserve"> PAGEREF _Toc137114603 \h </w:instrText>
            </w:r>
            <w:r w:rsidR="003E68AC">
              <w:rPr>
                <w:webHidden/>
              </w:rPr>
            </w:r>
            <w:r w:rsidR="003E68AC">
              <w:rPr>
                <w:webHidden/>
              </w:rPr>
              <w:fldChar w:fldCharType="separate"/>
            </w:r>
            <w:r w:rsidR="006D2BF7">
              <w:rPr>
                <w:webHidden/>
              </w:rPr>
              <w:t>7</w:t>
            </w:r>
            <w:r w:rsidR="003E68AC">
              <w:rPr>
                <w:webHidden/>
              </w:rPr>
              <w:fldChar w:fldCharType="end"/>
            </w:r>
          </w:hyperlink>
        </w:p>
        <w:p w14:paraId="62784B8F" w14:textId="65CB9DA4" w:rsidR="003E68AC" w:rsidRDefault="007D7284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37114604" w:history="1">
            <w:r w:rsidR="003E68AC" w:rsidRPr="00800772">
              <w:rPr>
                <w:rStyle w:val="a6"/>
              </w:rPr>
              <w:t>4</w:t>
            </w:r>
            <w:r w:rsidR="00263583">
              <w:rPr>
                <w:rStyle w:val="a6"/>
              </w:rPr>
              <w:t>.</w:t>
            </w:r>
            <w:r w:rsidR="003E68AC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3E68AC" w:rsidRPr="00800772">
              <w:rPr>
                <w:rStyle w:val="a6"/>
              </w:rPr>
              <w:t>Описание предметной области</w:t>
            </w:r>
            <w:r w:rsidR="003E68AC">
              <w:rPr>
                <w:webHidden/>
              </w:rPr>
              <w:tab/>
            </w:r>
            <w:r w:rsidR="003E68AC">
              <w:rPr>
                <w:webHidden/>
              </w:rPr>
              <w:fldChar w:fldCharType="begin"/>
            </w:r>
            <w:r w:rsidR="003E68AC">
              <w:rPr>
                <w:webHidden/>
              </w:rPr>
              <w:instrText xml:space="preserve"> PAGEREF _Toc137114604 \h </w:instrText>
            </w:r>
            <w:r w:rsidR="003E68AC">
              <w:rPr>
                <w:webHidden/>
              </w:rPr>
            </w:r>
            <w:r w:rsidR="003E68AC">
              <w:rPr>
                <w:webHidden/>
              </w:rPr>
              <w:fldChar w:fldCharType="separate"/>
            </w:r>
            <w:r w:rsidR="006D2BF7">
              <w:rPr>
                <w:webHidden/>
              </w:rPr>
              <w:t>8</w:t>
            </w:r>
            <w:r w:rsidR="003E68AC">
              <w:rPr>
                <w:webHidden/>
              </w:rPr>
              <w:fldChar w:fldCharType="end"/>
            </w:r>
          </w:hyperlink>
        </w:p>
        <w:p w14:paraId="3BF7A702" w14:textId="235D9012" w:rsidR="003E68AC" w:rsidRDefault="007D7284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37114605" w:history="1">
            <w:r w:rsidR="003E68AC" w:rsidRPr="00800772">
              <w:rPr>
                <w:rStyle w:val="a6"/>
              </w:rPr>
              <w:t>5</w:t>
            </w:r>
            <w:r w:rsidR="00263583">
              <w:rPr>
                <w:rStyle w:val="a6"/>
              </w:rPr>
              <w:t>.</w:t>
            </w:r>
            <w:r w:rsidR="003E68AC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3E68AC" w:rsidRPr="00800772">
              <w:rPr>
                <w:rStyle w:val="a6"/>
              </w:rPr>
              <w:t>Требования к результатам разработки</w:t>
            </w:r>
            <w:r w:rsidR="003E68AC">
              <w:rPr>
                <w:webHidden/>
              </w:rPr>
              <w:tab/>
            </w:r>
            <w:r w:rsidR="003E68AC">
              <w:rPr>
                <w:webHidden/>
              </w:rPr>
              <w:fldChar w:fldCharType="begin"/>
            </w:r>
            <w:r w:rsidR="003E68AC">
              <w:rPr>
                <w:webHidden/>
              </w:rPr>
              <w:instrText xml:space="preserve"> PAGEREF _Toc137114605 \h </w:instrText>
            </w:r>
            <w:r w:rsidR="003E68AC">
              <w:rPr>
                <w:webHidden/>
              </w:rPr>
            </w:r>
            <w:r w:rsidR="003E68AC">
              <w:rPr>
                <w:webHidden/>
              </w:rPr>
              <w:fldChar w:fldCharType="separate"/>
            </w:r>
            <w:r w:rsidR="006D2BF7">
              <w:rPr>
                <w:webHidden/>
              </w:rPr>
              <w:t>12</w:t>
            </w:r>
            <w:r w:rsidR="003E68AC">
              <w:rPr>
                <w:webHidden/>
              </w:rPr>
              <w:fldChar w:fldCharType="end"/>
            </w:r>
          </w:hyperlink>
        </w:p>
        <w:p w14:paraId="26CECD72" w14:textId="27680413" w:rsidR="003E68AC" w:rsidRDefault="007D7284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37114606" w:history="1">
            <w:r w:rsidR="003E68AC" w:rsidRPr="00800772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</w:t>
            </w:r>
            <w:r w:rsidR="00263583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.</w:t>
            </w:r>
            <w:r w:rsidR="003E68AC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3E68AC" w:rsidRPr="00800772">
              <w:rPr>
                <w:rStyle w:val="a6"/>
              </w:rPr>
              <w:t>Требования к пользовательскому интерфейсу</w:t>
            </w:r>
            <w:r w:rsidR="003E68AC">
              <w:rPr>
                <w:webHidden/>
              </w:rPr>
              <w:tab/>
            </w:r>
            <w:r w:rsidR="003E68AC">
              <w:rPr>
                <w:webHidden/>
              </w:rPr>
              <w:fldChar w:fldCharType="begin"/>
            </w:r>
            <w:r w:rsidR="003E68AC">
              <w:rPr>
                <w:webHidden/>
              </w:rPr>
              <w:instrText xml:space="preserve"> PAGEREF _Toc137114606 \h </w:instrText>
            </w:r>
            <w:r w:rsidR="003E68AC">
              <w:rPr>
                <w:webHidden/>
              </w:rPr>
            </w:r>
            <w:r w:rsidR="003E68AC">
              <w:rPr>
                <w:webHidden/>
              </w:rPr>
              <w:fldChar w:fldCharType="separate"/>
            </w:r>
            <w:r w:rsidR="006D2BF7">
              <w:rPr>
                <w:webHidden/>
              </w:rPr>
              <w:t>12</w:t>
            </w:r>
            <w:r w:rsidR="003E68AC">
              <w:rPr>
                <w:webHidden/>
              </w:rPr>
              <w:fldChar w:fldCharType="end"/>
            </w:r>
          </w:hyperlink>
        </w:p>
        <w:p w14:paraId="66AC6075" w14:textId="4140A63C" w:rsidR="003E68AC" w:rsidRDefault="007D7284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37114607" w:history="1">
            <w:r w:rsidR="003E68AC" w:rsidRPr="00800772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</w:t>
            </w:r>
            <w:r w:rsidR="00263583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.</w:t>
            </w:r>
            <w:r w:rsidR="003E68AC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3E68AC" w:rsidRPr="00800772">
              <w:rPr>
                <w:rStyle w:val="a6"/>
              </w:rPr>
              <w:t>Требования к показателям назначения</w:t>
            </w:r>
            <w:r w:rsidR="003E68AC">
              <w:rPr>
                <w:webHidden/>
              </w:rPr>
              <w:tab/>
            </w:r>
            <w:r w:rsidR="003E68AC">
              <w:rPr>
                <w:webHidden/>
              </w:rPr>
              <w:fldChar w:fldCharType="begin"/>
            </w:r>
            <w:r w:rsidR="003E68AC">
              <w:rPr>
                <w:webHidden/>
              </w:rPr>
              <w:instrText xml:space="preserve"> PAGEREF _Toc137114607 \h </w:instrText>
            </w:r>
            <w:r w:rsidR="003E68AC">
              <w:rPr>
                <w:webHidden/>
              </w:rPr>
            </w:r>
            <w:r w:rsidR="003E68AC">
              <w:rPr>
                <w:webHidden/>
              </w:rPr>
              <w:fldChar w:fldCharType="separate"/>
            </w:r>
            <w:r w:rsidR="006D2BF7">
              <w:rPr>
                <w:webHidden/>
              </w:rPr>
              <w:t>13</w:t>
            </w:r>
            <w:r w:rsidR="003E68AC">
              <w:rPr>
                <w:webHidden/>
              </w:rPr>
              <w:fldChar w:fldCharType="end"/>
            </w:r>
          </w:hyperlink>
        </w:p>
        <w:p w14:paraId="7DFD64BB" w14:textId="5F00E13B" w:rsidR="003E68AC" w:rsidRDefault="007D7284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37114608" w:history="1">
            <w:r w:rsidR="003E68AC" w:rsidRPr="00800772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5.3</w:t>
            </w:r>
            <w:r w:rsidR="00263583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.</w:t>
            </w:r>
            <w:r w:rsidR="003E68AC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3E68AC" w:rsidRPr="00800772">
              <w:rPr>
                <w:rStyle w:val="a6"/>
              </w:rPr>
              <w:t>Требования к функциям</w:t>
            </w:r>
            <w:r w:rsidR="003E68AC">
              <w:rPr>
                <w:webHidden/>
              </w:rPr>
              <w:tab/>
            </w:r>
            <w:r w:rsidR="003E68AC">
              <w:rPr>
                <w:webHidden/>
              </w:rPr>
              <w:fldChar w:fldCharType="begin"/>
            </w:r>
            <w:r w:rsidR="003E68AC">
              <w:rPr>
                <w:webHidden/>
              </w:rPr>
              <w:instrText xml:space="preserve"> PAGEREF _Toc137114608 \h </w:instrText>
            </w:r>
            <w:r w:rsidR="003E68AC">
              <w:rPr>
                <w:webHidden/>
              </w:rPr>
            </w:r>
            <w:r w:rsidR="003E68AC">
              <w:rPr>
                <w:webHidden/>
              </w:rPr>
              <w:fldChar w:fldCharType="separate"/>
            </w:r>
            <w:r w:rsidR="006D2BF7">
              <w:rPr>
                <w:webHidden/>
              </w:rPr>
              <w:t>13</w:t>
            </w:r>
            <w:r w:rsidR="003E68AC">
              <w:rPr>
                <w:webHidden/>
              </w:rPr>
              <w:fldChar w:fldCharType="end"/>
            </w:r>
          </w:hyperlink>
        </w:p>
        <w:p w14:paraId="7D0E6047" w14:textId="3C3E0290" w:rsidR="003E68AC" w:rsidRDefault="007D7284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37114609" w:history="1">
            <w:r w:rsidR="003E68AC" w:rsidRPr="00800772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5.4</w:t>
            </w:r>
            <w:r w:rsidR="00263583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.</w:t>
            </w:r>
            <w:r w:rsidR="003E68AC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3E68AC" w:rsidRPr="00800772">
              <w:rPr>
                <w:rStyle w:val="a6"/>
              </w:rPr>
              <w:t>Требования к видам обеспечения</w:t>
            </w:r>
            <w:r w:rsidR="003E68AC">
              <w:rPr>
                <w:webHidden/>
              </w:rPr>
              <w:tab/>
            </w:r>
            <w:r w:rsidR="003E68AC">
              <w:rPr>
                <w:webHidden/>
              </w:rPr>
              <w:fldChar w:fldCharType="begin"/>
            </w:r>
            <w:r w:rsidR="003E68AC">
              <w:rPr>
                <w:webHidden/>
              </w:rPr>
              <w:instrText xml:space="preserve"> PAGEREF _Toc137114609 \h </w:instrText>
            </w:r>
            <w:r w:rsidR="003E68AC">
              <w:rPr>
                <w:webHidden/>
              </w:rPr>
            </w:r>
            <w:r w:rsidR="003E68AC">
              <w:rPr>
                <w:webHidden/>
              </w:rPr>
              <w:fldChar w:fldCharType="separate"/>
            </w:r>
            <w:r w:rsidR="006D2BF7">
              <w:rPr>
                <w:webHidden/>
              </w:rPr>
              <w:t>14</w:t>
            </w:r>
            <w:r w:rsidR="003E68AC">
              <w:rPr>
                <w:webHidden/>
              </w:rPr>
              <w:fldChar w:fldCharType="end"/>
            </w:r>
          </w:hyperlink>
        </w:p>
        <w:p w14:paraId="2B9077DC" w14:textId="2658F527" w:rsidR="003E68AC" w:rsidRDefault="007D7284">
          <w:pPr>
            <w:pStyle w:val="3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37114610" w:history="1">
            <w:r w:rsidR="003E68AC" w:rsidRPr="00800772">
              <w:rPr>
                <w:rStyle w:val="a6"/>
              </w:rPr>
              <w:t>5.4.1</w:t>
            </w:r>
            <w:r w:rsidR="00263583">
              <w:rPr>
                <w:rStyle w:val="a6"/>
              </w:rPr>
              <w:t>.</w:t>
            </w:r>
            <w:r w:rsidR="003E68AC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3E68AC" w:rsidRPr="00800772">
              <w:rPr>
                <w:rStyle w:val="a6"/>
              </w:rPr>
              <w:t>Требования к математическому обеспечению</w:t>
            </w:r>
            <w:r w:rsidR="003E68AC">
              <w:rPr>
                <w:webHidden/>
              </w:rPr>
              <w:tab/>
            </w:r>
            <w:r w:rsidR="003E68AC">
              <w:rPr>
                <w:webHidden/>
              </w:rPr>
              <w:fldChar w:fldCharType="begin"/>
            </w:r>
            <w:r w:rsidR="003E68AC">
              <w:rPr>
                <w:webHidden/>
              </w:rPr>
              <w:instrText xml:space="preserve"> PAGEREF _Toc137114610 \h </w:instrText>
            </w:r>
            <w:r w:rsidR="003E68AC">
              <w:rPr>
                <w:webHidden/>
              </w:rPr>
            </w:r>
            <w:r w:rsidR="003E68AC">
              <w:rPr>
                <w:webHidden/>
              </w:rPr>
              <w:fldChar w:fldCharType="separate"/>
            </w:r>
            <w:r w:rsidR="006D2BF7">
              <w:rPr>
                <w:webHidden/>
              </w:rPr>
              <w:t>14</w:t>
            </w:r>
            <w:r w:rsidR="003E68AC">
              <w:rPr>
                <w:webHidden/>
              </w:rPr>
              <w:fldChar w:fldCharType="end"/>
            </w:r>
          </w:hyperlink>
        </w:p>
        <w:p w14:paraId="6052F455" w14:textId="6FA82838" w:rsidR="003E68AC" w:rsidRDefault="007D7284">
          <w:pPr>
            <w:pStyle w:val="3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37114611" w:history="1">
            <w:r w:rsidR="003E68AC" w:rsidRPr="00800772">
              <w:rPr>
                <w:rStyle w:val="a6"/>
              </w:rPr>
              <w:t>5.4.2</w:t>
            </w:r>
            <w:r w:rsidR="00263583">
              <w:rPr>
                <w:rStyle w:val="a6"/>
              </w:rPr>
              <w:t>.</w:t>
            </w:r>
            <w:r w:rsidR="003E68AC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3E68AC" w:rsidRPr="00800772">
              <w:rPr>
                <w:rStyle w:val="a6"/>
              </w:rPr>
              <w:t>Требования к информационному обеспечению</w:t>
            </w:r>
            <w:r w:rsidR="003E68AC">
              <w:rPr>
                <w:webHidden/>
              </w:rPr>
              <w:tab/>
            </w:r>
            <w:r w:rsidR="003E68AC">
              <w:rPr>
                <w:webHidden/>
              </w:rPr>
              <w:fldChar w:fldCharType="begin"/>
            </w:r>
            <w:r w:rsidR="003E68AC">
              <w:rPr>
                <w:webHidden/>
              </w:rPr>
              <w:instrText xml:space="preserve"> PAGEREF _Toc137114611 \h </w:instrText>
            </w:r>
            <w:r w:rsidR="003E68AC">
              <w:rPr>
                <w:webHidden/>
              </w:rPr>
            </w:r>
            <w:r w:rsidR="003E68AC">
              <w:rPr>
                <w:webHidden/>
              </w:rPr>
              <w:fldChar w:fldCharType="separate"/>
            </w:r>
            <w:r w:rsidR="006D2BF7">
              <w:rPr>
                <w:webHidden/>
              </w:rPr>
              <w:t>14</w:t>
            </w:r>
            <w:r w:rsidR="003E68AC">
              <w:rPr>
                <w:webHidden/>
              </w:rPr>
              <w:fldChar w:fldCharType="end"/>
            </w:r>
          </w:hyperlink>
        </w:p>
        <w:p w14:paraId="697450AB" w14:textId="0560F743" w:rsidR="003E68AC" w:rsidRDefault="007D7284">
          <w:pPr>
            <w:pStyle w:val="3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37114612" w:history="1">
            <w:r w:rsidR="003E68AC" w:rsidRPr="00800772">
              <w:rPr>
                <w:rStyle w:val="a6"/>
              </w:rPr>
              <w:t>5.4.3</w:t>
            </w:r>
            <w:r w:rsidR="00263583">
              <w:rPr>
                <w:rStyle w:val="a6"/>
              </w:rPr>
              <w:t>.</w:t>
            </w:r>
            <w:r w:rsidR="003E68AC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3E68AC" w:rsidRPr="00800772">
              <w:rPr>
                <w:rStyle w:val="a6"/>
              </w:rPr>
              <w:t>Требования к форматам хранения данных</w:t>
            </w:r>
            <w:r w:rsidR="003E68AC">
              <w:rPr>
                <w:webHidden/>
              </w:rPr>
              <w:tab/>
            </w:r>
            <w:r w:rsidR="003E68AC">
              <w:rPr>
                <w:webHidden/>
              </w:rPr>
              <w:fldChar w:fldCharType="begin"/>
            </w:r>
            <w:r w:rsidR="003E68AC">
              <w:rPr>
                <w:webHidden/>
              </w:rPr>
              <w:instrText xml:space="preserve"> PAGEREF _Toc137114612 \h </w:instrText>
            </w:r>
            <w:r w:rsidR="003E68AC">
              <w:rPr>
                <w:webHidden/>
              </w:rPr>
            </w:r>
            <w:r w:rsidR="003E68AC">
              <w:rPr>
                <w:webHidden/>
              </w:rPr>
              <w:fldChar w:fldCharType="separate"/>
            </w:r>
            <w:r w:rsidR="006D2BF7">
              <w:rPr>
                <w:webHidden/>
              </w:rPr>
              <w:t>14</w:t>
            </w:r>
            <w:r w:rsidR="003E68AC">
              <w:rPr>
                <w:webHidden/>
              </w:rPr>
              <w:fldChar w:fldCharType="end"/>
            </w:r>
          </w:hyperlink>
        </w:p>
        <w:p w14:paraId="2E47B0A0" w14:textId="18AC43F1" w:rsidR="003E68AC" w:rsidRDefault="007D7284">
          <w:pPr>
            <w:pStyle w:val="3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37114613" w:history="1">
            <w:r w:rsidR="003E68AC" w:rsidRPr="00800772">
              <w:rPr>
                <w:rStyle w:val="a6"/>
              </w:rPr>
              <w:t>5.4.4</w:t>
            </w:r>
            <w:r w:rsidR="00263583">
              <w:rPr>
                <w:rStyle w:val="a6"/>
              </w:rPr>
              <w:t>.</w:t>
            </w:r>
            <w:r w:rsidR="003E68AC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3E68AC" w:rsidRPr="00800772">
              <w:rPr>
                <w:rStyle w:val="a6"/>
              </w:rPr>
              <w:t>Требования к лингвистическому обеспечению</w:t>
            </w:r>
            <w:r w:rsidR="003E68AC">
              <w:rPr>
                <w:webHidden/>
              </w:rPr>
              <w:tab/>
            </w:r>
            <w:r w:rsidR="003E68AC">
              <w:rPr>
                <w:webHidden/>
              </w:rPr>
              <w:fldChar w:fldCharType="begin"/>
            </w:r>
            <w:r w:rsidR="003E68AC">
              <w:rPr>
                <w:webHidden/>
              </w:rPr>
              <w:instrText xml:space="preserve"> PAGEREF _Toc137114613 \h </w:instrText>
            </w:r>
            <w:r w:rsidR="003E68AC">
              <w:rPr>
                <w:webHidden/>
              </w:rPr>
            </w:r>
            <w:r w:rsidR="003E68AC">
              <w:rPr>
                <w:webHidden/>
              </w:rPr>
              <w:fldChar w:fldCharType="separate"/>
            </w:r>
            <w:r w:rsidR="006D2BF7">
              <w:rPr>
                <w:webHidden/>
              </w:rPr>
              <w:t>14</w:t>
            </w:r>
            <w:r w:rsidR="003E68AC">
              <w:rPr>
                <w:webHidden/>
              </w:rPr>
              <w:fldChar w:fldCharType="end"/>
            </w:r>
          </w:hyperlink>
        </w:p>
        <w:p w14:paraId="0F4FB14F" w14:textId="064C544F" w:rsidR="003E68AC" w:rsidRDefault="007D7284">
          <w:pPr>
            <w:pStyle w:val="3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37114614" w:history="1">
            <w:r w:rsidR="003E68AC" w:rsidRPr="00800772">
              <w:rPr>
                <w:rStyle w:val="a6"/>
              </w:rPr>
              <w:t>5.4.5</w:t>
            </w:r>
            <w:r w:rsidR="00263583">
              <w:rPr>
                <w:rStyle w:val="a6"/>
              </w:rPr>
              <w:t>.</w:t>
            </w:r>
            <w:r w:rsidR="003E68AC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3E68AC" w:rsidRPr="00800772">
              <w:rPr>
                <w:rStyle w:val="a6"/>
              </w:rPr>
              <w:t>Требования к метрологическому обеспечению</w:t>
            </w:r>
            <w:r w:rsidR="003E68AC">
              <w:rPr>
                <w:webHidden/>
              </w:rPr>
              <w:tab/>
            </w:r>
            <w:r w:rsidR="003E68AC">
              <w:rPr>
                <w:webHidden/>
              </w:rPr>
              <w:fldChar w:fldCharType="begin"/>
            </w:r>
            <w:r w:rsidR="003E68AC">
              <w:rPr>
                <w:webHidden/>
              </w:rPr>
              <w:instrText xml:space="preserve"> PAGEREF _Toc137114614 \h </w:instrText>
            </w:r>
            <w:r w:rsidR="003E68AC">
              <w:rPr>
                <w:webHidden/>
              </w:rPr>
            </w:r>
            <w:r w:rsidR="003E68AC">
              <w:rPr>
                <w:webHidden/>
              </w:rPr>
              <w:fldChar w:fldCharType="separate"/>
            </w:r>
            <w:r w:rsidR="006D2BF7">
              <w:rPr>
                <w:webHidden/>
              </w:rPr>
              <w:t>15</w:t>
            </w:r>
            <w:r w:rsidR="003E68AC">
              <w:rPr>
                <w:webHidden/>
              </w:rPr>
              <w:fldChar w:fldCharType="end"/>
            </w:r>
          </w:hyperlink>
        </w:p>
        <w:p w14:paraId="7F51EC9A" w14:textId="280C9BB0" w:rsidR="003E68AC" w:rsidRDefault="007D7284">
          <w:pPr>
            <w:pStyle w:val="3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37114615" w:history="1">
            <w:r w:rsidR="003E68AC" w:rsidRPr="00800772">
              <w:rPr>
                <w:rStyle w:val="a6"/>
              </w:rPr>
              <w:t>5.4.6</w:t>
            </w:r>
            <w:r w:rsidR="00263583">
              <w:rPr>
                <w:rStyle w:val="a6"/>
              </w:rPr>
              <w:t>.</w:t>
            </w:r>
            <w:r w:rsidR="003E68AC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3E68AC" w:rsidRPr="00800772">
              <w:rPr>
                <w:rStyle w:val="a6"/>
              </w:rPr>
              <w:t>Требования к техническому обеспечению</w:t>
            </w:r>
            <w:r w:rsidR="003E68AC">
              <w:rPr>
                <w:webHidden/>
              </w:rPr>
              <w:tab/>
            </w:r>
            <w:r w:rsidR="003E68AC">
              <w:rPr>
                <w:webHidden/>
              </w:rPr>
              <w:fldChar w:fldCharType="begin"/>
            </w:r>
            <w:r w:rsidR="003E68AC">
              <w:rPr>
                <w:webHidden/>
              </w:rPr>
              <w:instrText xml:space="preserve"> PAGEREF _Toc137114615 \h </w:instrText>
            </w:r>
            <w:r w:rsidR="003E68AC">
              <w:rPr>
                <w:webHidden/>
              </w:rPr>
            </w:r>
            <w:r w:rsidR="003E68AC">
              <w:rPr>
                <w:webHidden/>
              </w:rPr>
              <w:fldChar w:fldCharType="separate"/>
            </w:r>
            <w:r w:rsidR="006D2BF7">
              <w:rPr>
                <w:webHidden/>
              </w:rPr>
              <w:t>15</w:t>
            </w:r>
            <w:r w:rsidR="003E68AC">
              <w:rPr>
                <w:webHidden/>
              </w:rPr>
              <w:fldChar w:fldCharType="end"/>
            </w:r>
          </w:hyperlink>
        </w:p>
        <w:p w14:paraId="04EEC609" w14:textId="75689091" w:rsidR="003E68AC" w:rsidRDefault="007D7284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37114616" w:history="1">
            <w:r w:rsidR="003E68AC" w:rsidRPr="00800772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5.5</w:t>
            </w:r>
            <w:r w:rsidR="00263583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.</w:t>
            </w:r>
            <w:r w:rsidR="003E68AC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3E68AC" w:rsidRPr="00800772">
              <w:rPr>
                <w:rStyle w:val="a6"/>
              </w:rPr>
              <w:t>Требования к надежности</w:t>
            </w:r>
            <w:r w:rsidR="003E68AC">
              <w:rPr>
                <w:webHidden/>
              </w:rPr>
              <w:tab/>
            </w:r>
            <w:r w:rsidR="003E68AC">
              <w:rPr>
                <w:webHidden/>
              </w:rPr>
              <w:fldChar w:fldCharType="begin"/>
            </w:r>
            <w:r w:rsidR="003E68AC">
              <w:rPr>
                <w:webHidden/>
              </w:rPr>
              <w:instrText xml:space="preserve"> PAGEREF _Toc137114616 \h </w:instrText>
            </w:r>
            <w:r w:rsidR="003E68AC">
              <w:rPr>
                <w:webHidden/>
              </w:rPr>
            </w:r>
            <w:r w:rsidR="003E68AC">
              <w:rPr>
                <w:webHidden/>
              </w:rPr>
              <w:fldChar w:fldCharType="separate"/>
            </w:r>
            <w:r w:rsidR="006D2BF7">
              <w:rPr>
                <w:webHidden/>
              </w:rPr>
              <w:t>15</w:t>
            </w:r>
            <w:r w:rsidR="003E68AC">
              <w:rPr>
                <w:webHidden/>
              </w:rPr>
              <w:fldChar w:fldCharType="end"/>
            </w:r>
          </w:hyperlink>
        </w:p>
        <w:p w14:paraId="573004EF" w14:textId="0E739E94" w:rsidR="003E68AC" w:rsidRDefault="007D7284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37114617" w:history="1">
            <w:r w:rsidR="003E68AC" w:rsidRPr="00800772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5.6</w:t>
            </w:r>
            <w:r w:rsidR="00263583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.</w:t>
            </w:r>
            <w:r w:rsidR="003E68AC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3E68AC" w:rsidRPr="00800772">
              <w:rPr>
                <w:rStyle w:val="a6"/>
              </w:rPr>
              <w:t>Требования к безопасности</w:t>
            </w:r>
            <w:r w:rsidR="003E68AC">
              <w:rPr>
                <w:webHidden/>
              </w:rPr>
              <w:tab/>
            </w:r>
            <w:r w:rsidR="003E68AC">
              <w:rPr>
                <w:webHidden/>
              </w:rPr>
              <w:fldChar w:fldCharType="begin"/>
            </w:r>
            <w:r w:rsidR="003E68AC">
              <w:rPr>
                <w:webHidden/>
              </w:rPr>
              <w:instrText xml:space="preserve"> PAGEREF _Toc137114617 \h </w:instrText>
            </w:r>
            <w:r w:rsidR="003E68AC">
              <w:rPr>
                <w:webHidden/>
              </w:rPr>
            </w:r>
            <w:r w:rsidR="003E68AC">
              <w:rPr>
                <w:webHidden/>
              </w:rPr>
              <w:fldChar w:fldCharType="separate"/>
            </w:r>
            <w:r w:rsidR="006D2BF7">
              <w:rPr>
                <w:webHidden/>
              </w:rPr>
              <w:t>15</w:t>
            </w:r>
            <w:r w:rsidR="003E68AC">
              <w:rPr>
                <w:webHidden/>
              </w:rPr>
              <w:fldChar w:fldCharType="end"/>
            </w:r>
          </w:hyperlink>
        </w:p>
        <w:p w14:paraId="683A3178" w14:textId="7B8EF0E9" w:rsidR="003E68AC" w:rsidRDefault="007D7284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37114618" w:history="1">
            <w:r w:rsidR="003E68AC" w:rsidRPr="00800772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5.7</w:t>
            </w:r>
            <w:r w:rsidR="00263583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.</w:t>
            </w:r>
            <w:r w:rsidR="003E68AC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3E68AC" w:rsidRPr="00800772">
              <w:rPr>
                <w:rStyle w:val="a6"/>
              </w:rPr>
              <w:t>Требования к патентной чистоте</w:t>
            </w:r>
            <w:r w:rsidR="003E68AC">
              <w:rPr>
                <w:webHidden/>
              </w:rPr>
              <w:tab/>
            </w:r>
            <w:r w:rsidR="003E68AC">
              <w:rPr>
                <w:webHidden/>
              </w:rPr>
              <w:fldChar w:fldCharType="begin"/>
            </w:r>
            <w:r w:rsidR="003E68AC">
              <w:rPr>
                <w:webHidden/>
              </w:rPr>
              <w:instrText xml:space="preserve"> PAGEREF _Toc137114618 \h </w:instrText>
            </w:r>
            <w:r w:rsidR="003E68AC">
              <w:rPr>
                <w:webHidden/>
              </w:rPr>
            </w:r>
            <w:r w:rsidR="003E68AC">
              <w:rPr>
                <w:webHidden/>
              </w:rPr>
              <w:fldChar w:fldCharType="separate"/>
            </w:r>
            <w:r w:rsidR="006D2BF7">
              <w:rPr>
                <w:webHidden/>
              </w:rPr>
              <w:t>16</w:t>
            </w:r>
            <w:r w:rsidR="003E68AC">
              <w:rPr>
                <w:webHidden/>
              </w:rPr>
              <w:fldChar w:fldCharType="end"/>
            </w:r>
          </w:hyperlink>
        </w:p>
        <w:p w14:paraId="1B88B0F9" w14:textId="47E6F04E" w:rsidR="003E68AC" w:rsidRDefault="007D7284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37114619" w:history="1">
            <w:r w:rsidR="003E68AC" w:rsidRPr="00800772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5.8</w:t>
            </w:r>
            <w:r w:rsidR="00263583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.</w:t>
            </w:r>
            <w:r w:rsidR="003E68AC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3E68AC" w:rsidRPr="00800772">
              <w:rPr>
                <w:rStyle w:val="a6"/>
              </w:rPr>
              <w:t>Перспективы развития</w:t>
            </w:r>
            <w:r w:rsidR="003E68AC">
              <w:rPr>
                <w:webHidden/>
              </w:rPr>
              <w:tab/>
            </w:r>
            <w:r w:rsidR="003E68AC">
              <w:rPr>
                <w:webHidden/>
              </w:rPr>
              <w:fldChar w:fldCharType="begin"/>
            </w:r>
            <w:r w:rsidR="003E68AC">
              <w:rPr>
                <w:webHidden/>
              </w:rPr>
              <w:instrText xml:space="preserve"> PAGEREF _Toc137114619 \h </w:instrText>
            </w:r>
            <w:r w:rsidR="003E68AC">
              <w:rPr>
                <w:webHidden/>
              </w:rPr>
            </w:r>
            <w:r w:rsidR="003E68AC">
              <w:rPr>
                <w:webHidden/>
              </w:rPr>
              <w:fldChar w:fldCharType="separate"/>
            </w:r>
            <w:r w:rsidR="006D2BF7">
              <w:rPr>
                <w:webHidden/>
              </w:rPr>
              <w:t>16</w:t>
            </w:r>
            <w:r w:rsidR="003E68AC">
              <w:rPr>
                <w:webHidden/>
              </w:rPr>
              <w:fldChar w:fldCharType="end"/>
            </w:r>
          </w:hyperlink>
        </w:p>
        <w:p w14:paraId="65F9F4E8" w14:textId="7C5D8AB8" w:rsidR="003E68AC" w:rsidRDefault="007D7284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37114620" w:history="1">
            <w:r w:rsidR="003E68AC" w:rsidRPr="00800772">
              <w:rPr>
                <w:rStyle w:val="a6"/>
              </w:rPr>
              <w:t>6</w:t>
            </w:r>
            <w:r w:rsidR="00263583">
              <w:rPr>
                <w:rStyle w:val="a6"/>
              </w:rPr>
              <w:t>.</w:t>
            </w:r>
            <w:r w:rsidR="003E68AC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3E68AC" w:rsidRPr="00800772">
              <w:rPr>
                <w:rStyle w:val="a6"/>
              </w:rPr>
              <w:t>Состав и содержание работы</w:t>
            </w:r>
            <w:r w:rsidR="003E68AC">
              <w:rPr>
                <w:webHidden/>
              </w:rPr>
              <w:tab/>
            </w:r>
            <w:r w:rsidR="003E68AC">
              <w:rPr>
                <w:webHidden/>
              </w:rPr>
              <w:fldChar w:fldCharType="begin"/>
            </w:r>
            <w:r w:rsidR="003E68AC">
              <w:rPr>
                <w:webHidden/>
              </w:rPr>
              <w:instrText xml:space="preserve"> PAGEREF _Toc137114620 \h </w:instrText>
            </w:r>
            <w:r w:rsidR="003E68AC">
              <w:rPr>
                <w:webHidden/>
              </w:rPr>
            </w:r>
            <w:r w:rsidR="003E68AC">
              <w:rPr>
                <w:webHidden/>
              </w:rPr>
              <w:fldChar w:fldCharType="separate"/>
            </w:r>
            <w:r w:rsidR="006D2BF7">
              <w:rPr>
                <w:webHidden/>
              </w:rPr>
              <w:t>16</w:t>
            </w:r>
            <w:r w:rsidR="003E68AC">
              <w:rPr>
                <w:webHidden/>
              </w:rPr>
              <w:fldChar w:fldCharType="end"/>
            </w:r>
          </w:hyperlink>
        </w:p>
        <w:p w14:paraId="413547D1" w14:textId="1B99A49B" w:rsidR="003E68AC" w:rsidRDefault="007D7284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37114621" w:history="1">
            <w:r w:rsidR="003E68AC" w:rsidRPr="00800772">
              <w:rPr>
                <w:rStyle w:val="a6"/>
              </w:rPr>
              <w:t>7</w:t>
            </w:r>
            <w:r w:rsidR="00263583">
              <w:rPr>
                <w:rStyle w:val="a6"/>
              </w:rPr>
              <w:t>.</w:t>
            </w:r>
            <w:r w:rsidR="003E68AC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3E68AC" w:rsidRPr="00800772">
              <w:rPr>
                <w:rStyle w:val="a6"/>
              </w:rPr>
              <w:t>Порядок разработки</w:t>
            </w:r>
            <w:r w:rsidR="003E68AC">
              <w:rPr>
                <w:webHidden/>
              </w:rPr>
              <w:tab/>
            </w:r>
            <w:r w:rsidR="003E68AC">
              <w:rPr>
                <w:webHidden/>
              </w:rPr>
              <w:fldChar w:fldCharType="begin"/>
            </w:r>
            <w:r w:rsidR="003E68AC">
              <w:rPr>
                <w:webHidden/>
              </w:rPr>
              <w:instrText xml:space="preserve"> PAGEREF _Toc137114621 \h </w:instrText>
            </w:r>
            <w:r w:rsidR="003E68AC">
              <w:rPr>
                <w:webHidden/>
              </w:rPr>
            </w:r>
            <w:r w:rsidR="003E68AC">
              <w:rPr>
                <w:webHidden/>
              </w:rPr>
              <w:fldChar w:fldCharType="separate"/>
            </w:r>
            <w:r w:rsidR="006D2BF7">
              <w:rPr>
                <w:webHidden/>
              </w:rPr>
              <w:t>16</w:t>
            </w:r>
            <w:r w:rsidR="003E68AC">
              <w:rPr>
                <w:webHidden/>
              </w:rPr>
              <w:fldChar w:fldCharType="end"/>
            </w:r>
          </w:hyperlink>
        </w:p>
        <w:p w14:paraId="3410E71B" w14:textId="2F9307AA" w:rsidR="003E68AC" w:rsidRDefault="007D7284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37114622" w:history="1">
            <w:r w:rsidR="003E68AC" w:rsidRPr="00800772">
              <w:rPr>
                <w:rStyle w:val="a6"/>
              </w:rPr>
              <w:t>8</w:t>
            </w:r>
            <w:r w:rsidR="00263583">
              <w:rPr>
                <w:rStyle w:val="a6"/>
              </w:rPr>
              <w:t>.</w:t>
            </w:r>
            <w:r w:rsidR="003E68AC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3E68AC" w:rsidRPr="00800772">
              <w:rPr>
                <w:rStyle w:val="a6"/>
              </w:rPr>
              <w:t>Требования к документированию</w:t>
            </w:r>
            <w:r w:rsidR="003E68AC">
              <w:rPr>
                <w:webHidden/>
              </w:rPr>
              <w:tab/>
            </w:r>
            <w:r w:rsidR="003E68AC">
              <w:rPr>
                <w:webHidden/>
              </w:rPr>
              <w:fldChar w:fldCharType="begin"/>
            </w:r>
            <w:r w:rsidR="003E68AC">
              <w:rPr>
                <w:webHidden/>
              </w:rPr>
              <w:instrText xml:space="preserve"> PAGEREF _Toc137114622 \h </w:instrText>
            </w:r>
            <w:r w:rsidR="003E68AC">
              <w:rPr>
                <w:webHidden/>
              </w:rPr>
            </w:r>
            <w:r w:rsidR="003E68AC">
              <w:rPr>
                <w:webHidden/>
              </w:rPr>
              <w:fldChar w:fldCharType="separate"/>
            </w:r>
            <w:r w:rsidR="006D2BF7">
              <w:rPr>
                <w:webHidden/>
              </w:rPr>
              <w:t>17</w:t>
            </w:r>
            <w:r w:rsidR="003E68AC">
              <w:rPr>
                <w:webHidden/>
              </w:rPr>
              <w:fldChar w:fldCharType="end"/>
            </w:r>
          </w:hyperlink>
        </w:p>
        <w:p w14:paraId="077EC9E8" w14:textId="01C93C93" w:rsidR="003E68AC" w:rsidRDefault="007D7284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37114623" w:history="1">
            <w:r w:rsidR="003E68AC" w:rsidRPr="00800772">
              <w:rPr>
                <w:rStyle w:val="a6"/>
              </w:rPr>
              <w:t>9</w:t>
            </w:r>
            <w:r w:rsidR="00263583">
              <w:rPr>
                <w:rStyle w:val="a6"/>
              </w:rPr>
              <w:t>.</w:t>
            </w:r>
            <w:r w:rsidR="003E68AC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3E68AC" w:rsidRPr="00800772">
              <w:rPr>
                <w:rStyle w:val="a6"/>
              </w:rPr>
              <w:t>Требования к приемно-сдаточным испытаниям</w:t>
            </w:r>
            <w:r w:rsidR="003E68AC">
              <w:rPr>
                <w:webHidden/>
              </w:rPr>
              <w:tab/>
            </w:r>
            <w:r w:rsidR="003E68AC">
              <w:rPr>
                <w:webHidden/>
              </w:rPr>
              <w:fldChar w:fldCharType="begin"/>
            </w:r>
            <w:r w:rsidR="003E68AC">
              <w:rPr>
                <w:webHidden/>
              </w:rPr>
              <w:instrText xml:space="preserve"> PAGEREF _Toc137114623 \h </w:instrText>
            </w:r>
            <w:r w:rsidR="003E68AC">
              <w:rPr>
                <w:webHidden/>
              </w:rPr>
            </w:r>
            <w:r w:rsidR="003E68AC">
              <w:rPr>
                <w:webHidden/>
              </w:rPr>
              <w:fldChar w:fldCharType="separate"/>
            </w:r>
            <w:r w:rsidR="006D2BF7">
              <w:rPr>
                <w:webHidden/>
              </w:rPr>
              <w:t>18</w:t>
            </w:r>
            <w:r w:rsidR="003E68AC">
              <w:rPr>
                <w:webHidden/>
              </w:rPr>
              <w:fldChar w:fldCharType="end"/>
            </w:r>
          </w:hyperlink>
        </w:p>
        <w:p w14:paraId="3CF0F4E1" w14:textId="5DB4BC26" w:rsidR="00442256" w:rsidRPr="0023221D" w:rsidRDefault="00442256" w:rsidP="0023221D">
          <w:r>
            <w:rPr>
              <w:b/>
              <w:bCs/>
            </w:rPr>
            <w:fldChar w:fldCharType="end"/>
          </w:r>
        </w:p>
      </w:sdtContent>
    </w:sdt>
    <w:p w14:paraId="4DB9FE6F" w14:textId="544B907C" w:rsidR="005A4E60" w:rsidRPr="00627BC1" w:rsidRDefault="005A4E60">
      <w:pPr>
        <w:spacing w:before="0" w:after="200" w:line="276" w:lineRule="auto"/>
        <w:ind w:firstLine="0"/>
        <w:contextualSpacing w:val="0"/>
        <w:jc w:val="left"/>
        <w:rPr>
          <w:bCs/>
          <w:noProof/>
        </w:rPr>
      </w:pPr>
      <w:r>
        <w:rPr>
          <w:bCs/>
          <w:noProof/>
        </w:rPr>
        <w:br w:type="page"/>
      </w:r>
    </w:p>
    <w:p w14:paraId="4CEE3E82" w14:textId="7B150DEB" w:rsidR="00303DC8" w:rsidRDefault="00442256" w:rsidP="008A3C7E">
      <w:pPr>
        <w:pStyle w:val="1"/>
        <w:numPr>
          <w:ilvl w:val="0"/>
          <w:numId w:val="0"/>
        </w:numPr>
        <w:spacing w:after="240"/>
        <w:ind w:left="851"/>
      </w:pPr>
      <w:bookmarkStart w:id="1" w:name="_Toc137114595"/>
      <w:r>
        <w:t>Вв</w:t>
      </w:r>
      <w:r w:rsidR="005A4E60" w:rsidRPr="00F62DCD">
        <w:t>едение</w:t>
      </w:r>
      <w:bookmarkEnd w:id="1"/>
      <w:r w:rsidR="00A403D2">
        <w:t>.</w:t>
      </w:r>
    </w:p>
    <w:p w14:paraId="6FED64B1" w14:textId="7E072819" w:rsidR="001B10E1" w:rsidRDefault="001B10E1" w:rsidP="001B10E1">
      <w:r>
        <w:t xml:space="preserve">Данный документ является техническим заданием </w:t>
      </w:r>
      <w:r w:rsidR="00A403D2">
        <w:t>для приложения «</w:t>
      </w:r>
      <w:r w:rsidR="00734D26">
        <w:t>Ежедневник</w:t>
      </w:r>
      <w:r w:rsidR="005E5189">
        <w:t>», в котором описаны общие сведения о разработке, описание предметной области, требования к системе, функциям.</w:t>
      </w:r>
    </w:p>
    <w:p w14:paraId="51E859A9" w14:textId="259C6868" w:rsidR="005E5189" w:rsidRDefault="005E5189" w:rsidP="005E5189">
      <w:r>
        <w:t>Документ предназначен для</w:t>
      </w:r>
      <w:r w:rsidR="00830A7D">
        <w:t>:</w:t>
      </w:r>
    </w:p>
    <w:p w14:paraId="66ED246D" w14:textId="47E1B0C3" w:rsidR="005E5189" w:rsidRPr="00672F98" w:rsidRDefault="00A24F55" w:rsidP="00B01F86">
      <w:pPr>
        <w:pStyle w:val="a0"/>
        <w:rPr>
          <w:rStyle w:val="normaltextrun"/>
        </w:rPr>
      </w:pPr>
      <w:r>
        <w:rPr>
          <w:rStyle w:val="normaltextrun"/>
          <w:rFonts w:eastAsiaTheme="majorEastAsia"/>
          <w:szCs w:val="24"/>
        </w:rPr>
        <w:t>р</w:t>
      </w:r>
      <w:r w:rsidR="0006157C" w:rsidRPr="00642401">
        <w:rPr>
          <w:rStyle w:val="normaltextrun"/>
          <w:rFonts w:eastAsiaTheme="majorEastAsia"/>
          <w:szCs w:val="24"/>
        </w:rPr>
        <w:t>а</w:t>
      </w:r>
      <w:r w:rsidR="009B4752" w:rsidRPr="00642401">
        <w:rPr>
          <w:rStyle w:val="normaltextrun"/>
          <w:rFonts w:eastAsiaTheme="majorEastAsia"/>
          <w:szCs w:val="24"/>
        </w:rPr>
        <w:t xml:space="preserve">зработчика приложения. </w:t>
      </w:r>
      <w:r w:rsidR="000D4548">
        <w:rPr>
          <w:rStyle w:val="normaltextrun"/>
          <w:rFonts w:eastAsiaTheme="majorEastAsia"/>
          <w:szCs w:val="24"/>
        </w:rPr>
        <w:t>Документ необ</w:t>
      </w:r>
      <w:r w:rsidR="0058714C">
        <w:rPr>
          <w:rStyle w:val="normaltextrun"/>
          <w:rFonts w:eastAsiaTheme="majorEastAsia"/>
          <w:szCs w:val="24"/>
        </w:rPr>
        <w:t xml:space="preserve">ходим </w:t>
      </w:r>
      <w:r w:rsidR="003E6232">
        <w:rPr>
          <w:rStyle w:val="normaltextrun"/>
          <w:rFonts w:eastAsiaTheme="majorEastAsia"/>
          <w:szCs w:val="24"/>
        </w:rPr>
        <w:t>разрабо</w:t>
      </w:r>
      <w:r w:rsidR="00634093">
        <w:rPr>
          <w:rStyle w:val="normaltextrun"/>
          <w:rFonts w:eastAsiaTheme="majorEastAsia"/>
          <w:szCs w:val="24"/>
        </w:rPr>
        <w:t xml:space="preserve">тчику с целью определения требований заказчика к </w:t>
      </w:r>
      <w:r w:rsidR="007142DF">
        <w:rPr>
          <w:rStyle w:val="normaltextrun"/>
          <w:rFonts w:eastAsiaTheme="majorEastAsia"/>
          <w:szCs w:val="24"/>
        </w:rPr>
        <w:t>проекту</w:t>
      </w:r>
      <w:r w:rsidR="006711D1">
        <w:rPr>
          <w:rStyle w:val="normaltextrun"/>
          <w:rFonts w:eastAsiaTheme="majorEastAsia"/>
          <w:szCs w:val="24"/>
        </w:rPr>
        <w:t>: опи</w:t>
      </w:r>
      <w:r w:rsidR="00032F9F">
        <w:rPr>
          <w:rStyle w:val="normaltextrun"/>
          <w:rFonts w:eastAsiaTheme="majorEastAsia"/>
          <w:szCs w:val="24"/>
        </w:rPr>
        <w:t xml:space="preserve">сание </w:t>
      </w:r>
      <w:r w:rsidR="00BC666E">
        <w:rPr>
          <w:rStyle w:val="normaltextrun"/>
          <w:rFonts w:eastAsiaTheme="majorEastAsia"/>
          <w:szCs w:val="24"/>
        </w:rPr>
        <w:t>функциональных требований, особенности ар</w:t>
      </w:r>
      <w:r w:rsidR="00E76DAC">
        <w:rPr>
          <w:rStyle w:val="normaltextrun"/>
          <w:rFonts w:eastAsiaTheme="majorEastAsia"/>
          <w:szCs w:val="24"/>
        </w:rPr>
        <w:t xml:space="preserve">хитектуры, используемые инструменты, технологии, </w:t>
      </w:r>
      <w:r w:rsidR="00C5292F">
        <w:rPr>
          <w:rStyle w:val="normaltextrun"/>
          <w:rFonts w:eastAsiaTheme="majorEastAsia"/>
          <w:szCs w:val="24"/>
        </w:rPr>
        <w:t>срок</w:t>
      </w:r>
      <w:r w:rsidR="00390B6D">
        <w:rPr>
          <w:rStyle w:val="normaltextrun"/>
          <w:rFonts w:eastAsiaTheme="majorEastAsia"/>
          <w:szCs w:val="24"/>
        </w:rPr>
        <w:t>и сдачи проекта и объем работы.</w:t>
      </w:r>
      <w:r w:rsidR="009B66E7">
        <w:rPr>
          <w:rStyle w:val="normaltextrun"/>
          <w:rFonts w:eastAsiaTheme="majorEastAsia"/>
          <w:szCs w:val="24"/>
        </w:rPr>
        <w:t xml:space="preserve"> Опираясь </w:t>
      </w:r>
      <w:r w:rsidR="00672F98">
        <w:rPr>
          <w:rStyle w:val="normaltextrun"/>
          <w:rFonts w:eastAsiaTheme="majorEastAsia"/>
          <w:szCs w:val="24"/>
        </w:rPr>
        <w:t>на техническое задание,</w:t>
      </w:r>
      <w:r w:rsidR="009B66E7">
        <w:rPr>
          <w:rStyle w:val="normaltextrun"/>
          <w:rFonts w:eastAsiaTheme="majorEastAsia"/>
          <w:szCs w:val="24"/>
        </w:rPr>
        <w:t xml:space="preserve"> </w:t>
      </w:r>
      <w:r w:rsidR="005002D3">
        <w:rPr>
          <w:rStyle w:val="normaltextrun"/>
          <w:rFonts w:eastAsiaTheme="majorEastAsia"/>
          <w:szCs w:val="24"/>
        </w:rPr>
        <w:t xml:space="preserve">разработчик </w:t>
      </w:r>
      <w:r w:rsidR="00672F98">
        <w:rPr>
          <w:rStyle w:val="normaltextrun"/>
          <w:rFonts w:eastAsiaTheme="majorEastAsia"/>
          <w:szCs w:val="24"/>
        </w:rPr>
        <w:t>исполняет конкретно поставленные задачи</w:t>
      </w:r>
      <w:r>
        <w:rPr>
          <w:rStyle w:val="normaltextrun"/>
          <w:rFonts w:eastAsiaTheme="majorEastAsia"/>
          <w:szCs w:val="24"/>
        </w:rPr>
        <w:t>;</w:t>
      </w:r>
    </w:p>
    <w:p w14:paraId="68E02E61" w14:textId="676D231E" w:rsidR="00672F98" w:rsidRDefault="00A24F55" w:rsidP="00B01F86">
      <w:pPr>
        <w:pStyle w:val="a0"/>
      </w:pPr>
      <w:r>
        <w:t>ч</w:t>
      </w:r>
      <w:r w:rsidR="00096DB7">
        <w:t>ленов при</w:t>
      </w:r>
      <w:r w:rsidR="009B0897">
        <w:t>ём</w:t>
      </w:r>
      <w:r w:rsidR="00096DB7">
        <w:t>но-сдаточной комиссии</w:t>
      </w:r>
      <w:r w:rsidR="009B0897">
        <w:t>.</w:t>
      </w:r>
      <w:r w:rsidR="0079510E">
        <w:t xml:space="preserve"> Техническое задание </w:t>
      </w:r>
      <w:r w:rsidR="00884F1F">
        <w:t xml:space="preserve">используется приемно-сдаточной комиссией </w:t>
      </w:r>
      <w:r w:rsidR="000263B9">
        <w:t>с целью</w:t>
      </w:r>
      <w:r w:rsidR="00884F1F">
        <w:t xml:space="preserve"> </w:t>
      </w:r>
      <w:r w:rsidR="00117550">
        <w:t xml:space="preserve">оценки на соответствие </w:t>
      </w:r>
      <w:r w:rsidR="00097A2E">
        <w:t xml:space="preserve">готового продукта заранее утвержденным требованиям. </w:t>
      </w:r>
      <w:r w:rsidR="00305798" w:rsidRPr="00305798">
        <w:t xml:space="preserve">Приемно-сдаточная комиссия использует </w:t>
      </w:r>
      <w:r w:rsidR="00305798">
        <w:t>документ</w:t>
      </w:r>
      <w:r w:rsidR="00305798" w:rsidRPr="00305798">
        <w:t xml:space="preserve"> для того, чтобы проверить, что все функциональные, технические и дизайнерские требования были удовлетворены</w:t>
      </w:r>
      <w:r>
        <w:t>;</w:t>
      </w:r>
    </w:p>
    <w:p w14:paraId="37F8EB06" w14:textId="64B44207" w:rsidR="00305798" w:rsidRPr="001B10E1" w:rsidRDefault="00A24F55" w:rsidP="00B01F86">
      <w:pPr>
        <w:pStyle w:val="a0"/>
      </w:pPr>
      <w:r>
        <w:t>з</w:t>
      </w:r>
      <w:r w:rsidR="005138EC">
        <w:t xml:space="preserve">аказчика. </w:t>
      </w:r>
      <w:r w:rsidR="00AA0C50" w:rsidRPr="00AA0C50">
        <w:t>Техническое задание необходимо заказчику</w:t>
      </w:r>
      <w:r w:rsidR="009C6F70">
        <w:t xml:space="preserve"> с целью</w:t>
      </w:r>
      <w:r w:rsidR="00AA0C50" w:rsidRPr="00AA0C50">
        <w:t xml:space="preserve"> определ</w:t>
      </w:r>
      <w:r w:rsidR="009C6F70">
        <w:t>ения</w:t>
      </w:r>
      <w:r w:rsidR="00AA0C50" w:rsidRPr="00AA0C50">
        <w:t xml:space="preserve"> требовани</w:t>
      </w:r>
      <w:r w:rsidR="009C6F70">
        <w:t>й</w:t>
      </w:r>
      <w:r w:rsidR="00AA0C50" w:rsidRPr="00AA0C50">
        <w:t xml:space="preserve"> к проекту и </w:t>
      </w:r>
      <w:r w:rsidR="00FE6C02">
        <w:t xml:space="preserve">контроля </w:t>
      </w:r>
      <w:r w:rsidR="00AA0C50" w:rsidRPr="00AA0C50">
        <w:t>над процессом его создания. Оно помогает заказчику понять, что он получит в результате работы и какие функции и возможности будут доступны в готовом продукте. Техническое задание позволяет заказчику убедиться, что проект соответствует его требованиям и ожиданиям, и что работы выполняются в соответствии с установленным бюджетом и графиком</w:t>
      </w:r>
      <w:r w:rsidR="001E6B48">
        <w:t>.</w:t>
      </w:r>
    </w:p>
    <w:p w14:paraId="1EECD698" w14:textId="2A204417" w:rsidR="008A3C7E" w:rsidRDefault="00636646" w:rsidP="00EE3981">
      <w:pPr>
        <w:pStyle w:val="1"/>
        <w:numPr>
          <w:ilvl w:val="0"/>
          <w:numId w:val="8"/>
        </w:numPr>
      </w:pPr>
      <w:bookmarkStart w:id="2" w:name="_Toc137114596"/>
      <w:r>
        <w:t>Термины и определения</w:t>
      </w:r>
      <w:bookmarkEnd w:id="2"/>
      <w:r>
        <w:t xml:space="preserve"> </w:t>
      </w:r>
    </w:p>
    <w:p w14:paraId="258936FF" w14:textId="69BD58C3" w:rsidR="005E5189" w:rsidRDefault="005E5189" w:rsidP="005E5189">
      <w:r>
        <w:t xml:space="preserve">Документ содержит следующие термины и определения: </w:t>
      </w:r>
    </w:p>
    <w:p w14:paraId="31333612" w14:textId="7C3B38B6" w:rsidR="005E5189" w:rsidRDefault="00D61E5C" w:rsidP="005B370B">
      <w:pPr>
        <w:pStyle w:val="a0"/>
      </w:pPr>
      <w:r>
        <w:t>и</w:t>
      </w:r>
      <w:r w:rsidR="005E5189">
        <w:t>нтерфейс – набор инструментов, который позволяет пользователю взаимодействовать с программой</w:t>
      </w:r>
      <w:r>
        <w:t>;</w:t>
      </w:r>
    </w:p>
    <w:p w14:paraId="7DD3FA0F" w14:textId="49195D5A" w:rsidR="005E5189" w:rsidRDefault="005E5189" w:rsidP="005B370B">
      <w:pPr>
        <w:pStyle w:val="a0"/>
        <w:rPr>
          <w:sz w:val="32"/>
          <w:szCs w:val="32"/>
        </w:rPr>
      </w:pPr>
      <w:r w:rsidRPr="00D61E5C">
        <w:t>GUI</w:t>
      </w:r>
      <w:r w:rsidR="00D61E5C">
        <w:t xml:space="preserve"> </w:t>
      </w:r>
      <w:r w:rsidR="00D61E5C" w:rsidRPr="00D61E5C">
        <w:t>((</w:t>
      </w:r>
      <w:proofErr w:type="spellStart"/>
      <w:r w:rsidR="00D61E5C" w:rsidRPr="003564C3">
        <w:t>graphical</w:t>
      </w:r>
      <w:proofErr w:type="spellEnd"/>
      <w:r w:rsidR="00D61E5C" w:rsidRPr="003564C3">
        <w:t xml:space="preserve"> </w:t>
      </w:r>
      <w:proofErr w:type="spellStart"/>
      <w:r w:rsidR="00D61E5C" w:rsidRPr="003564C3">
        <w:t>user</w:t>
      </w:r>
      <w:proofErr w:type="spellEnd"/>
      <w:r w:rsidR="00D61E5C" w:rsidRPr="003564C3">
        <w:t xml:space="preserve"> </w:t>
      </w:r>
      <w:proofErr w:type="spellStart"/>
      <w:r w:rsidR="00D61E5C" w:rsidRPr="003564C3">
        <w:t>interface</w:t>
      </w:r>
      <w:proofErr w:type="spellEnd"/>
      <w:r w:rsidR="00D61E5C">
        <w:t xml:space="preserve">) графический интерфейс пользователя) </w:t>
      </w:r>
      <w:r w:rsidRPr="1CE5939B">
        <w:t>- Система средств для взаимодействия пользователя с электронными устройствами, основанная на представлении всех доступных пользователю системных объектов и функций в виде графических компонентов экрана</w:t>
      </w:r>
      <w:r w:rsidR="00D61E5C">
        <w:t>;</w:t>
      </w:r>
    </w:p>
    <w:p w14:paraId="04D0DACB" w14:textId="5053A24E" w:rsidR="005E5189" w:rsidRPr="00AF22F0" w:rsidRDefault="00AF22F0" w:rsidP="005B370B">
      <w:pPr>
        <w:pStyle w:val="a0"/>
        <w:rPr>
          <w:sz w:val="32"/>
          <w:szCs w:val="32"/>
        </w:rPr>
      </w:pPr>
      <w:r w:rsidRPr="00D61E5C">
        <w:rPr>
          <w:lang w:val="en-US"/>
        </w:rPr>
        <w:t>IDE</w:t>
      </w:r>
      <w:r w:rsidR="00D61E5C">
        <w:t xml:space="preserve"> (</w:t>
      </w:r>
      <w:r w:rsidR="00D61E5C" w:rsidRPr="00D61E5C">
        <w:t>(</w:t>
      </w:r>
      <w:r w:rsidR="00D61E5C" w:rsidRPr="005B370B">
        <w:rPr>
          <w:lang w:val="en-US"/>
        </w:rPr>
        <w:t>Integrated</w:t>
      </w:r>
      <w:r w:rsidR="00D61E5C" w:rsidRPr="00D61E5C">
        <w:t xml:space="preserve"> </w:t>
      </w:r>
      <w:r w:rsidR="00D61E5C" w:rsidRPr="005B370B">
        <w:rPr>
          <w:lang w:val="en-US"/>
        </w:rPr>
        <w:t>Development</w:t>
      </w:r>
      <w:r w:rsidR="00D61E5C" w:rsidRPr="00D61E5C">
        <w:t xml:space="preserve"> </w:t>
      </w:r>
      <w:r w:rsidR="00D61E5C" w:rsidRPr="005B370B">
        <w:rPr>
          <w:lang w:val="en-US"/>
        </w:rPr>
        <w:t>Environment</w:t>
      </w:r>
      <w:r w:rsidR="00D61E5C" w:rsidRPr="00D61E5C">
        <w:t xml:space="preserve">) </w:t>
      </w:r>
      <w:r w:rsidR="00D61E5C">
        <w:t>и</w:t>
      </w:r>
      <w:r w:rsidR="00D61E5C" w:rsidRPr="005B370B">
        <w:t>нтегрированная</w:t>
      </w:r>
      <w:r w:rsidR="00D61E5C" w:rsidRPr="00D61E5C">
        <w:t xml:space="preserve"> </w:t>
      </w:r>
      <w:r w:rsidR="00D61E5C" w:rsidRPr="005B370B">
        <w:t>среда</w:t>
      </w:r>
      <w:r w:rsidR="00D61E5C" w:rsidRPr="00D61E5C">
        <w:t xml:space="preserve"> </w:t>
      </w:r>
      <w:r w:rsidR="00D61E5C" w:rsidRPr="005B370B">
        <w:t>разработки</w:t>
      </w:r>
      <w:r w:rsidR="00D61E5C">
        <w:t>)</w:t>
      </w:r>
      <w:r>
        <w:t xml:space="preserve"> - </w:t>
      </w:r>
      <w:r w:rsidRPr="00AF22F0">
        <w:t>это программное приложение, которое помогает программистам эффективно разрабатывать программный код. Оно повышает производительность разработчиков, объединяя такие возможности, как редактирование, создание, тестирование и упаковка программного обеспечения в простом для использования приложении.</w:t>
      </w:r>
    </w:p>
    <w:p w14:paraId="5D0E4037" w14:textId="7B734F31" w:rsidR="00636646" w:rsidRDefault="00636646" w:rsidP="00EE3981">
      <w:pPr>
        <w:pStyle w:val="1"/>
        <w:numPr>
          <w:ilvl w:val="0"/>
          <w:numId w:val="7"/>
        </w:numPr>
      </w:pPr>
      <w:bookmarkStart w:id="3" w:name="_Toc137114597"/>
      <w:r>
        <w:t>Перечень сокращений</w:t>
      </w:r>
      <w:bookmarkEnd w:id="3"/>
      <w:r>
        <w:t xml:space="preserve"> </w:t>
      </w:r>
    </w:p>
    <w:p w14:paraId="2C7B7C34" w14:textId="0020065F" w:rsidR="00134B7F" w:rsidRDefault="00134B7F" w:rsidP="005E5189">
      <w:r>
        <w:t xml:space="preserve">Данный документ </w:t>
      </w:r>
      <w:r w:rsidR="000B42D1">
        <w:t xml:space="preserve">не </w:t>
      </w:r>
      <w:r>
        <w:t>содержит аббревиатуры и сокращения</w:t>
      </w:r>
      <w:r w:rsidR="000B42D1">
        <w:t>.</w:t>
      </w:r>
    </w:p>
    <w:p w14:paraId="2EF06F47" w14:textId="77777777" w:rsidR="005E5189" w:rsidRPr="00BE40D0" w:rsidRDefault="005E5189" w:rsidP="005E5189"/>
    <w:p w14:paraId="543B643E" w14:textId="7FD2E178" w:rsidR="00636646" w:rsidRPr="00636646" w:rsidRDefault="00A403D2" w:rsidP="00A403D2">
      <w:pPr>
        <w:pStyle w:val="1"/>
        <w:numPr>
          <w:ilvl w:val="0"/>
          <w:numId w:val="0"/>
        </w:numPr>
        <w:ind w:left="851"/>
      </w:pPr>
      <w:bookmarkStart w:id="4" w:name="_Toc137114598"/>
      <w:r>
        <w:t xml:space="preserve">3. </w:t>
      </w:r>
      <w:r w:rsidR="00636646">
        <w:t>Основные сведения о разработке</w:t>
      </w:r>
      <w:bookmarkEnd w:id="4"/>
    </w:p>
    <w:p w14:paraId="7CADD228" w14:textId="50087D11" w:rsidR="008F4105" w:rsidRDefault="007D0BC6" w:rsidP="00EE3981">
      <w:pPr>
        <w:pStyle w:val="2"/>
        <w:numPr>
          <w:ilvl w:val="1"/>
          <w:numId w:val="9"/>
        </w:numPr>
      </w:pPr>
      <w:bookmarkStart w:id="5" w:name="_Toc137114599"/>
      <w:r>
        <w:t>Наименование разработки</w:t>
      </w:r>
      <w:bookmarkEnd w:id="5"/>
    </w:p>
    <w:p w14:paraId="6C196788" w14:textId="021A9CEC" w:rsidR="00134B7F" w:rsidRPr="00134B7F" w:rsidRDefault="00134B7F" w:rsidP="00134B7F">
      <w:r>
        <w:t>Наименование</w:t>
      </w:r>
      <w:r w:rsidR="00A4452D">
        <w:t>м</w:t>
      </w:r>
      <w:r>
        <w:t xml:space="preserve"> разработки является «</w:t>
      </w:r>
      <w:r w:rsidR="00734D26">
        <w:t>Ежедневник</w:t>
      </w:r>
      <w:r>
        <w:t>».</w:t>
      </w:r>
    </w:p>
    <w:p w14:paraId="47A0892D" w14:textId="4A974C37" w:rsidR="007D0BC6" w:rsidRDefault="00A403D2" w:rsidP="00A403D2">
      <w:pPr>
        <w:pStyle w:val="2"/>
        <w:numPr>
          <w:ilvl w:val="0"/>
          <w:numId w:val="0"/>
        </w:numPr>
        <w:ind w:left="851"/>
      </w:pPr>
      <w:bookmarkStart w:id="6" w:name="_Toc137114600"/>
      <w:r>
        <w:t>3.2</w:t>
      </w:r>
      <w:r w:rsidR="007D0BC6">
        <w:t>Цель и задачи</w:t>
      </w:r>
      <w:bookmarkEnd w:id="6"/>
    </w:p>
    <w:p w14:paraId="2DB1D016" w14:textId="4C78256E" w:rsidR="00134B7F" w:rsidRDefault="00134B7F" w:rsidP="00134B7F">
      <w:r>
        <w:t>Целью разработки является создание приложения «</w:t>
      </w:r>
      <w:r w:rsidR="00734D26">
        <w:t>Ежедневник</w:t>
      </w:r>
      <w:r>
        <w:t>»</w:t>
      </w:r>
      <w:r w:rsidR="00D52FE6">
        <w:t xml:space="preserve"> в соответствии с требованиями и ограничениями, описанными в </w:t>
      </w:r>
      <w:r w:rsidR="009D2712">
        <w:t>данном документе.</w:t>
      </w:r>
    </w:p>
    <w:p w14:paraId="0BB07CD6" w14:textId="00040E22" w:rsidR="00134B7F" w:rsidRDefault="00134B7F" w:rsidP="00134B7F">
      <w:r>
        <w:t xml:space="preserve">Для достижения поставленной цели необходимо выполнить </w:t>
      </w:r>
      <w:proofErr w:type="spellStart"/>
      <w:r>
        <w:t>вы</w:t>
      </w:r>
      <w:r w:rsidR="009D2712">
        <w:t>п</w:t>
      </w:r>
      <w:r>
        <w:t>олнить</w:t>
      </w:r>
      <w:proofErr w:type="spellEnd"/>
      <w:r>
        <w:t xml:space="preserve"> следующие задачи:</w:t>
      </w:r>
    </w:p>
    <w:p w14:paraId="48DCA2CF" w14:textId="606DC289" w:rsidR="006A69A4" w:rsidRDefault="00D26985" w:rsidP="00134B7F">
      <w:pPr>
        <w:pStyle w:val="a0"/>
      </w:pPr>
      <w:r>
        <w:t>определить требования к приложению;</w:t>
      </w:r>
    </w:p>
    <w:p w14:paraId="69A6E399" w14:textId="59F7FD1B" w:rsidR="00D26985" w:rsidRDefault="00F60753" w:rsidP="00134B7F">
      <w:pPr>
        <w:pStyle w:val="a0"/>
      </w:pPr>
      <w:r>
        <w:t>спроектировать архитектуру приложения;</w:t>
      </w:r>
    </w:p>
    <w:p w14:paraId="701B9896" w14:textId="15C44831" w:rsidR="00F60753" w:rsidRDefault="007E5BBB" w:rsidP="00134B7F">
      <w:pPr>
        <w:pStyle w:val="a0"/>
      </w:pPr>
      <w:r>
        <w:t>разработать пользовательский интерфейс;</w:t>
      </w:r>
    </w:p>
    <w:p w14:paraId="25CCBF5E" w14:textId="35F4DB58" w:rsidR="007E5BBB" w:rsidRDefault="00122D51" w:rsidP="00134B7F">
      <w:pPr>
        <w:pStyle w:val="a0"/>
      </w:pPr>
      <w:r>
        <w:t>разработать</w:t>
      </w:r>
      <w:r w:rsidR="007C5C7F">
        <w:t xml:space="preserve"> </w:t>
      </w:r>
      <w:r w:rsidR="00625B3B">
        <w:t xml:space="preserve">генерации формы </w:t>
      </w:r>
      <w:r w:rsidR="00734D26">
        <w:t>Ежедневник</w:t>
      </w:r>
      <w:r w:rsidR="00A403D2">
        <w:t>а</w:t>
      </w:r>
      <w:r w:rsidR="006046D4">
        <w:t>;</w:t>
      </w:r>
    </w:p>
    <w:p w14:paraId="71E0D545" w14:textId="1B803CBD" w:rsidR="006046D4" w:rsidRDefault="006046D4" w:rsidP="00134B7F">
      <w:pPr>
        <w:pStyle w:val="a0"/>
      </w:pPr>
      <w:r>
        <w:t>написать код приложения</w:t>
      </w:r>
      <w:r w:rsidR="00C66FB8">
        <w:t>:</w:t>
      </w:r>
    </w:p>
    <w:p w14:paraId="406CE0B1" w14:textId="5097D9A7" w:rsidR="005E0871" w:rsidRDefault="005E0871" w:rsidP="00734D26">
      <w:pPr>
        <w:pStyle w:val="a0"/>
        <w:numPr>
          <w:ilvl w:val="0"/>
          <w:numId w:val="35"/>
        </w:numPr>
      </w:pPr>
      <w:r w:rsidRPr="00DB187A">
        <w:t>создать</w:t>
      </w:r>
      <w:r>
        <w:t xml:space="preserve"> поле для</w:t>
      </w:r>
      <w:r w:rsidR="00A403D2">
        <w:t xml:space="preserve"> ввода текста</w:t>
      </w:r>
      <w:r>
        <w:t>;</w:t>
      </w:r>
    </w:p>
    <w:p w14:paraId="6C85C65D" w14:textId="0C87E1BD" w:rsidR="00A403D2" w:rsidRDefault="00A403D2" w:rsidP="00734D26">
      <w:pPr>
        <w:pStyle w:val="a0"/>
        <w:numPr>
          <w:ilvl w:val="0"/>
          <w:numId w:val="35"/>
        </w:numPr>
      </w:pPr>
      <w:r w:rsidRPr="00A355F5">
        <w:t>реализовать</w:t>
      </w:r>
      <w:r>
        <w:t xml:space="preserve"> возможность с</w:t>
      </w:r>
      <w:r w:rsidR="00A355F5">
        <w:t>оздания заметки</w:t>
      </w:r>
      <w:r>
        <w:t>.</w:t>
      </w:r>
    </w:p>
    <w:p w14:paraId="0F62A7C1" w14:textId="0664EB1D" w:rsidR="00A403D2" w:rsidRDefault="005E0871" w:rsidP="00734D26">
      <w:pPr>
        <w:pStyle w:val="a0"/>
        <w:numPr>
          <w:ilvl w:val="0"/>
          <w:numId w:val="35"/>
        </w:numPr>
      </w:pPr>
      <w:r>
        <w:t>реализовать возможность выбора</w:t>
      </w:r>
      <w:r w:rsidR="00A355F5">
        <w:t xml:space="preserve"> даты из календаря</w:t>
      </w:r>
      <w:r>
        <w:t>;</w:t>
      </w:r>
    </w:p>
    <w:p w14:paraId="69DD5B55" w14:textId="193CD7D7" w:rsidR="005E0871" w:rsidRDefault="005E0871" w:rsidP="00734D26">
      <w:pPr>
        <w:pStyle w:val="a0"/>
        <w:numPr>
          <w:ilvl w:val="0"/>
          <w:numId w:val="35"/>
        </w:numPr>
      </w:pPr>
      <w:r>
        <w:t xml:space="preserve">реализовать </w:t>
      </w:r>
      <w:r w:rsidR="00A355F5">
        <w:t>возможность изменения заметки</w:t>
      </w:r>
      <w:r w:rsidR="00A403D2">
        <w:t xml:space="preserve">, </w:t>
      </w:r>
      <w:r w:rsidR="00A355F5">
        <w:t>выбранной</w:t>
      </w:r>
      <w:r w:rsidR="00A403D2">
        <w:t xml:space="preserve"> пользователем</w:t>
      </w:r>
      <w:r w:rsidR="00A229F3">
        <w:t xml:space="preserve"> из календаря</w:t>
      </w:r>
      <w:r w:rsidR="00A403D2">
        <w:t>, возм</w:t>
      </w:r>
      <w:r w:rsidR="00A229F3">
        <w:t>ожность дополнить и изменить ее</w:t>
      </w:r>
      <w:r>
        <w:t>;</w:t>
      </w:r>
    </w:p>
    <w:p w14:paraId="6C05ADF5" w14:textId="0F074A96" w:rsidR="005E0871" w:rsidRPr="009568E8" w:rsidRDefault="005E0871" w:rsidP="00734D26">
      <w:pPr>
        <w:pStyle w:val="a0"/>
        <w:numPr>
          <w:ilvl w:val="0"/>
          <w:numId w:val="35"/>
        </w:numPr>
      </w:pPr>
      <w:r w:rsidRPr="009568E8">
        <w:t>реализовать возможность</w:t>
      </w:r>
      <w:r w:rsidR="00A229F3">
        <w:t xml:space="preserve"> выбора заметки для удаления</w:t>
      </w:r>
      <w:r w:rsidRPr="009568E8">
        <w:t>;</w:t>
      </w:r>
    </w:p>
    <w:p w14:paraId="28C49EE2" w14:textId="10625AE4" w:rsidR="005E0871" w:rsidRDefault="005E0871" w:rsidP="00734D26">
      <w:pPr>
        <w:pStyle w:val="a0"/>
        <w:numPr>
          <w:ilvl w:val="0"/>
          <w:numId w:val="35"/>
        </w:numPr>
      </w:pPr>
      <w:r>
        <w:t>реализовать возможность</w:t>
      </w:r>
      <w:r w:rsidR="00554CFE">
        <w:t xml:space="preserve"> выхода из приложения</w:t>
      </w:r>
      <w:r>
        <w:t>.</w:t>
      </w:r>
    </w:p>
    <w:p w14:paraId="1EF0E1AD" w14:textId="0791B707" w:rsidR="006046D4" w:rsidRDefault="00CA7BFD" w:rsidP="00734D26">
      <w:pPr>
        <w:pStyle w:val="a0"/>
        <w:numPr>
          <w:ilvl w:val="0"/>
          <w:numId w:val="35"/>
        </w:numPr>
      </w:pPr>
      <w:r>
        <w:t>протестировать функциональность;</w:t>
      </w:r>
    </w:p>
    <w:p w14:paraId="080A40C0" w14:textId="3F1A225F" w:rsidR="00CA7BFD" w:rsidRDefault="00612ABB" w:rsidP="00734D26">
      <w:pPr>
        <w:pStyle w:val="a0"/>
        <w:numPr>
          <w:ilvl w:val="0"/>
          <w:numId w:val="35"/>
        </w:numPr>
      </w:pPr>
      <w:r>
        <w:t>отладка приложения;</w:t>
      </w:r>
    </w:p>
    <w:p w14:paraId="2F1E8F7F" w14:textId="13E1D754" w:rsidR="00612ABB" w:rsidRDefault="00612ABB" w:rsidP="00734D26">
      <w:pPr>
        <w:pStyle w:val="a0"/>
        <w:numPr>
          <w:ilvl w:val="0"/>
          <w:numId w:val="35"/>
        </w:numPr>
      </w:pPr>
      <w:r>
        <w:t>оптимизировать приложение;</w:t>
      </w:r>
    </w:p>
    <w:p w14:paraId="73DB063D" w14:textId="4E1C3F12" w:rsidR="00612ABB" w:rsidRDefault="00612ABB" w:rsidP="00734D26">
      <w:pPr>
        <w:pStyle w:val="a0"/>
        <w:numPr>
          <w:ilvl w:val="0"/>
          <w:numId w:val="35"/>
        </w:numPr>
      </w:pPr>
      <w:r>
        <w:t xml:space="preserve">написать </w:t>
      </w:r>
      <w:r w:rsidR="008A6719">
        <w:t>пакет необходимой информации;</w:t>
      </w:r>
    </w:p>
    <w:p w14:paraId="7019B84F" w14:textId="248DABF2" w:rsidR="008A6719" w:rsidRDefault="008A6719" w:rsidP="00734D26">
      <w:pPr>
        <w:pStyle w:val="a0"/>
        <w:numPr>
          <w:ilvl w:val="0"/>
          <w:numId w:val="35"/>
        </w:numPr>
      </w:pPr>
      <w:r>
        <w:t>приемно-сдаточные испытания</w:t>
      </w:r>
      <w:r w:rsidR="001C0FEA">
        <w:t>.</w:t>
      </w:r>
    </w:p>
    <w:p w14:paraId="57928AC9" w14:textId="67C7BE56" w:rsidR="007D0BC6" w:rsidRDefault="007D0BC6" w:rsidP="00EE3981">
      <w:pPr>
        <w:pStyle w:val="2"/>
        <w:numPr>
          <w:ilvl w:val="1"/>
          <w:numId w:val="10"/>
        </w:numPr>
      </w:pPr>
      <w:bookmarkStart w:id="7" w:name="_Toc137114601"/>
      <w:r>
        <w:t>Сведения об участниках разработки</w:t>
      </w:r>
      <w:bookmarkEnd w:id="7"/>
    </w:p>
    <w:p w14:paraId="337A2ED0" w14:textId="7D89FD70" w:rsidR="001A3580" w:rsidRPr="00D3632A" w:rsidRDefault="001A3580" w:rsidP="00D3632A">
      <w:r>
        <w:t xml:space="preserve">Исполнителем проекта является студент Колледжа </w:t>
      </w:r>
      <w:proofErr w:type="spellStart"/>
      <w:r>
        <w:t>ВятГУ</w:t>
      </w:r>
      <w:proofErr w:type="spellEnd"/>
      <w:r>
        <w:t>:</w:t>
      </w:r>
      <w:r w:rsidR="00D3632A">
        <w:t xml:space="preserve"> </w:t>
      </w:r>
      <w:proofErr w:type="spellStart"/>
      <w:r w:rsidR="00AD1F3B">
        <w:t>Щекотова</w:t>
      </w:r>
      <w:proofErr w:type="spellEnd"/>
      <w:r w:rsidR="00AD1F3B">
        <w:t xml:space="preserve"> Екатерина Алексеевна.</w:t>
      </w:r>
    </w:p>
    <w:p w14:paraId="10F176A9" w14:textId="77777777" w:rsidR="0077504E" w:rsidRDefault="0077504E" w:rsidP="001A3580"/>
    <w:p w14:paraId="3BCF0B91" w14:textId="77777777" w:rsidR="0077504E" w:rsidRDefault="0077504E" w:rsidP="001A3580"/>
    <w:p w14:paraId="0CD8EDDB" w14:textId="77777777" w:rsidR="005C4E05" w:rsidRDefault="005C4E05" w:rsidP="001A3580"/>
    <w:p w14:paraId="1F3FD627" w14:textId="77777777" w:rsidR="0077504E" w:rsidRDefault="0077504E" w:rsidP="001A3580"/>
    <w:p w14:paraId="07479D9B" w14:textId="77777777" w:rsidR="0077504E" w:rsidRDefault="0077504E" w:rsidP="001A3580"/>
    <w:p w14:paraId="549A6787" w14:textId="6F0754A8" w:rsidR="00687939" w:rsidRDefault="001A3580" w:rsidP="001A3580">
      <w:r w:rsidRPr="00327014">
        <w:t>Заказчиками проекта явля</w:t>
      </w:r>
      <w:r w:rsidR="00B75B64">
        <w:t>е</w:t>
      </w:r>
      <w:r w:rsidRPr="00327014">
        <w:t>тся коллектив преподавателей колледжа:</w:t>
      </w:r>
    </w:p>
    <w:p w14:paraId="6FDE2ABA" w14:textId="092E9BCE" w:rsidR="0074669A" w:rsidRDefault="00D32F79" w:rsidP="0074669A">
      <w:pPr>
        <w:pStyle w:val="a0"/>
      </w:pPr>
      <w:r>
        <w:t xml:space="preserve">Коржавина Анастасия Сергеевна </w:t>
      </w:r>
      <w:r w:rsidR="00753E9C">
        <w:t xml:space="preserve">(Преподаватель </w:t>
      </w:r>
      <w:r w:rsidR="007F61BA">
        <w:t>УП 05);</w:t>
      </w:r>
    </w:p>
    <w:p w14:paraId="35D5FDC5" w14:textId="4E9BA34F" w:rsidR="007F61BA" w:rsidRDefault="007F61BA" w:rsidP="0074669A">
      <w:pPr>
        <w:pStyle w:val="a0"/>
      </w:pPr>
      <w:proofErr w:type="spellStart"/>
      <w:r>
        <w:t>Ржаникова</w:t>
      </w:r>
      <w:proofErr w:type="spellEnd"/>
      <w:r w:rsidR="001F4B51">
        <w:t xml:space="preserve"> Елена Дмит</w:t>
      </w:r>
      <w:r w:rsidR="00A012F5">
        <w:t xml:space="preserve">риевна </w:t>
      </w:r>
      <w:r w:rsidR="00A167E9">
        <w:t xml:space="preserve">(Преподаватель МДК </w:t>
      </w:r>
      <w:r w:rsidR="00D0244B">
        <w:t>05</w:t>
      </w:r>
      <w:r w:rsidR="00B52939">
        <w:t>.05);</w:t>
      </w:r>
    </w:p>
    <w:p w14:paraId="59397103" w14:textId="6F0422A4" w:rsidR="00B52939" w:rsidRDefault="00B52939" w:rsidP="0074669A">
      <w:pPr>
        <w:pStyle w:val="a0"/>
      </w:pPr>
      <w:r>
        <w:t xml:space="preserve">Самоделкин Павел Андреевич (Преподаватель МДК </w:t>
      </w:r>
      <w:r w:rsidR="009F7216">
        <w:t>06.01);</w:t>
      </w:r>
    </w:p>
    <w:p w14:paraId="1CFF713E" w14:textId="64525730" w:rsidR="009F7216" w:rsidRPr="00D3755F" w:rsidRDefault="00D3755F" w:rsidP="00D3755F">
      <w:pPr>
        <w:pStyle w:val="a0"/>
        <w:rPr>
          <w:rFonts w:eastAsia="MS Mincho" w:cs="Arial"/>
          <w:szCs w:val="24"/>
        </w:rPr>
      </w:pPr>
      <w:r>
        <w:t>Чистяков Геннадий Андреевич (Доцент кафедры ЭВМ).</w:t>
      </w:r>
    </w:p>
    <w:p w14:paraId="01B04B30" w14:textId="16B837D3" w:rsidR="007D0BC6" w:rsidRDefault="007D0BC6" w:rsidP="00EE3981">
      <w:pPr>
        <w:pStyle w:val="2"/>
        <w:numPr>
          <w:ilvl w:val="1"/>
          <w:numId w:val="10"/>
        </w:numPr>
        <w:ind w:left="0" w:firstLine="851"/>
      </w:pPr>
      <w:bookmarkStart w:id="8" w:name="_Toc137114602"/>
      <w:r>
        <w:t>Сроки разработки</w:t>
      </w:r>
      <w:bookmarkEnd w:id="8"/>
    </w:p>
    <w:p w14:paraId="0E8DAFD2" w14:textId="069B6D2F" w:rsidR="001A3580" w:rsidRPr="001A3580" w:rsidRDefault="001A3580" w:rsidP="001A3580">
      <w:r>
        <w:t xml:space="preserve">Разработка программного продукта должны быть осуществлена с 09.01.2023 по </w:t>
      </w:r>
      <w:r w:rsidR="001B57BC">
        <w:t>01.</w:t>
      </w:r>
      <w:r>
        <w:t>06.2023.</w:t>
      </w:r>
    </w:p>
    <w:p w14:paraId="6DCF6595" w14:textId="08C4C1C6" w:rsidR="007D0BC6" w:rsidRDefault="007D0BC6" w:rsidP="00EE3981">
      <w:pPr>
        <w:pStyle w:val="2"/>
        <w:numPr>
          <w:ilvl w:val="1"/>
          <w:numId w:val="10"/>
        </w:numPr>
        <w:ind w:left="0" w:firstLine="851"/>
      </w:pPr>
      <w:bookmarkStart w:id="9" w:name="_Toc137114603"/>
      <w:r>
        <w:t>Назначение разработки</w:t>
      </w:r>
      <w:bookmarkEnd w:id="9"/>
      <w:r>
        <w:t xml:space="preserve"> </w:t>
      </w:r>
    </w:p>
    <w:p w14:paraId="6FF92F63" w14:textId="36F24818" w:rsidR="009B6881" w:rsidRDefault="0021323D" w:rsidP="009B6881">
      <w:r>
        <w:t xml:space="preserve">Разрабатываемы программный продукт </w:t>
      </w:r>
      <w:r w:rsidR="00AD1F3B">
        <w:t xml:space="preserve">предназначен для генерации формы </w:t>
      </w:r>
      <w:r w:rsidR="00734D26">
        <w:t>Ежедневник</w:t>
      </w:r>
      <w:r w:rsidR="00AD1F3B">
        <w:t>а</w:t>
      </w:r>
      <w:r w:rsidR="001D7613">
        <w:t>, которые впоследст</w:t>
      </w:r>
      <w:r w:rsidR="00EA5731">
        <w:t>вии можно использовать</w:t>
      </w:r>
      <w:r>
        <w:t xml:space="preserve"> </w:t>
      </w:r>
      <w:r w:rsidR="009B6881">
        <w:t>в целях</w:t>
      </w:r>
      <w:r w:rsidR="00AD1F3B">
        <w:t xml:space="preserve"> полезного и удобного инструмента, который всегда под рукой.</w:t>
      </w:r>
    </w:p>
    <w:p w14:paraId="035F2F18" w14:textId="77777777" w:rsidR="0021323D" w:rsidRPr="00D7113D" w:rsidRDefault="0021323D" w:rsidP="0021323D"/>
    <w:p w14:paraId="696ADE3E" w14:textId="6D5CB771" w:rsidR="007D0BC6" w:rsidRDefault="007D0BC6" w:rsidP="00EE3981">
      <w:pPr>
        <w:pStyle w:val="1"/>
        <w:numPr>
          <w:ilvl w:val="0"/>
          <w:numId w:val="11"/>
        </w:numPr>
      </w:pPr>
      <w:bookmarkStart w:id="10" w:name="_Toc137114604"/>
      <w:r>
        <w:t>Описание предметной области</w:t>
      </w:r>
      <w:bookmarkEnd w:id="10"/>
    </w:p>
    <w:p w14:paraId="79B6C3F2" w14:textId="2A77E37D" w:rsidR="0021323D" w:rsidRPr="00B01F86" w:rsidRDefault="0021323D" w:rsidP="00B01F86">
      <w:pPr>
        <w:rPr>
          <w:rFonts w:cs="Times New Roman"/>
          <w:color w:val="333333"/>
          <w:szCs w:val="24"/>
          <w:shd w:val="clear" w:color="auto" w:fill="FFFFFF"/>
        </w:rPr>
      </w:pPr>
      <w:bookmarkStart w:id="11" w:name="_Hlk135941816"/>
      <w:r w:rsidRPr="00B01F86">
        <w:rPr>
          <w:rFonts w:cs="Times New Roman"/>
          <w:szCs w:val="24"/>
        </w:rPr>
        <w:t>«</w:t>
      </w:r>
      <w:r w:rsidR="00734D26" w:rsidRPr="00FD2B65">
        <w:rPr>
          <w:rFonts w:cs="Times New Roman"/>
          <w:szCs w:val="24"/>
        </w:rPr>
        <w:t>Ежед</w:t>
      </w:r>
      <w:r w:rsidR="00734D26">
        <w:rPr>
          <w:rFonts w:cs="Times New Roman"/>
          <w:szCs w:val="24"/>
        </w:rPr>
        <w:t>невник</w:t>
      </w:r>
      <w:r w:rsidRPr="00B01F86">
        <w:rPr>
          <w:rFonts w:cs="Times New Roman"/>
          <w:szCs w:val="24"/>
        </w:rPr>
        <w:t>» –</w:t>
      </w:r>
      <w:bookmarkEnd w:id="11"/>
      <w:r w:rsidR="00DB187A">
        <w:rPr>
          <w:rFonts w:ascii="Arial" w:hAnsi="Arial" w:cs="Arial"/>
          <w:b/>
          <w:bCs/>
          <w:color w:val="333333"/>
          <w:shd w:val="clear" w:color="auto" w:fill="FFFFFF"/>
        </w:rPr>
        <w:t xml:space="preserve"> </w:t>
      </w:r>
      <w:r w:rsidR="00DB187A" w:rsidRPr="00DB187A">
        <w:rPr>
          <w:rFonts w:cs="Times New Roman"/>
          <w:bCs/>
          <w:color w:val="333333"/>
          <w:szCs w:val="24"/>
          <w:shd w:val="clear" w:color="auto" w:fill="FFFFFF"/>
        </w:rPr>
        <w:t>это</w:t>
      </w:r>
      <w:r w:rsidR="00DB187A" w:rsidRPr="00DB187A">
        <w:rPr>
          <w:rFonts w:cs="Times New Roman"/>
          <w:color w:val="333333"/>
          <w:szCs w:val="24"/>
          <w:shd w:val="clear" w:color="auto" w:fill="FFFFFF"/>
        </w:rPr>
        <w:t> программа органайзер, устанавливающаяся на любое цифровое устройство: компьютер, мобильный телефон или планшет. В её функции входит создание задач, подзадач и контроль их выполнения. С помощью электронных </w:t>
      </w:r>
      <w:r w:rsidR="00DB187A" w:rsidRPr="00DB187A">
        <w:rPr>
          <w:rFonts w:cs="Times New Roman"/>
          <w:bCs/>
          <w:color w:val="333333"/>
          <w:szCs w:val="24"/>
          <w:shd w:val="clear" w:color="auto" w:fill="FFFFFF"/>
        </w:rPr>
        <w:t>ежедневников</w:t>
      </w:r>
      <w:r w:rsidR="00DB187A" w:rsidRPr="00DB187A">
        <w:rPr>
          <w:rFonts w:cs="Times New Roman"/>
          <w:color w:val="333333"/>
          <w:szCs w:val="24"/>
          <w:shd w:val="clear" w:color="auto" w:fill="FFFFFF"/>
        </w:rPr>
        <w:t> можно создавать расписания личных, семейных и рабочих дел, делать заметки о важных событиях.</w:t>
      </w:r>
    </w:p>
    <w:p w14:paraId="68540144" w14:textId="7E8C13E2" w:rsidR="00B01F86" w:rsidRDefault="00B01F86" w:rsidP="00BA749B">
      <w:pPr>
        <w:rPr>
          <w:rFonts w:cs="Times New Roman"/>
          <w:color w:val="2B2B2B"/>
          <w:szCs w:val="24"/>
          <w:shd w:val="clear" w:color="auto" w:fill="FFFFFF"/>
        </w:rPr>
      </w:pPr>
      <w:r w:rsidRPr="00B01F86">
        <w:rPr>
          <w:rFonts w:cs="Times New Roman"/>
          <w:color w:val="2B2B2B"/>
          <w:szCs w:val="24"/>
          <w:shd w:val="clear" w:color="auto" w:fill="FFFFFF"/>
        </w:rPr>
        <w:t>Прежде всего, вы должны знать, что делать </w:t>
      </w:r>
      <w:hyperlink r:id="rId11" w:history="1">
        <w:r w:rsidRPr="00B01F86">
          <w:rPr>
            <w:rStyle w:val="a6"/>
            <w:rFonts w:cs="Times New Roman"/>
            <w:color w:val="000000" w:themeColor="text1"/>
            <w:szCs w:val="24"/>
            <w:u w:val="none"/>
            <w:shd w:val="clear" w:color="auto" w:fill="FFFFFF"/>
          </w:rPr>
          <w:t>заметки</w:t>
        </w:r>
      </w:hyperlink>
      <w:r w:rsidRPr="00B01F86">
        <w:rPr>
          <w:rFonts w:cs="Times New Roman"/>
          <w:color w:val="000000" w:themeColor="text1"/>
          <w:szCs w:val="24"/>
          <w:shd w:val="clear" w:color="auto" w:fill="FFFFFF"/>
        </w:rPr>
        <w:t> </w:t>
      </w:r>
      <w:r w:rsidRPr="00B01F86">
        <w:rPr>
          <w:rFonts w:cs="Times New Roman"/>
          <w:color w:val="2B2B2B"/>
          <w:szCs w:val="24"/>
          <w:shd w:val="clear" w:color="auto" w:fill="FFFFFF"/>
        </w:rPr>
        <w:t xml:space="preserve">–это не просто записывать все, что вы думаете или слышите. Делать заметки – значит не отвлекаться, быть интерактивным и вспоминать информацию, которая в противном случае теряется. Обычно, когда у нас появляется идея или мы </w:t>
      </w:r>
      <w:proofErr w:type="gramStart"/>
      <w:r w:rsidRPr="00B01F86">
        <w:rPr>
          <w:rFonts w:cs="Times New Roman"/>
          <w:color w:val="2B2B2B"/>
          <w:szCs w:val="24"/>
          <w:shd w:val="clear" w:color="auto" w:fill="FFFFFF"/>
        </w:rPr>
        <w:t>ее</w:t>
      </w:r>
      <w:proofErr w:type="gramEnd"/>
      <w:r w:rsidRPr="00B01F86">
        <w:rPr>
          <w:rFonts w:cs="Times New Roman"/>
          <w:color w:val="2B2B2B"/>
          <w:szCs w:val="24"/>
          <w:shd w:val="clear" w:color="auto" w:fill="FFFFFF"/>
        </w:rPr>
        <w:t xml:space="preserve"> слышим, мы ищем лист бумаги, чтобы записать ее. Однако времена меняются. Мы живем в эпоху информационной перегрузки. И, к сожалению, это привело к тому, что мы ежедневно теряем информацию. В результате становится еще проще забыть проверить информацию или поделиться ею со своей командой. Или, что еще хуже, потерять информацию, которую вы записали. Именно здесь на помощь приходит </w:t>
      </w:r>
      <w:r w:rsidRPr="00B01F86">
        <w:rPr>
          <w:rFonts w:cs="Times New Roman"/>
          <w:color w:val="000000" w:themeColor="text1"/>
          <w:szCs w:val="24"/>
        </w:rPr>
        <w:t>приложение</w:t>
      </w:r>
      <w:r w:rsidRPr="00B01F86">
        <w:rPr>
          <w:rFonts w:cs="Times New Roman"/>
          <w:color w:val="000000" w:themeColor="text1"/>
          <w:szCs w:val="24"/>
          <w:shd w:val="clear" w:color="auto" w:fill="FFFFFF"/>
        </w:rPr>
        <w:t> </w:t>
      </w:r>
      <w:r w:rsidRPr="00B01F86">
        <w:rPr>
          <w:rFonts w:cs="Times New Roman"/>
          <w:color w:val="2B2B2B"/>
          <w:szCs w:val="24"/>
          <w:shd w:val="clear" w:color="auto" w:fill="FFFFFF"/>
        </w:rPr>
        <w:t xml:space="preserve">для ведения заметок, </w:t>
      </w:r>
      <w:r w:rsidR="00734D26">
        <w:rPr>
          <w:rFonts w:cs="Times New Roman"/>
          <w:color w:val="2B2B2B"/>
          <w:szCs w:val="24"/>
          <w:shd w:val="clear" w:color="auto" w:fill="FFFFFF"/>
        </w:rPr>
        <w:t>Ежедневник</w:t>
      </w:r>
      <w:r w:rsidRPr="00B01F86">
        <w:rPr>
          <w:rFonts w:cs="Times New Roman"/>
          <w:color w:val="2B2B2B"/>
          <w:szCs w:val="24"/>
          <w:shd w:val="clear" w:color="auto" w:fill="FFFFFF"/>
        </w:rPr>
        <w:t>.</w:t>
      </w:r>
    </w:p>
    <w:p w14:paraId="5EE3B591" w14:textId="12A501A8" w:rsidR="00DB187A" w:rsidRDefault="00DB187A" w:rsidP="00BA749B">
      <w:pPr>
        <w:rPr>
          <w:rFonts w:cs="Times New Roman"/>
          <w:color w:val="2B2B2B"/>
          <w:szCs w:val="24"/>
          <w:shd w:val="clear" w:color="auto" w:fill="FFFFFF"/>
        </w:rPr>
      </w:pPr>
      <w:r w:rsidRPr="00DB187A">
        <w:rPr>
          <w:rFonts w:cs="Times New Roman"/>
          <w:color w:val="2B2B2B"/>
          <w:szCs w:val="24"/>
          <w:shd w:val="clear" w:color="auto" w:fill="FFFFFF"/>
        </w:rPr>
        <w:t>Для тех, кто не любит заводить по сто приложений на разные случаи жизни, эти — закроют большинство задач. Расписание в ежедневнике — в том числе.</w:t>
      </w:r>
    </w:p>
    <w:p w14:paraId="23BF373C" w14:textId="3B082236" w:rsidR="0021323D" w:rsidRDefault="00DB187A" w:rsidP="00BA749B">
      <w:pPr>
        <w:rPr>
          <w:rFonts w:cs="Times New Roman"/>
          <w:color w:val="333333"/>
          <w:shd w:val="clear" w:color="auto" w:fill="FFFFFF"/>
        </w:rPr>
      </w:pPr>
      <w:r>
        <w:rPr>
          <w:rFonts w:cs="Times New Roman"/>
          <w:color w:val="333333"/>
          <w:shd w:val="clear" w:color="auto" w:fill="FFFFFF"/>
        </w:rPr>
        <w:t>Э</w:t>
      </w:r>
      <w:r w:rsidR="00B01F86" w:rsidRPr="00B01F86">
        <w:rPr>
          <w:rFonts w:cs="Times New Roman"/>
          <w:color w:val="333333"/>
          <w:shd w:val="clear" w:color="auto" w:fill="FFFFFF"/>
        </w:rPr>
        <w:t>то </w:t>
      </w:r>
      <w:r w:rsidR="00B01F86" w:rsidRPr="00B01F86">
        <w:rPr>
          <w:rFonts w:cs="Times New Roman"/>
          <w:bCs/>
          <w:color w:val="333333"/>
          <w:shd w:val="clear" w:color="auto" w:fill="FFFFFF"/>
        </w:rPr>
        <w:t>текстовый редактор</w:t>
      </w:r>
      <w:r w:rsidR="00B01F86" w:rsidRPr="00B01F86">
        <w:rPr>
          <w:rFonts w:cs="Times New Roman"/>
          <w:color w:val="333333"/>
          <w:shd w:val="clear" w:color="auto" w:fill="FFFFFF"/>
        </w:rPr>
        <w:t>, то есть приложение, специализирующееся на редактировании обычного текста</w:t>
      </w:r>
      <w:r w:rsidR="00B03EDA" w:rsidRPr="00B01F86">
        <w:rPr>
          <w:rFonts w:cs="Times New Roman"/>
        </w:rPr>
        <w:t>.</w:t>
      </w:r>
      <w:r w:rsidR="00B01F86" w:rsidRPr="00B01F86">
        <w:rPr>
          <w:rFonts w:cs="Times New Roman"/>
        </w:rPr>
        <w:t xml:space="preserve"> Он </w:t>
      </w:r>
      <w:r w:rsidR="00B01F86" w:rsidRPr="00B01F86">
        <w:rPr>
          <w:rFonts w:cs="Times New Roman"/>
          <w:color w:val="333333"/>
          <w:shd w:val="clear" w:color="auto" w:fill="FFFFFF"/>
        </w:rPr>
        <w:t>предлагает функции р</w:t>
      </w:r>
      <w:r w:rsidR="00592305">
        <w:rPr>
          <w:rFonts w:cs="Times New Roman"/>
          <w:color w:val="333333"/>
          <w:shd w:val="clear" w:color="auto" w:fill="FFFFFF"/>
        </w:rPr>
        <w:t>аботы с текстом, т</w:t>
      </w:r>
      <w:r w:rsidR="00BA749B">
        <w:rPr>
          <w:rFonts w:cs="Times New Roman"/>
          <w:color w:val="333333"/>
          <w:shd w:val="clear" w:color="auto" w:fill="FFFFFF"/>
        </w:rPr>
        <w:t xml:space="preserve">акие как ввод, редактирование сохранение </w:t>
      </w:r>
      <w:r w:rsidR="00F04D46">
        <w:rPr>
          <w:rFonts w:cs="Times New Roman"/>
          <w:color w:val="333333"/>
          <w:shd w:val="clear" w:color="auto" w:fill="FFFFFF"/>
        </w:rPr>
        <w:t>текста,</w:t>
      </w:r>
      <w:r w:rsidR="00BA749B">
        <w:rPr>
          <w:rFonts w:cs="Times New Roman"/>
          <w:color w:val="333333"/>
          <w:shd w:val="clear" w:color="auto" w:fill="FFFFFF"/>
        </w:rPr>
        <w:t xml:space="preserve"> выбор даты из календаря для сохранения заметки</w:t>
      </w:r>
      <w:r w:rsidR="00B01F86" w:rsidRPr="00B01F86">
        <w:rPr>
          <w:rFonts w:cs="Times New Roman"/>
          <w:color w:val="333333"/>
          <w:shd w:val="clear" w:color="auto" w:fill="FFFFFF"/>
        </w:rPr>
        <w:t>.</w:t>
      </w:r>
    </w:p>
    <w:p w14:paraId="0A726C25" w14:textId="015C2146" w:rsidR="002B69FB" w:rsidRPr="002B69FB" w:rsidRDefault="002B69FB" w:rsidP="00D2110D">
      <w:r w:rsidRPr="00D2110D">
        <w:t>На данный</w:t>
      </w:r>
      <w:r>
        <w:t xml:space="preserve"> момент существуют следующие аналоги приложения «</w:t>
      </w:r>
      <w:r w:rsidR="00734D26">
        <w:t>Ежедневник</w:t>
      </w:r>
      <w:r>
        <w:t>»:</w:t>
      </w:r>
      <w:r w:rsidR="00D2110D">
        <w:br w:type="page"/>
      </w:r>
    </w:p>
    <w:p w14:paraId="38010B03" w14:textId="77777777" w:rsidR="00B01F86" w:rsidRPr="002B69FB" w:rsidRDefault="00B01F86" w:rsidP="002B69FB">
      <w:pPr>
        <w:ind w:left="708"/>
        <w:rPr>
          <w:rFonts w:cs="Times New Roman"/>
          <w:szCs w:val="24"/>
        </w:rPr>
      </w:pPr>
      <w:r w:rsidRPr="002B69FB">
        <w:rPr>
          <w:rFonts w:cs="Times New Roman"/>
          <w:bCs/>
          <w:szCs w:val="24"/>
        </w:rPr>
        <w:t>Аналог №1</w:t>
      </w:r>
    </w:p>
    <w:p w14:paraId="1B104989" w14:textId="311AF204" w:rsidR="00B01F86" w:rsidRPr="002B69FB" w:rsidRDefault="00B01F86" w:rsidP="002B69FB">
      <w:pPr>
        <w:ind w:left="708"/>
        <w:rPr>
          <w:rFonts w:cs="Times New Roman"/>
          <w:szCs w:val="24"/>
        </w:rPr>
      </w:pPr>
      <w:r w:rsidRPr="002B69FB">
        <w:rPr>
          <w:rFonts w:cs="Times New Roman"/>
          <w:szCs w:val="24"/>
        </w:rPr>
        <w:t>Программа «</w:t>
      </w:r>
      <w:r w:rsidR="00D2110D">
        <w:rPr>
          <w:rFonts w:cs="Times New Roman"/>
          <w:szCs w:val="24"/>
          <w:lang w:val="en-US"/>
        </w:rPr>
        <w:t>W</w:t>
      </w:r>
      <w:hyperlink r:id="rId12" w:tgtFrame="_blank" w:history="1">
        <w:r w:rsidR="00D2110D" w:rsidRPr="00D2110D">
          <w:rPr>
            <w:rStyle w:val="a6"/>
            <w:rFonts w:cs="Times New Roman"/>
            <w:color w:val="000000" w:themeColor="text1"/>
            <w:szCs w:val="24"/>
            <w:u w:val="none"/>
            <w:bdr w:val="none" w:sz="0" w:space="0" w:color="auto" w:frame="1"/>
            <w:shd w:val="clear" w:color="auto" w:fill="FFFFFF"/>
          </w:rPr>
          <w:t>eeek</w:t>
        </w:r>
      </w:hyperlink>
      <w:r w:rsidRPr="002B69FB">
        <w:rPr>
          <w:rFonts w:cs="Times New Roman"/>
          <w:szCs w:val="24"/>
        </w:rPr>
        <w:t>».</w:t>
      </w:r>
    </w:p>
    <w:p w14:paraId="5AE1BF45" w14:textId="4077927B" w:rsidR="00B01F86" w:rsidRPr="002B69FB" w:rsidRDefault="00B01F86" w:rsidP="002B69FB">
      <w:pPr>
        <w:ind w:left="1559" w:firstLine="0"/>
        <w:rPr>
          <w:rFonts w:cs="Times New Roman"/>
          <w:b/>
          <w:szCs w:val="24"/>
        </w:rPr>
      </w:pPr>
      <w:r w:rsidRPr="002B69FB">
        <w:rPr>
          <w:rFonts w:cs="Times New Roman"/>
          <w:szCs w:val="24"/>
        </w:rPr>
        <w:t>Ссылка :</w:t>
      </w:r>
      <w:r w:rsidRPr="002B69FB">
        <w:rPr>
          <w:rFonts w:cs="Times New Roman"/>
          <w:b/>
          <w:szCs w:val="24"/>
        </w:rPr>
        <w:t xml:space="preserve"> </w:t>
      </w:r>
      <w:hyperlink r:id="rId13" w:history="1">
        <w:r w:rsidR="00D2110D">
          <w:rPr>
            <w:rStyle w:val="a6"/>
            <w:szCs w:val="24"/>
          </w:rPr>
          <w:t>https://weeek.net/ru</w:t>
        </w:r>
      </w:hyperlink>
    </w:p>
    <w:p w14:paraId="2173A43E" w14:textId="77777777" w:rsidR="00B01F86" w:rsidRPr="002B69FB" w:rsidRDefault="00B01F86" w:rsidP="002B69FB">
      <w:pPr>
        <w:ind w:left="1559" w:firstLine="0"/>
        <w:rPr>
          <w:rFonts w:cs="Times New Roman"/>
          <w:bCs/>
          <w:szCs w:val="24"/>
        </w:rPr>
      </w:pPr>
      <w:r w:rsidRPr="002B69FB">
        <w:rPr>
          <w:rFonts w:cs="Times New Roman"/>
          <w:bCs/>
          <w:szCs w:val="24"/>
        </w:rPr>
        <w:t xml:space="preserve">Интерфейс приложения представлен на Рисунке 2. </w:t>
      </w:r>
    </w:p>
    <w:p w14:paraId="6C70A0C2" w14:textId="77777777" w:rsidR="00B01F86" w:rsidRPr="002B69FB" w:rsidRDefault="00B01F86" w:rsidP="002B69FB">
      <w:pPr>
        <w:ind w:firstLine="284"/>
        <w:jc w:val="center"/>
        <w:rPr>
          <w:rFonts w:cs="Times New Roman"/>
          <w:b/>
          <w:szCs w:val="24"/>
        </w:rPr>
      </w:pPr>
      <w:r w:rsidRPr="002B69FB">
        <w:rPr>
          <w:rFonts w:cs="Times New Roman"/>
          <w:noProof/>
          <w:szCs w:val="24"/>
        </w:rPr>
        <w:drawing>
          <wp:inline distT="0" distB="0" distL="0" distR="0" wp14:anchorId="1BD28D55" wp14:editId="01D6307F">
            <wp:extent cx="5356610" cy="2529840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561" cy="25340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D42232" w14:textId="77777777" w:rsidR="00B01F86" w:rsidRPr="002B69FB" w:rsidRDefault="00B01F86" w:rsidP="002B69FB">
      <w:pPr>
        <w:ind w:firstLine="709"/>
        <w:jc w:val="center"/>
        <w:rPr>
          <w:rFonts w:cs="Times New Roman"/>
          <w:bCs/>
          <w:szCs w:val="24"/>
        </w:rPr>
      </w:pPr>
      <w:r w:rsidRPr="002B69FB">
        <w:rPr>
          <w:rFonts w:cs="Times New Roman"/>
          <w:bCs/>
          <w:szCs w:val="24"/>
        </w:rPr>
        <w:t>Рисунок 2 – Программа «</w:t>
      </w:r>
      <w:proofErr w:type="spellStart"/>
      <w:r w:rsidRPr="002B69FB">
        <w:rPr>
          <w:rFonts w:cs="Times New Roman"/>
          <w:szCs w:val="24"/>
        </w:rPr>
        <w:t>WordPad</w:t>
      </w:r>
      <w:proofErr w:type="spellEnd"/>
      <w:r w:rsidRPr="002B69FB">
        <w:rPr>
          <w:rFonts w:cs="Times New Roman"/>
          <w:bCs/>
          <w:szCs w:val="24"/>
        </w:rPr>
        <w:t>»</w:t>
      </w:r>
    </w:p>
    <w:p w14:paraId="6030AB68" w14:textId="02A7B5AF" w:rsidR="00B01F86" w:rsidRPr="00D2110D" w:rsidRDefault="00B01F86" w:rsidP="002B69FB">
      <w:pPr>
        <w:ind w:firstLine="709"/>
        <w:rPr>
          <w:rFonts w:cs="Times New Roman"/>
          <w:b/>
          <w:szCs w:val="24"/>
        </w:rPr>
      </w:pPr>
      <w:r w:rsidRPr="00D2110D">
        <w:rPr>
          <w:rFonts w:cs="Times New Roman"/>
          <w:b/>
          <w:szCs w:val="24"/>
        </w:rPr>
        <w:t xml:space="preserve">К достоинствам рассматриваемой программы можно отнести: </w:t>
      </w:r>
    </w:p>
    <w:p w14:paraId="5A460DE5" w14:textId="77777777" w:rsidR="00D2110D" w:rsidRPr="00D2110D" w:rsidRDefault="00D2110D" w:rsidP="00D2110D">
      <w:pPr>
        <w:pStyle w:val="a0"/>
        <w:numPr>
          <w:ilvl w:val="0"/>
          <w:numId w:val="38"/>
        </w:numPr>
        <w:shd w:val="clear" w:color="auto" w:fill="FFFFFF"/>
        <w:spacing w:before="150" w:after="150" w:line="240" w:lineRule="auto"/>
        <w:contextualSpacing w:val="0"/>
        <w:textAlignment w:val="baseline"/>
        <w:rPr>
          <w:rFonts w:eastAsia="Times New Roman" w:cs="Times New Roman"/>
          <w:color w:val="000000"/>
          <w:szCs w:val="24"/>
        </w:rPr>
      </w:pPr>
      <w:r w:rsidRPr="00D2110D">
        <w:rPr>
          <w:rFonts w:eastAsia="Times New Roman" w:cs="Times New Roman"/>
          <w:color w:val="000000"/>
          <w:szCs w:val="24"/>
        </w:rPr>
        <w:t>Российское производство</w:t>
      </w:r>
    </w:p>
    <w:p w14:paraId="4C8FDE56" w14:textId="77777777" w:rsidR="00D2110D" w:rsidRPr="00D2110D" w:rsidRDefault="00D2110D" w:rsidP="00D2110D">
      <w:pPr>
        <w:pStyle w:val="a0"/>
        <w:numPr>
          <w:ilvl w:val="0"/>
          <w:numId w:val="38"/>
        </w:numPr>
        <w:shd w:val="clear" w:color="auto" w:fill="FFFFFF"/>
        <w:spacing w:before="150" w:after="150" w:line="240" w:lineRule="auto"/>
        <w:contextualSpacing w:val="0"/>
        <w:textAlignment w:val="baseline"/>
        <w:rPr>
          <w:rFonts w:eastAsia="Times New Roman" w:cs="Times New Roman"/>
          <w:color w:val="000000"/>
          <w:szCs w:val="24"/>
        </w:rPr>
      </w:pPr>
      <w:r w:rsidRPr="00D2110D">
        <w:rPr>
          <w:rFonts w:eastAsia="Times New Roman" w:cs="Times New Roman"/>
          <w:color w:val="000000"/>
          <w:szCs w:val="24"/>
        </w:rPr>
        <w:t>Можно работать как в одиночку, так и целой командой</w:t>
      </w:r>
    </w:p>
    <w:p w14:paraId="46516268" w14:textId="77777777" w:rsidR="00D2110D" w:rsidRPr="00D2110D" w:rsidRDefault="00D2110D" w:rsidP="00D2110D">
      <w:pPr>
        <w:pStyle w:val="a0"/>
        <w:numPr>
          <w:ilvl w:val="0"/>
          <w:numId w:val="38"/>
        </w:numPr>
        <w:shd w:val="clear" w:color="auto" w:fill="FFFFFF"/>
        <w:spacing w:before="150" w:after="150" w:line="240" w:lineRule="auto"/>
        <w:contextualSpacing w:val="0"/>
        <w:textAlignment w:val="baseline"/>
        <w:rPr>
          <w:rFonts w:eastAsia="Times New Roman" w:cs="Times New Roman"/>
          <w:color w:val="000000"/>
          <w:szCs w:val="24"/>
        </w:rPr>
      </w:pPr>
      <w:r w:rsidRPr="00D2110D">
        <w:rPr>
          <w:rFonts w:eastAsia="Times New Roman" w:cs="Times New Roman"/>
          <w:color w:val="000000"/>
          <w:szCs w:val="24"/>
        </w:rPr>
        <w:t xml:space="preserve">На каждую задачу ставится </w:t>
      </w:r>
      <w:proofErr w:type="spellStart"/>
      <w:r w:rsidRPr="00D2110D">
        <w:rPr>
          <w:rFonts w:eastAsia="Times New Roman" w:cs="Times New Roman"/>
          <w:color w:val="000000"/>
          <w:szCs w:val="24"/>
        </w:rPr>
        <w:t>дедлайн</w:t>
      </w:r>
      <w:proofErr w:type="spellEnd"/>
      <w:r w:rsidRPr="00D2110D">
        <w:rPr>
          <w:rFonts w:eastAsia="Times New Roman" w:cs="Times New Roman"/>
          <w:color w:val="000000"/>
          <w:szCs w:val="24"/>
        </w:rPr>
        <w:t xml:space="preserve"> и таймер</w:t>
      </w:r>
    </w:p>
    <w:p w14:paraId="76F1BB9C" w14:textId="1C5BA211" w:rsidR="00D2110D" w:rsidRPr="00D2110D" w:rsidRDefault="00D2110D" w:rsidP="00D2110D">
      <w:pPr>
        <w:pStyle w:val="a0"/>
        <w:numPr>
          <w:ilvl w:val="0"/>
          <w:numId w:val="38"/>
        </w:numPr>
        <w:shd w:val="clear" w:color="auto" w:fill="FFFFFF"/>
        <w:spacing w:before="150" w:after="150" w:line="240" w:lineRule="auto"/>
        <w:contextualSpacing w:val="0"/>
        <w:textAlignment w:val="baseline"/>
        <w:rPr>
          <w:rFonts w:eastAsia="Times New Roman" w:cs="Times New Roman"/>
          <w:color w:val="000000"/>
          <w:szCs w:val="24"/>
        </w:rPr>
      </w:pPr>
      <w:r w:rsidRPr="00D2110D">
        <w:rPr>
          <w:rFonts w:eastAsia="Times New Roman" w:cs="Times New Roman"/>
          <w:color w:val="000000"/>
          <w:szCs w:val="24"/>
        </w:rPr>
        <w:t>Получение гибких уведомлений в Telegram</w:t>
      </w:r>
    </w:p>
    <w:p w14:paraId="510A000B" w14:textId="4117073A" w:rsidR="00B01F86" w:rsidRPr="00D2110D" w:rsidRDefault="00B01F86" w:rsidP="002B69FB">
      <w:pPr>
        <w:ind w:firstLine="709"/>
        <w:rPr>
          <w:rFonts w:cs="Times New Roman"/>
          <w:b/>
          <w:szCs w:val="24"/>
        </w:rPr>
      </w:pPr>
      <w:r w:rsidRPr="00D2110D">
        <w:rPr>
          <w:rFonts w:cs="Times New Roman"/>
          <w:b/>
          <w:szCs w:val="24"/>
        </w:rPr>
        <w:t xml:space="preserve">К недостаткам программы относятся: </w:t>
      </w:r>
    </w:p>
    <w:p w14:paraId="2B7D117D" w14:textId="2FB370E8" w:rsidR="00D2110D" w:rsidRPr="00D2110D" w:rsidRDefault="00D2110D" w:rsidP="00D2110D">
      <w:pPr>
        <w:pStyle w:val="a0"/>
        <w:numPr>
          <w:ilvl w:val="0"/>
          <w:numId w:val="39"/>
        </w:numPr>
        <w:shd w:val="clear" w:color="auto" w:fill="FFFFFF"/>
        <w:spacing w:before="150" w:after="150" w:line="240" w:lineRule="auto"/>
        <w:contextualSpacing w:val="0"/>
        <w:textAlignment w:val="baseline"/>
        <w:rPr>
          <w:rFonts w:eastAsia="Times New Roman" w:cs="Times New Roman"/>
          <w:color w:val="000000"/>
          <w:szCs w:val="24"/>
        </w:rPr>
      </w:pPr>
      <w:r w:rsidRPr="00D2110D">
        <w:rPr>
          <w:rFonts w:eastAsia="Times New Roman" w:cs="Times New Roman"/>
          <w:color w:val="000000"/>
          <w:szCs w:val="24"/>
        </w:rPr>
        <w:t xml:space="preserve">Для адаптации все же потребуется немного времени, ведь надо разобраться во всех </w:t>
      </w:r>
      <w:proofErr w:type="spellStart"/>
      <w:r w:rsidRPr="00D2110D">
        <w:rPr>
          <w:rFonts w:eastAsia="Times New Roman" w:cs="Times New Roman"/>
          <w:color w:val="000000"/>
          <w:szCs w:val="24"/>
        </w:rPr>
        <w:t>фичах</w:t>
      </w:r>
      <w:proofErr w:type="spellEnd"/>
      <w:r w:rsidRPr="00D2110D">
        <w:rPr>
          <w:rFonts w:eastAsia="Times New Roman" w:cs="Times New Roman"/>
          <w:color w:val="000000"/>
          <w:szCs w:val="24"/>
        </w:rPr>
        <w:t xml:space="preserve"> и научиться не путаться в функционале. К счастью, команда WEEEK записывают бесплатные онлайн-инструкции и </w:t>
      </w:r>
      <w:proofErr w:type="gramStart"/>
      <w:r w:rsidRPr="00D2110D">
        <w:rPr>
          <w:rFonts w:eastAsia="Times New Roman" w:cs="Times New Roman"/>
          <w:color w:val="000000"/>
          <w:szCs w:val="24"/>
        </w:rPr>
        <w:t>объясняет</w:t>
      </w:r>
      <w:proofErr w:type="gramEnd"/>
      <w:r w:rsidRPr="00D2110D">
        <w:rPr>
          <w:rFonts w:eastAsia="Times New Roman" w:cs="Times New Roman"/>
          <w:color w:val="000000"/>
          <w:szCs w:val="24"/>
        </w:rPr>
        <w:t xml:space="preserve"> что к чему.</w:t>
      </w:r>
    </w:p>
    <w:p w14:paraId="5432F30F" w14:textId="496F0634" w:rsidR="00D2110D" w:rsidRPr="00D2110D" w:rsidRDefault="00D2110D" w:rsidP="00D2110D">
      <w:pPr>
        <w:pStyle w:val="a0"/>
        <w:numPr>
          <w:ilvl w:val="0"/>
          <w:numId w:val="39"/>
        </w:numPr>
        <w:shd w:val="clear" w:color="auto" w:fill="FFFFFF"/>
        <w:spacing w:before="150" w:after="150" w:line="240" w:lineRule="auto"/>
        <w:contextualSpacing w:val="0"/>
        <w:textAlignment w:val="baseline"/>
        <w:rPr>
          <w:rFonts w:eastAsia="Times New Roman" w:cs="Times New Roman"/>
          <w:color w:val="000000"/>
          <w:szCs w:val="24"/>
        </w:rPr>
      </w:pPr>
      <w:r w:rsidRPr="00D2110D">
        <w:rPr>
          <w:rFonts w:eastAsia="Times New Roman" w:cs="Times New Roman"/>
          <w:color w:val="000000"/>
          <w:szCs w:val="24"/>
        </w:rPr>
        <w:t xml:space="preserve">Бесплатно с ограничениями, платно от 253р. </w:t>
      </w:r>
      <w:r>
        <w:rPr>
          <w:rFonts w:eastAsia="Times New Roman" w:cs="Times New Roman"/>
          <w:color w:val="000000"/>
          <w:szCs w:val="24"/>
        </w:rPr>
        <w:br w:type="page"/>
      </w:r>
    </w:p>
    <w:p w14:paraId="007D21D5" w14:textId="77777777" w:rsidR="002B69FB" w:rsidRPr="002B69FB" w:rsidRDefault="002B69FB" w:rsidP="002B69FB">
      <w:pPr>
        <w:ind w:left="707"/>
        <w:rPr>
          <w:rFonts w:cs="Times New Roman"/>
          <w:bCs/>
          <w:szCs w:val="24"/>
        </w:rPr>
      </w:pPr>
      <w:r w:rsidRPr="002B69FB">
        <w:rPr>
          <w:rFonts w:cs="Times New Roman"/>
          <w:bCs/>
          <w:szCs w:val="24"/>
        </w:rPr>
        <w:t>Аналог №2</w:t>
      </w:r>
    </w:p>
    <w:p w14:paraId="5B878BD2" w14:textId="5245FC1C" w:rsidR="002B69FB" w:rsidRPr="002B69FB" w:rsidRDefault="002B69FB" w:rsidP="002B69FB">
      <w:pPr>
        <w:ind w:left="707"/>
        <w:rPr>
          <w:rFonts w:cs="Times New Roman"/>
          <w:color w:val="000000"/>
          <w:szCs w:val="24"/>
        </w:rPr>
      </w:pPr>
      <w:r w:rsidRPr="002B69FB">
        <w:rPr>
          <w:rFonts w:cs="Times New Roman"/>
          <w:bCs/>
          <w:szCs w:val="24"/>
        </w:rPr>
        <w:t>Приложение «</w:t>
      </w:r>
      <w:proofErr w:type="spellStart"/>
      <w:r w:rsidR="001261AB" w:rsidRPr="001261AB">
        <w:rPr>
          <w:rFonts w:cs="Times New Roman"/>
          <w:szCs w:val="24"/>
          <w:bdr w:val="none" w:sz="0" w:space="0" w:color="auto" w:frame="1"/>
          <w:shd w:val="clear" w:color="auto" w:fill="FFFFFF"/>
        </w:rPr>
        <w:t>Todoist</w:t>
      </w:r>
      <w:proofErr w:type="spellEnd"/>
      <w:r w:rsidRPr="002B69FB">
        <w:rPr>
          <w:rFonts w:cs="Times New Roman"/>
          <w:color w:val="000000"/>
          <w:szCs w:val="24"/>
        </w:rPr>
        <w:t>»</w:t>
      </w:r>
    </w:p>
    <w:p w14:paraId="7A0BCDE7" w14:textId="3699CEF9" w:rsidR="002B69FB" w:rsidRPr="002B69FB" w:rsidRDefault="002B69FB" w:rsidP="002B69FB">
      <w:pPr>
        <w:ind w:left="707"/>
        <w:rPr>
          <w:rFonts w:cs="Times New Roman"/>
          <w:szCs w:val="24"/>
        </w:rPr>
      </w:pPr>
      <w:r w:rsidRPr="002B69FB">
        <w:rPr>
          <w:rFonts w:cs="Times New Roman"/>
          <w:szCs w:val="24"/>
        </w:rPr>
        <w:t xml:space="preserve">Ссылка: </w:t>
      </w:r>
      <w:hyperlink r:id="rId15" w:history="1">
        <w:r w:rsidR="001261AB">
          <w:rPr>
            <w:rStyle w:val="a6"/>
            <w:szCs w:val="24"/>
          </w:rPr>
          <w:t>https://todoist.com/auth/signup</w:t>
        </w:r>
      </w:hyperlink>
    </w:p>
    <w:p w14:paraId="31E721B0" w14:textId="77777777" w:rsidR="002B69FB" w:rsidRPr="002B69FB" w:rsidRDefault="002B69FB" w:rsidP="002B69FB">
      <w:pPr>
        <w:ind w:left="707"/>
        <w:rPr>
          <w:rFonts w:cs="Times New Roman"/>
          <w:bCs/>
          <w:szCs w:val="24"/>
        </w:rPr>
      </w:pPr>
      <w:r w:rsidRPr="002B69FB">
        <w:rPr>
          <w:rFonts w:cs="Times New Roman"/>
          <w:bCs/>
          <w:szCs w:val="24"/>
        </w:rPr>
        <w:t>Интерфейс приложения представлен на Рисунке 3.</w:t>
      </w:r>
    </w:p>
    <w:p w14:paraId="0B041FB4" w14:textId="77777777" w:rsidR="002B69FB" w:rsidRPr="002B69FB" w:rsidRDefault="002B69FB" w:rsidP="002B69FB">
      <w:pPr>
        <w:ind w:firstLine="709"/>
        <w:jc w:val="center"/>
        <w:rPr>
          <w:rFonts w:cs="Times New Roman"/>
          <w:b/>
          <w:szCs w:val="24"/>
        </w:rPr>
      </w:pPr>
      <w:r w:rsidRPr="002B69FB">
        <w:rPr>
          <w:rFonts w:cs="Times New Roman"/>
          <w:noProof/>
          <w:szCs w:val="24"/>
        </w:rPr>
        <w:drawing>
          <wp:inline distT="0" distB="0" distL="0" distR="0" wp14:anchorId="4CF8B5B1" wp14:editId="2487FF09">
            <wp:extent cx="5478319" cy="2773680"/>
            <wp:effectExtent l="0" t="0" r="8255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1820" cy="2775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0E9CC" w14:textId="77777777" w:rsidR="002B69FB" w:rsidRPr="002B69FB" w:rsidRDefault="002B69FB" w:rsidP="002B69FB">
      <w:pPr>
        <w:ind w:firstLine="709"/>
        <w:jc w:val="center"/>
        <w:rPr>
          <w:rFonts w:cs="Times New Roman"/>
          <w:bCs/>
          <w:szCs w:val="24"/>
        </w:rPr>
      </w:pPr>
      <w:r w:rsidRPr="002B69FB">
        <w:rPr>
          <w:rFonts w:cs="Times New Roman"/>
          <w:bCs/>
          <w:szCs w:val="24"/>
        </w:rPr>
        <w:t>Рисунок 3 – Приложение «</w:t>
      </w:r>
      <w:proofErr w:type="spellStart"/>
      <w:r w:rsidRPr="002B69FB">
        <w:rPr>
          <w:rFonts w:cs="Times New Roman"/>
          <w:color w:val="000000"/>
          <w:szCs w:val="24"/>
        </w:rPr>
        <w:t>Evernote</w:t>
      </w:r>
      <w:proofErr w:type="spellEnd"/>
      <w:r w:rsidRPr="002B69FB">
        <w:rPr>
          <w:rFonts w:cs="Times New Roman"/>
          <w:bCs/>
          <w:szCs w:val="24"/>
        </w:rPr>
        <w:t>»</w:t>
      </w:r>
    </w:p>
    <w:p w14:paraId="2D5613CC" w14:textId="77777777" w:rsidR="002B69FB" w:rsidRPr="002B69FB" w:rsidRDefault="002B69FB" w:rsidP="001261AB">
      <w:pPr>
        <w:ind w:left="851" w:firstLine="0"/>
        <w:rPr>
          <w:rFonts w:cs="Times New Roman"/>
          <w:b/>
          <w:szCs w:val="24"/>
        </w:rPr>
      </w:pPr>
      <w:r w:rsidRPr="002B69FB">
        <w:rPr>
          <w:rFonts w:cs="Times New Roman"/>
          <w:b/>
          <w:szCs w:val="24"/>
        </w:rPr>
        <w:t xml:space="preserve">К достоинствам рассматриваемой программы можно отнести: </w:t>
      </w:r>
    </w:p>
    <w:p w14:paraId="19B8F474" w14:textId="77777777" w:rsidR="001261AB" w:rsidRPr="001261AB" w:rsidRDefault="001261AB" w:rsidP="001261AB">
      <w:pPr>
        <w:pStyle w:val="a0"/>
        <w:numPr>
          <w:ilvl w:val="0"/>
          <w:numId w:val="42"/>
        </w:numPr>
        <w:shd w:val="clear" w:color="auto" w:fill="FFFFFF"/>
        <w:spacing w:before="150" w:after="150" w:line="240" w:lineRule="auto"/>
        <w:ind w:firstLine="0"/>
        <w:contextualSpacing w:val="0"/>
        <w:textAlignment w:val="baseline"/>
        <w:rPr>
          <w:rFonts w:eastAsia="Times New Roman" w:cs="Times New Roman"/>
          <w:color w:val="000000"/>
          <w:szCs w:val="24"/>
        </w:rPr>
      </w:pPr>
      <w:r w:rsidRPr="001261AB">
        <w:rPr>
          <w:rFonts w:eastAsia="Times New Roman" w:cs="Times New Roman"/>
          <w:color w:val="000000"/>
          <w:szCs w:val="24"/>
        </w:rPr>
        <w:t>Удобная система добавления дел.</w:t>
      </w:r>
    </w:p>
    <w:p w14:paraId="76E66358" w14:textId="37C55D5A" w:rsidR="001261AB" w:rsidRPr="001261AB" w:rsidRDefault="001261AB" w:rsidP="001261AB">
      <w:pPr>
        <w:pStyle w:val="a0"/>
        <w:numPr>
          <w:ilvl w:val="0"/>
          <w:numId w:val="42"/>
        </w:numPr>
        <w:shd w:val="clear" w:color="auto" w:fill="FFFFFF"/>
        <w:spacing w:before="150" w:after="150" w:line="240" w:lineRule="auto"/>
        <w:ind w:firstLine="0"/>
        <w:contextualSpacing w:val="0"/>
        <w:textAlignment w:val="baseline"/>
        <w:rPr>
          <w:rFonts w:eastAsia="Times New Roman" w:cs="Times New Roman"/>
          <w:color w:val="000000"/>
          <w:szCs w:val="24"/>
        </w:rPr>
      </w:pPr>
      <w:r w:rsidRPr="001261AB">
        <w:rPr>
          <w:rFonts w:eastAsia="Times New Roman" w:cs="Times New Roman"/>
          <w:color w:val="000000"/>
          <w:szCs w:val="24"/>
        </w:rPr>
        <w:t>Потрясающий дизайн без излишеств, вдохновляющий на продуктивность.</w:t>
      </w:r>
    </w:p>
    <w:p w14:paraId="01D4086B" w14:textId="00451FEC" w:rsidR="002B69FB" w:rsidRPr="001261AB" w:rsidRDefault="002B69FB" w:rsidP="001261AB">
      <w:pPr>
        <w:pStyle w:val="a0"/>
        <w:numPr>
          <w:ilvl w:val="0"/>
          <w:numId w:val="0"/>
        </w:numPr>
        <w:shd w:val="clear" w:color="auto" w:fill="FFFFFF"/>
        <w:spacing w:before="150" w:after="150" w:line="240" w:lineRule="auto"/>
        <w:ind w:left="851"/>
        <w:contextualSpacing w:val="0"/>
        <w:textAlignment w:val="baseline"/>
        <w:rPr>
          <w:rFonts w:eastAsia="Times New Roman" w:cs="Times New Roman"/>
          <w:color w:val="000000"/>
          <w:szCs w:val="24"/>
        </w:rPr>
      </w:pPr>
      <w:r w:rsidRPr="001261AB">
        <w:rPr>
          <w:rFonts w:cs="Times New Roman"/>
          <w:b/>
          <w:szCs w:val="24"/>
        </w:rPr>
        <w:t>К недостаткам программы относятся:</w:t>
      </w:r>
    </w:p>
    <w:p w14:paraId="02804343" w14:textId="77777777" w:rsidR="001261AB" w:rsidRPr="001261AB" w:rsidRDefault="001261AB" w:rsidP="001261AB">
      <w:pPr>
        <w:pStyle w:val="a0"/>
        <w:numPr>
          <w:ilvl w:val="0"/>
          <w:numId w:val="43"/>
        </w:numPr>
        <w:shd w:val="clear" w:color="auto" w:fill="FFFFFF"/>
        <w:spacing w:before="150" w:after="150" w:line="240" w:lineRule="auto"/>
        <w:ind w:firstLine="0"/>
        <w:contextualSpacing w:val="0"/>
        <w:jc w:val="left"/>
        <w:textAlignment w:val="baseline"/>
        <w:rPr>
          <w:rFonts w:eastAsia="Times New Roman" w:cs="Times New Roman"/>
          <w:color w:val="000000"/>
          <w:szCs w:val="24"/>
        </w:rPr>
      </w:pPr>
      <w:r w:rsidRPr="001261AB">
        <w:rPr>
          <w:rFonts w:eastAsia="Times New Roman" w:cs="Times New Roman"/>
          <w:color w:val="000000"/>
          <w:szCs w:val="24"/>
        </w:rPr>
        <w:t>Возможные проблемы с оплатой в РФ, так как веб-сервис иностранный.</w:t>
      </w:r>
    </w:p>
    <w:p w14:paraId="6E3940AB" w14:textId="77777777" w:rsidR="001261AB" w:rsidRPr="001261AB" w:rsidRDefault="001261AB" w:rsidP="001261AB">
      <w:pPr>
        <w:pStyle w:val="a0"/>
        <w:numPr>
          <w:ilvl w:val="0"/>
          <w:numId w:val="43"/>
        </w:numPr>
        <w:shd w:val="clear" w:color="auto" w:fill="FFFFFF"/>
        <w:spacing w:before="150" w:after="150" w:line="240" w:lineRule="auto"/>
        <w:ind w:firstLine="0"/>
        <w:contextualSpacing w:val="0"/>
        <w:jc w:val="left"/>
        <w:textAlignment w:val="baseline"/>
        <w:rPr>
          <w:rFonts w:eastAsia="Times New Roman" w:cs="Times New Roman"/>
          <w:color w:val="000000"/>
          <w:szCs w:val="24"/>
        </w:rPr>
      </w:pPr>
      <w:r w:rsidRPr="001261AB">
        <w:rPr>
          <w:rFonts w:eastAsia="Times New Roman" w:cs="Times New Roman"/>
          <w:color w:val="000000"/>
          <w:szCs w:val="24"/>
        </w:rPr>
        <w:t>Невозможно создавать подзадачи.</w:t>
      </w:r>
    </w:p>
    <w:p w14:paraId="76D55F4A" w14:textId="71701530" w:rsidR="001261AB" w:rsidRPr="001261AB" w:rsidRDefault="001261AB" w:rsidP="001261AB">
      <w:pPr>
        <w:pStyle w:val="a0"/>
        <w:numPr>
          <w:ilvl w:val="0"/>
          <w:numId w:val="43"/>
        </w:numPr>
        <w:shd w:val="clear" w:color="auto" w:fill="FFFFFF"/>
        <w:spacing w:before="150" w:after="150" w:line="240" w:lineRule="auto"/>
        <w:ind w:firstLine="0"/>
        <w:contextualSpacing w:val="0"/>
        <w:jc w:val="left"/>
        <w:textAlignment w:val="baseline"/>
        <w:rPr>
          <w:rFonts w:eastAsia="Times New Roman" w:cs="Times New Roman"/>
          <w:color w:val="000000"/>
          <w:szCs w:val="24"/>
        </w:rPr>
      </w:pPr>
      <w:r w:rsidRPr="001261AB">
        <w:rPr>
          <w:rFonts w:eastAsia="Times New Roman" w:cs="Times New Roman"/>
          <w:color w:val="000000"/>
          <w:szCs w:val="24"/>
        </w:rPr>
        <w:t>До 5 проектов и до 5 человек — бесплатно.</w:t>
      </w:r>
      <w:r>
        <w:rPr>
          <w:rFonts w:eastAsia="Times New Roman" w:cs="Times New Roman"/>
          <w:color w:val="000000"/>
          <w:szCs w:val="24"/>
        </w:rPr>
        <w:br w:type="page"/>
      </w:r>
    </w:p>
    <w:p w14:paraId="23045FB4" w14:textId="2671CD15" w:rsidR="002B69FB" w:rsidRPr="002B69FB" w:rsidRDefault="002B69FB" w:rsidP="002B69FB">
      <w:pPr>
        <w:ind w:left="708"/>
        <w:rPr>
          <w:rFonts w:cs="Times New Roman"/>
          <w:szCs w:val="24"/>
        </w:rPr>
      </w:pPr>
      <w:r w:rsidRPr="002B69FB">
        <w:rPr>
          <w:rFonts w:cs="Times New Roman"/>
          <w:szCs w:val="24"/>
        </w:rPr>
        <w:t>Аналог №3</w:t>
      </w:r>
    </w:p>
    <w:p w14:paraId="79D84BBD" w14:textId="77777777" w:rsidR="002B69FB" w:rsidRPr="002B69FB" w:rsidRDefault="002B69FB" w:rsidP="002B69FB">
      <w:pPr>
        <w:ind w:left="708"/>
        <w:rPr>
          <w:rFonts w:cs="Times New Roman"/>
          <w:szCs w:val="24"/>
        </w:rPr>
      </w:pPr>
      <w:r w:rsidRPr="002B69FB">
        <w:rPr>
          <w:rFonts w:cs="Times New Roman"/>
          <w:szCs w:val="24"/>
        </w:rPr>
        <w:t>Приложение «</w:t>
      </w:r>
      <w:proofErr w:type="spellStart"/>
      <w:r w:rsidRPr="002B69FB">
        <w:rPr>
          <w:rFonts w:cs="Times New Roman"/>
          <w:color w:val="000000"/>
          <w:szCs w:val="24"/>
        </w:rPr>
        <w:t>Simplenote</w:t>
      </w:r>
      <w:proofErr w:type="spellEnd"/>
      <w:r w:rsidRPr="002B69FB">
        <w:rPr>
          <w:rFonts w:cs="Times New Roman"/>
          <w:color w:val="000000"/>
          <w:szCs w:val="24"/>
        </w:rPr>
        <w:t>»</w:t>
      </w:r>
    </w:p>
    <w:p w14:paraId="79DE7935" w14:textId="77777777" w:rsidR="002B69FB" w:rsidRPr="002B69FB" w:rsidRDefault="002B69FB" w:rsidP="002B69FB">
      <w:pPr>
        <w:ind w:left="708"/>
        <w:rPr>
          <w:rStyle w:val="a6"/>
          <w:szCs w:val="24"/>
        </w:rPr>
      </w:pPr>
      <w:r w:rsidRPr="002B69FB">
        <w:rPr>
          <w:rFonts w:cs="Times New Roman"/>
          <w:szCs w:val="24"/>
        </w:rPr>
        <w:t>Ссылка:</w:t>
      </w:r>
      <w:r w:rsidRPr="002B69FB">
        <w:rPr>
          <w:szCs w:val="24"/>
        </w:rPr>
        <w:t xml:space="preserve"> </w:t>
      </w:r>
      <w:hyperlink r:id="rId17" w:history="1">
        <w:r w:rsidRPr="002B69FB">
          <w:rPr>
            <w:rStyle w:val="a6"/>
            <w:szCs w:val="24"/>
          </w:rPr>
          <w:t>https://simplenote.com/</w:t>
        </w:r>
      </w:hyperlink>
    </w:p>
    <w:p w14:paraId="66DCE7A7" w14:textId="77777777" w:rsidR="002B69FB" w:rsidRPr="002B69FB" w:rsidRDefault="002B69FB" w:rsidP="002B69FB">
      <w:pPr>
        <w:ind w:left="708"/>
        <w:rPr>
          <w:rFonts w:cs="Times New Roman"/>
          <w:szCs w:val="24"/>
        </w:rPr>
      </w:pPr>
      <w:r w:rsidRPr="002B69FB">
        <w:rPr>
          <w:rFonts w:cs="Times New Roman"/>
          <w:szCs w:val="24"/>
        </w:rPr>
        <w:t>Интерфейс предоставлен на Рисунке 4.</w:t>
      </w:r>
    </w:p>
    <w:p w14:paraId="43AFE62E" w14:textId="77777777" w:rsidR="002B69FB" w:rsidRPr="002B69FB" w:rsidRDefault="002B69FB" w:rsidP="002B69FB">
      <w:pPr>
        <w:ind w:left="708"/>
        <w:jc w:val="center"/>
        <w:rPr>
          <w:rFonts w:cs="Times New Roman"/>
          <w:szCs w:val="24"/>
        </w:rPr>
      </w:pPr>
      <w:r w:rsidRPr="002B69FB">
        <w:rPr>
          <w:rFonts w:cs="Times New Roman"/>
          <w:noProof/>
          <w:szCs w:val="24"/>
        </w:rPr>
        <w:drawing>
          <wp:inline distT="0" distB="0" distL="0" distR="0" wp14:anchorId="4B883C66" wp14:editId="4481EF58">
            <wp:extent cx="4721975" cy="3089816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229" cy="3106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E5DDC" w14:textId="77777777" w:rsidR="002B69FB" w:rsidRPr="002B69FB" w:rsidRDefault="002B69FB" w:rsidP="002B69FB">
      <w:pPr>
        <w:ind w:firstLine="709"/>
        <w:jc w:val="center"/>
        <w:rPr>
          <w:rFonts w:cs="Times New Roman"/>
          <w:bCs/>
          <w:szCs w:val="24"/>
        </w:rPr>
      </w:pPr>
      <w:r w:rsidRPr="002B69FB">
        <w:rPr>
          <w:rFonts w:cs="Times New Roman"/>
          <w:bCs/>
          <w:szCs w:val="24"/>
        </w:rPr>
        <w:t>Рисунок 4 – Приложение «</w:t>
      </w:r>
      <w:proofErr w:type="spellStart"/>
      <w:r w:rsidRPr="002B69FB">
        <w:rPr>
          <w:rFonts w:cs="Times New Roman"/>
          <w:color w:val="000000"/>
          <w:szCs w:val="24"/>
        </w:rPr>
        <w:t>Simplenote</w:t>
      </w:r>
      <w:proofErr w:type="spellEnd"/>
      <w:r w:rsidRPr="002B69FB">
        <w:rPr>
          <w:rFonts w:cs="Times New Roman"/>
          <w:bCs/>
          <w:szCs w:val="24"/>
        </w:rPr>
        <w:t>»</w:t>
      </w:r>
    </w:p>
    <w:p w14:paraId="7E039104" w14:textId="77777777" w:rsidR="002B69FB" w:rsidRPr="002B69FB" w:rsidRDefault="002B69FB" w:rsidP="002B69FB">
      <w:pPr>
        <w:ind w:firstLine="709"/>
        <w:rPr>
          <w:rFonts w:cs="Times New Roman"/>
          <w:b/>
          <w:szCs w:val="24"/>
        </w:rPr>
      </w:pPr>
      <w:r w:rsidRPr="002B69FB">
        <w:rPr>
          <w:rFonts w:cs="Times New Roman"/>
          <w:b/>
          <w:szCs w:val="24"/>
        </w:rPr>
        <w:t xml:space="preserve">К достоинствам рассматриваемой программы можно отнести: </w:t>
      </w:r>
    </w:p>
    <w:p w14:paraId="69DF4D52" w14:textId="77777777" w:rsidR="002B69FB" w:rsidRPr="002B69FB" w:rsidRDefault="002B69FB" w:rsidP="00EE3981">
      <w:pPr>
        <w:pStyle w:val="a0"/>
        <w:keepLines w:val="0"/>
        <w:numPr>
          <w:ilvl w:val="0"/>
          <w:numId w:val="16"/>
        </w:numPr>
        <w:shd w:val="clear" w:color="auto" w:fill="FFFFFF"/>
        <w:tabs>
          <w:tab w:val="clear" w:pos="1276"/>
        </w:tabs>
        <w:rPr>
          <w:rFonts w:eastAsia="Times New Roman" w:cs="Times New Roman"/>
          <w:color w:val="333333"/>
          <w:szCs w:val="24"/>
        </w:rPr>
      </w:pPr>
      <w:r w:rsidRPr="002B69FB">
        <w:rPr>
          <w:rFonts w:eastAsia="Times New Roman" w:cs="Times New Roman"/>
          <w:color w:val="333333"/>
          <w:szCs w:val="24"/>
        </w:rPr>
        <w:t>Симпатичный пользовательские интерфейсы, к которому быстро привыкаешь</w:t>
      </w:r>
    </w:p>
    <w:p w14:paraId="36A64132" w14:textId="77777777" w:rsidR="002B69FB" w:rsidRPr="002B69FB" w:rsidRDefault="002B69FB" w:rsidP="00EE3981">
      <w:pPr>
        <w:pStyle w:val="a0"/>
        <w:keepLines w:val="0"/>
        <w:numPr>
          <w:ilvl w:val="0"/>
          <w:numId w:val="16"/>
        </w:numPr>
        <w:shd w:val="clear" w:color="auto" w:fill="FFFFFF"/>
        <w:tabs>
          <w:tab w:val="clear" w:pos="1276"/>
        </w:tabs>
        <w:rPr>
          <w:rFonts w:eastAsia="Times New Roman" w:cs="Times New Roman"/>
          <w:color w:val="333333"/>
          <w:szCs w:val="24"/>
        </w:rPr>
      </w:pPr>
      <w:r w:rsidRPr="002B69FB">
        <w:rPr>
          <w:rFonts w:eastAsia="Times New Roman" w:cs="Times New Roman"/>
          <w:color w:val="333333"/>
          <w:szCs w:val="24"/>
        </w:rPr>
        <w:t>Поддержка на любых устройствах, включая смартфоны</w:t>
      </w:r>
    </w:p>
    <w:p w14:paraId="231FDF0D" w14:textId="77777777" w:rsidR="002B69FB" w:rsidRPr="002B69FB" w:rsidRDefault="002B69FB" w:rsidP="00EE3981">
      <w:pPr>
        <w:pStyle w:val="a0"/>
        <w:keepLines w:val="0"/>
        <w:numPr>
          <w:ilvl w:val="0"/>
          <w:numId w:val="16"/>
        </w:numPr>
        <w:shd w:val="clear" w:color="auto" w:fill="FFFFFF"/>
        <w:tabs>
          <w:tab w:val="clear" w:pos="1276"/>
        </w:tabs>
        <w:rPr>
          <w:rFonts w:eastAsia="Times New Roman" w:cs="Times New Roman"/>
          <w:color w:val="333333"/>
          <w:szCs w:val="24"/>
        </w:rPr>
      </w:pPr>
      <w:r w:rsidRPr="002B69FB">
        <w:rPr>
          <w:rFonts w:eastAsia="Times New Roman" w:cs="Times New Roman"/>
          <w:color w:val="333333"/>
          <w:szCs w:val="24"/>
        </w:rPr>
        <w:t>Сохранение заметок в облаке и доступ к ним с любого компьютера, ноутбука или телефона</w:t>
      </w:r>
    </w:p>
    <w:p w14:paraId="18BCBEEE" w14:textId="77777777" w:rsidR="002B69FB" w:rsidRPr="002B69FB" w:rsidRDefault="002B69FB" w:rsidP="00EE3981">
      <w:pPr>
        <w:pStyle w:val="a0"/>
        <w:keepLines w:val="0"/>
        <w:numPr>
          <w:ilvl w:val="0"/>
          <w:numId w:val="16"/>
        </w:numPr>
        <w:shd w:val="clear" w:color="auto" w:fill="FFFFFF"/>
        <w:tabs>
          <w:tab w:val="clear" w:pos="1276"/>
        </w:tabs>
        <w:rPr>
          <w:rFonts w:eastAsia="Times New Roman" w:cs="Times New Roman"/>
          <w:color w:val="333333"/>
          <w:szCs w:val="24"/>
        </w:rPr>
      </w:pPr>
      <w:r w:rsidRPr="002B69FB">
        <w:rPr>
          <w:rFonts w:eastAsia="Times New Roman" w:cs="Times New Roman"/>
          <w:color w:val="333333"/>
          <w:szCs w:val="24"/>
        </w:rPr>
        <w:t>Низкие системные требования и отличное быстродействие</w:t>
      </w:r>
    </w:p>
    <w:p w14:paraId="1BF575B2" w14:textId="77777777" w:rsidR="002B69FB" w:rsidRPr="002B69FB" w:rsidRDefault="002B69FB" w:rsidP="002B69FB">
      <w:pPr>
        <w:shd w:val="clear" w:color="auto" w:fill="FFFFFF"/>
        <w:spacing w:before="45" w:after="45"/>
        <w:ind w:left="708"/>
        <w:rPr>
          <w:rFonts w:cs="Times New Roman"/>
          <w:b/>
          <w:szCs w:val="24"/>
        </w:rPr>
      </w:pPr>
      <w:r w:rsidRPr="002B69FB">
        <w:rPr>
          <w:rFonts w:cs="Times New Roman"/>
          <w:b/>
          <w:szCs w:val="24"/>
        </w:rPr>
        <w:t>К недостаткам программы относятся:</w:t>
      </w:r>
    </w:p>
    <w:p w14:paraId="78C5A1FF" w14:textId="0E8E9D3D" w:rsidR="002B69FB" w:rsidRPr="001261AB" w:rsidRDefault="002B69FB" w:rsidP="001261AB">
      <w:pPr>
        <w:pStyle w:val="a0"/>
        <w:keepLines w:val="0"/>
        <w:numPr>
          <w:ilvl w:val="0"/>
          <w:numId w:val="17"/>
        </w:numPr>
        <w:shd w:val="clear" w:color="auto" w:fill="FFFFFF"/>
        <w:tabs>
          <w:tab w:val="clear" w:pos="1276"/>
        </w:tabs>
        <w:spacing w:before="45" w:after="45"/>
        <w:rPr>
          <w:rFonts w:cs="Times New Roman"/>
          <w:color w:val="333333"/>
          <w:szCs w:val="24"/>
          <w:shd w:val="clear" w:color="auto" w:fill="FFFFFF"/>
        </w:rPr>
      </w:pPr>
      <w:r w:rsidRPr="002B69FB">
        <w:rPr>
          <w:rFonts w:cs="Times New Roman"/>
          <w:color w:val="333333"/>
          <w:szCs w:val="24"/>
          <w:shd w:val="clear" w:color="auto" w:fill="FFFFFF"/>
        </w:rPr>
        <w:t xml:space="preserve">чувствительный к регистру поиск и невозможность открыть к заметке общий доступ для любого пользователя через сам </w:t>
      </w:r>
      <w:proofErr w:type="spellStart"/>
      <w:r w:rsidRPr="002B69FB">
        <w:rPr>
          <w:rFonts w:cs="Times New Roman"/>
          <w:color w:val="333333"/>
          <w:szCs w:val="24"/>
          <w:shd w:val="clear" w:color="auto" w:fill="FFFFFF"/>
        </w:rPr>
        <w:t>Android</w:t>
      </w:r>
      <w:proofErr w:type="spellEnd"/>
      <w:r w:rsidRPr="002B69FB">
        <w:rPr>
          <w:rFonts w:cs="Times New Roman"/>
          <w:color w:val="333333"/>
          <w:szCs w:val="24"/>
          <w:shd w:val="clear" w:color="auto" w:fill="FFFFFF"/>
        </w:rPr>
        <w:t xml:space="preserve"> клиент. </w:t>
      </w:r>
      <w:r w:rsidR="001261AB">
        <w:rPr>
          <w:rFonts w:cs="Times New Roman"/>
          <w:color w:val="333333"/>
          <w:szCs w:val="24"/>
          <w:shd w:val="clear" w:color="auto" w:fill="FFFFFF"/>
        </w:rPr>
        <w:br w:type="page"/>
      </w:r>
    </w:p>
    <w:p w14:paraId="05010B88" w14:textId="77777777" w:rsidR="002B69FB" w:rsidRPr="002B69FB" w:rsidRDefault="002B69FB" w:rsidP="002B69FB">
      <w:pPr>
        <w:ind w:firstLine="709"/>
        <w:rPr>
          <w:rFonts w:cs="Times New Roman"/>
          <w:bCs/>
          <w:szCs w:val="24"/>
        </w:rPr>
      </w:pPr>
      <w:r w:rsidRPr="002B69FB">
        <w:rPr>
          <w:rFonts w:cs="Times New Roman"/>
          <w:bCs/>
          <w:szCs w:val="24"/>
        </w:rPr>
        <w:t>Аналог №4</w:t>
      </w:r>
    </w:p>
    <w:p w14:paraId="14241DC7" w14:textId="77777777" w:rsidR="002B69FB" w:rsidRPr="002B69FB" w:rsidRDefault="002B69FB" w:rsidP="002B69FB">
      <w:pPr>
        <w:ind w:firstLine="709"/>
        <w:rPr>
          <w:rFonts w:cs="Times New Roman"/>
          <w:bCs/>
          <w:szCs w:val="24"/>
        </w:rPr>
      </w:pPr>
      <w:r w:rsidRPr="002B69FB">
        <w:rPr>
          <w:rFonts w:cs="Times New Roman"/>
          <w:bCs/>
          <w:szCs w:val="24"/>
        </w:rPr>
        <w:t>Приложение «</w:t>
      </w:r>
      <w:proofErr w:type="spellStart"/>
      <w:r w:rsidRPr="002B69FB">
        <w:rPr>
          <w:rFonts w:cs="Times New Roman"/>
          <w:color w:val="000000"/>
          <w:szCs w:val="24"/>
        </w:rPr>
        <w:t>WorkFlowy</w:t>
      </w:r>
      <w:proofErr w:type="spellEnd"/>
      <w:r w:rsidRPr="002B69FB">
        <w:rPr>
          <w:rFonts w:cs="Times New Roman"/>
          <w:bCs/>
          <w:szCs w:val="24"/>
        </w:rPr>
        <w:t>».</w:t>
      </w:r>
    </w:p>
    <w:p w14:paraId="489705B4" w14:textId="77777777" w:rsidR="002B69FB" w:rsidRPr="002B69FB" w:rsidRDefault="002B69FB" w:rsidP="002B69FB">
      <w:pPr>
        <w:ind w:firstLine="709"/>
        <w:rPr>
          <w:rFonts w:cs="Times New Roman"/>
          <w:bCs/>
          <w:szCs w:val="24"/>
        </w:rPr>
      </w:pPr>
      <w:r w:rsidRPr="002B69FB">
        <w:rPr>
          <w:rFonts w:cs="Times New Roman"/>
          <w:bCs/>
          <w:szCs w:val="24"/>
        </w:rPr>
        <w:t xml:space="preserve">Ссылка: </w:t>
      </w:r>
      <w:hyperlink r:id="rId19" w:history="1">
        <w:r w:rsidRPr="002B69FB">
          <w:rPr>
            <w:rStyle w:val="a6"/>
            <w:bCs/>
            <w:szCs w:val="24"/>
          </w:rPr>
          <w:t>https://workflowy.com/</w:t>
        </w:r>
      </w:hyperlink>
    </w:p>
    <w:p w14:paraId="64C29CE2" w14:textId="77777777" w:rsidR="002B69FB" w:rsidRPr="002B69FB" w:rsidRDefault="002B69FB" w:rsidP="002B69FB">
      <w:pPr>
        <w:ind w:firstLine="709"/>
        <w:rPr>
          <w:rFonts w:cs="Times New Roman"/>
          <w:bCs/>
          <w:szCs w:val="24"/>
        </w:rPr>
      </w:pPr>
      <w:r w:rsidRPr="002B69FB">
        <w:rPr>
          <w:rFonts w:cs="Times New Roman"/>
          <w:bCs/>
          <w:szCs w:val="24"/>
        </w:rPr>
        <w:t>Интерфейс предоставлен на Рисунке 5.</w:t>
      </w:r>
    </w:p>
    <w:p w14:paraId="190989C8" w14:textId="77777777" w:rsidR="002B69FB" w:rsidRPr="002B69FB" w:rsidRDefault="002B69FB" w:rsidP="002B69FB">
      <w:pPr>
        <w:ind w:left="708"/>
        <w:jc w:val="center"/>
        <w:rPr>
          <w:rFonts w:cs="Times New Roman"/>
          <w:szCs w:val="24"/>
        </w:rPr>
      </w:pPr>
      <w:r w:rsidRPr="002B69FB">
        <w:rPr>
          <w:rFonts w:cs="Times New Roman"/>
          <w:noProof/>
          <w:szCs w:val="24"/>
        </w:rPr>
        <w:drawing>
          <wp:inline distT="0" distB="0" distL="0" distR="0" wp14:anchorId="0496B0CB" wp14:editId="2408FCA4">
            <wp:extent cx="4390044" cy="229230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а4.jpg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26" t="5405" r="7675" b="5097"/>
                    <a:stretch/>
                  </pic:blipFill>
                  <pic:spPr bwMode="auto">
                    <a:xfrm>
                      <a:off x="0" y="0"/>
                      <a:ext cx="4403983" cy="22995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F784EA" w14:textId="77777777" w:rsidR="002B69FB" w:rsidRPr="002B69FB" w:rsidRDefault="002B69FB" w:rsidP="002B69FB">
      <w:pPr>
        <w:ind w:firstLine="709"/>
        <w:jc w:val="center"/>
        <w:rPr>
          <w:rFonts w:cs="Times New Roman"/>
          <w:bCs/>
          <w:szCs w:val="24"/>
        </w:rPr>
      </w:pPr>
      <w:r w:rsidRPr="002B69FB">
        <w:rPr>
          <w:rFonts w:cs="Times New Roman"/>
          <w:bCs/>
          <w:szCs w:val="24"/>
        </w:rPr>
        <w:t>Рисунок 5 – Приложение «</w:t>
      </w:r>
      <w:proofErr w:type="spellStart"/>
      <w:r w:rsidRPr="002B69FB">
        <w:rPr>
          <w:rFonts w:cs="Times New Roman"/>
          <w:color w:val="000000"/>
          <w:szCs w:val="24"/>
        </w:rPr>
        <w:t>WorkFlowy</w:t>
      </w:r>
      <w:proofErr w:type="spellEnd"/>
      <w:r w:rsidRPr="002B69FB">
        <w:rPr>
          <w:rFonts w:cs="Times New Roman"/>
          <w:bCs/>
          <w:szCs w:val="24"/>
        </w:rPr>
        <w:t>»</w:t>
      </w:r>
    </w:p>
    <w:p w14:paraId="3BB2D4E2" w14:textId="77777777" w:rsidR="002B69FB" w:rsidRPr="002B69FB" w:rsidRDefault="002B69FB" w:rsidP="002B69FB">
      <w:pPr>
        <w:ind w:firstLine="709"/>
        <w:rPr>
          <w:rFonts w:cs="Times New Roman"/>
          <w:b/>
          <w:szCs w:val="24"/>
        </w:rPr>
      </w:pPr>
      <w:r w:rsidRPr="002B69FB">
        <w:rPr>
          <w:rFonts w:cs="Times New Roman"/>
          <w:b/>
          <w:szCs w:val="24"/>
        </w:rPr>
        <w:t xml:space="preserve">К достоинствам рассматриваемой программы можно отнести: </w:t>
      </w:r>
    </w:p>
    <w:p w14:paraId="569DADB4" w14:textId="77777777" w:rsidR="002B69FB" w:rsidRPr="002B69FB" w:rsidRDefault="002B69FB" w:rsidP="00EE3981">
      <w:pPr>
        <w:pStyle w:val="a0"/>
        <w:keepLines w:val="0"/>
        <w:numPr>
          <w:ilvl w:val="0"/>
          <w:numId w:val="17"/>
        </w:numPr>
        <w:tabs>
          <w:tab w:val="clear" w:pos="1276"/>
        </w:tabs>
        <w:spacing w:after="200"/>
        <w:jc w:val="left"/>
        <w:rPr>
          <w:rFonts w:cs="Times New Roman"/>
          <w:color w:val="434354"/>
          <w:szCs w:val="24"/>
          <w:shd w:val="clear" w:color="auto" w:fill="FAFAFA"/>
        </w:rPr>
      </w:pPr>
      <w:r w:rsidRPr="002B69FB">
        <w:rPr>
          <w:rFonts w:cs="Times New Roman"/>
          <w:color w:val="434354"/>
          <w:szCs w:val="24"/>
          <w:shd w:val="clear" w:color="auto" w:fill="FAFAFA"/>
        </w:rPr>
        <w:t xml:space="preserve">Интуитивно понятный интерфейс </w:t>
      </w:r>
    </w:p>
    <w:p w14:paraId="7A1DB6CB" w14:textId="77777777" w:rsidR="002B69FB" w:rsidRPr="002B69FB" w:rsidRDefault="002B69FB" w:rsidP="00EE3981">
      <w:pPr>
        <w:pStyle w:val="a0"/>
        <w:keepLines w:val="0"/>
        <w:numPr>
          <w:ilvl w:val="0"/>
          <w:numId w:val="17"/>
        </w:numPr>
        <w:tabs>
          <w:tab w:val="clear" w:pos="1276"/>
        </w:tabs>
        <w:spacing w:after="200"/>
        <w:jc w:val="left"/>
        <w:rPr>
          <w:rFonts w:cs="Times New Roman"/>
          <w:color w:val="434354"/>
          <w:szCs w:val="24"/>
          <w:shd w:val="clear" w:color="auto" w:fill="FAFAFA"/>
        </w:rPr>
      </w:pPr>
      <w:r w:rsidRPr="002B69FB">
        <w:rPr>
          <w:rFonts w:cs="Times New Roman"/>
          <w:color w:val="434354"/>
          <w:szCs w:val="24"/>
          <w:shd w:val="clear" w:color="auto" w:fill="FAFAFA"/>
        </w:rPr>
        <w:t xml:space="preserve">Синхронизируется в облако </w:t>
      </w:r>
    </w:p>
    <w:p w14:paraId="60FA72DE" w14:textId="77777777" w:rsidR="002B69FB" w:rsidRPr="002B69FB" w:rsidRDefault="002B69FB" w:rsidP="00EE3981">
      <w:pPr>
        <w:pStyle w:val="a0"/>
        <w:keepLines w:val="0"/>
        <w:numPr>
          <w:ilvl w:val="0"/>
          <w:numId w:val="17"/>
        </w:numPr>
        <w:tabs>
          <w:tab w:val="clear" w:pos="1276"/>
        </w:tabs>
        <w:spacing w:after="200"/>
        <w:jc w:val="left"/>
        <w:rPr>
          <w:rFonts w:cs="Times New Roman"/>
          <w:bCs/>
          <w:szCs w:val="24"/>
        </w:rPr>
      </w:pPr>
      <w:r w:rsidRPr="002B69FB">
        <w:rPr>
          <w:rFonts w:cs="Times New Roman"/>
          <w:color w:val="434354"/>
          <w:szCs w:val="24"/>
          <w:shd w:val="clear" w:color="auto" w:fill="FAFAFA"/>
        </w:rPr>
        <w:t xml:space="preserve">Есть версия для ПК, </w:t>
      </w:r>
      <w:proofErr w:type="spellStart"/>
      <w:r w:rsidRPr="002B69FB">
        <w:rPr>
          <w:rFonts w:cs="Times New Roman"/>
          <w:color w:val="434354"/>
          <w:szCs w:val="24"/>
          <w:shd w:val="clear" w:color="auto" w:fill="FAFAFA"/>
        </w:rPr>
        <w:t>Android</w:t>
      </w:r>
      <w:proofErr w:type="spellEnd"/>
      <w:r w:rsidRPr="002B69FB">
        <w:rPr>
          <w:rFonts w:cs="Times New Roman"/>
          <w:color w:val="434354"/>
          <w:szCs w:val="24"/>
          <w:shd w:val="clear" w:color="auto" w:fill="FAFAFA"/>
        </w:rPr>
        <w:t xml:space="preserve"> и </w:t>
      </w:r>
      <w:proofErr w:type="spellStart"/>
      <w:r w:rsidRPr="002B69FB">
        <w:rPr>
          <w:rFonts w:cs="Times New Roman"/>
          <w:color w:val="434354"/>
          <w:szCs w:val="24"/>
          <w:shd w:val="clear" w:color="auto" w:fill="FAFAFA"/>
        </w:rPr>
        <w:t>iOS</w:t>
      </w:r>
      <w:proofErr w:type="spellEnd"/>
    </w:p>
    <w:p w14:paraId="0315A8DC" w14:textId="77777777" w:rsidR="002B69FB" w:rsidRPr="002B69FB" w:rsidRDefault="002B69FB" w:rsidP="002B69FB">
      <w:pPr>
        <w:shd w:val="clear" w:color="auto" w:fill="FFFFFF"/>
        <w:spacing w:before="45" w:after="45"/>
        <w:ind w:left="708"/>
        <w:rPr>
          <w:rFonts w:cs="Times New Roman"/>
          <w:b/>
          <w:szCs w:val="24"/>
        </w:rPr>
      </w:pPr>
      <w:r w:rsidRPr="002B69FB">
        <w:rPr>
          <w:rFonts w:cs="Times New Roman"/>
          <w:b/>
          <w:szCs w:val="24"/>
        </w:rPr>
        <w:t>К недостаткам программы относятся:</w:t>
      </w:r>
    </w:p>
    <w:p w14:paraId="4CDB2088" w14:textId="145E56D0" w:rsidR="002B69FB" w:rsidRPr="002B69FB" w:rsidRDefault="002B69FB" w:rsidP="002B69FB">
      <w:pPr>
        <w:shd w:val="clear" w:color="auto" w:fill="FFFFFF"/>
        <w:spacing w:before="45" w:after="45"/>
        <w:ind w:left="1428" w:firstLine="0"/>
        <w:contextualSpacing w:val="0"/>
        <w:jc w:val="left"/>
        <w:rPr>
          <w:rFonts w:cs="Times New Roman"/>
          <w:color w:val="000000"/>
          <w:szCs w:val="24"/>
        </w:rPr>
      </w:pPr>
      <w:r w:rsidRPr="002B69FB">
        <w:rPr>
          <w:rFonts w:cs="Times New Roman"/>
          <w:color w:val="434354"/>
          <w:szCs w:val="24"/>
          <w:shd w:val="clear" w:color="auto" w:fill="FAFAFA"/>
        </w:rPr>
        <w:t>Нельзя добавлять изображения и файлы</w:t>
      </w:r>
      <w:r>
        <w:rPr>
          <w:rFonts w:cs="Times New Roman"/>
          <w:color w:val="434354"/>
          <w:szCs w:val="24"/>
          <w:shd w:val="clear" w:color="auto" w:fill="FAFAFA"/>
        </w:rPr>
        <w:t>.</w:t>
      </w:r>
    </w:p>
    <w:p w14:paraId="041C593E" w14:textId="44F5C45F" w:rsidR="00C640A5" w:rsidRDefault="00AA4F34" w:rsidP="00004773">
      <w:r>
        <w:t xml:space="preserve">Из анализа аналогов </w:t>
      </w:r>
      <w:r w:rsidR="00534B6D">
        <w:t>можно сделать вывод, что необходимо разработать такое приложение, в котором</w:t>
      </w:r>
      <w:r w:rsidR="001B35D9">
        <w:t xml:space="preserve"> </w:t>
      </w:r>
      <w:r w:rsidR="00180281">
        <w:t>будут реализованы следующие возможности</w:t>
      </w:r>
      <w:r w:rsidR="000A3239">
        <w:t>:</w:t>
      </w:r>
    </w:p>
    <w:p w14:paraId="463D30C0" w14:textId="11A84A0D" w:rsidR="008939C5" w:rsidRDefault="002B69FB" w:rsidP="008939C5">
      <w:pPr>
        <w:pStyle w:val="a0"/>
      </w:pPr>
      <w:r>
        <w:t>Понятный интерфейс</w:t>
      </w:r>
      <w:r w:rsidR="009404C2">
        <w:t>;</w:t>
      </w:r>
    </w:p>
    <w:p w14:paraId="7C6389F4" w14:textId="58C5F90E" w:rsidR="00EF35BE" w:rsidRDefault="002B69FB" w:rsidP="007176F6">
      <w:pPr>
        <w:pStyle w:val="a0"/>
      </w:pPr>
      <w:r>
        <w:t>Занимает немного памяти</w:t>
      </w:r>
      <w:r w:rsidR="009404C2">
        <w:t>;</w:t>
      </w:r>
    </w:p>
    <w:p w14:paraId="133B42AE" w14:textId="77777777" w:rsidR="008E2C22" w:rsidRPr="002B69FB" w:rsidRDefault="008E2C22" w:rsidP="008E2C22">
      <w:pPr>
        <w:pStyle w:val="a0"/>
      </w:pPr>
      <w:r w:rsidRPr="002B69FB">
        <w:t>Низкие системные требования и отличное быстродействие</w:t>
      </w:r>
    </w:p>
    <w:p w14:paraId="4A6B2894" w14:textId="404D9CDE" w:rsidR="007176F6" w:rsidRPr="00DC39A6" w:rsidRDefault="008E2C22" w:rsidP="008939C5">
      <w:pPr>
        <w:pStyle w:val="a0"/>
      </w:pPr>
      <w:r>
        <w:t>П</w:t>
      </w:r>
      <w:r w:rsidR="007176F6">
        <w:t>риложение должно быть на русском языке.</w:t>
      </w:r>
    </w:p>
    <w:p w14:paraId="0C636CF2" w14:textId="6E43CB57" w:rsidR="00F96A20" w:rsidRPr="0021323D" w:rsidRDefault="008F2516" w:rsidP="00721698">
      <w:r>
        <w:t xml:space="preserve"> </w:t>
      </w:r>
      <w:r w:rsidR="00721698">
        <w:br w:type="page"/>
      </w:r>
    </w:p>
    <w:p w14:paraId="3B3BB23A" w14:textId="77777777" w:rsidR="0021323D" w:rsidRPr="0021323D" w:rsidRDefault="0021323D" w:rsidP="0021323D"/>
    <w:p w14:paraId="3424CE7A" w14:textId="69C8D618" w:rsidR="007D0BC6" w:rsidRPr="008E2C22" w:rsidRDefault="007D0BC6" w:rsidP="00EE3981">
      <w:pPr>
        <w:pStyle w:val="a0"/>
        <w:numPr>
          <w:ilvl w:val="0"/>
          <w:numId w:val="11"/>
        </w:numPr>
        <w:rPr>
          <w:b/>
        </w:rPr>
      </w:pPr>
      <w:bookmarkStart w:id="12" w:name="_Toc137114605"/>
      <w:r w:rsidRPr="008E2C22">
        <w:rPr>
          <w:b/>
        </w:rPr>
        <w:t>Требования к результатам разработки</w:t>
      </w:r>
      <w:bookmarkEnd w:id="12"/>
    </w:p>
    <w:p w14:paraId="4FE3CB7D" w14:textId="5D66CF74" w:rsidR="00B03EDA" w:rsidRDefault="008E2C22" w:rsidP="00EE3981">
      <w:pPr>
        <w:pStyle w:val="2"/>
        <w:numPr>
          <w:ilvl w:val="1"/>
          <w:numId w:val="19"/>
        </w:numPr>
      </w:pPr>
      <w:bookmarkStart w:id="13" w:name="_Toc137114606"/>
      <w:r>
        <w:t xml:space="preserve"> </w:t>
      </w:r>
      <w:r w:rsidR="00B03EDA">
        <w:t>Требования к пользовательскому интерфейсу</w:t>
      </w:r>
      <w:bookmarkEnd w:id="13"/>
    </w:p>
    <w:p w14:paraId="71A53D84" w14:textId="6048BA2B" w:rsidR="006D2216" w:rsidRPr="006D2216" w:rsidRDefault="006D2216" w:rsidP="006D2216">
      <w:r w:rsidRPr="00F04D46">
        <w:t>Ниже</w:t>
      </w:r>
      <w:r>
        <w:t xml:space="preserve"> представлен </w:t>
      </w:r>
      <w:r w:rsidR="00D03ADB">
        <w:t>прототип</w:t>
      </w:r>
      <w:r w:rsidR="00B301E5">
        <w:t xml:space="preserve"> </w:t>
      </w:r>
      <w:r>
        <w:t>экранн</w:t>
      </w:r>
      <w:r w:rsidR="00D03ADB">
        <w:t>ой</w:t>
      </w:r>
      <w:r>
        <w:t xml:space="preserve"> форм</w:t>
      </w:r>
      <w:r w:rsidR="00D03ADB">
        <w:t>ы</w:t>
      </w:r>
      <w:r>
        <w:t xml:space="preserve"> будущего приложения.</w:t>
      </w:r>
    </w:p>
    <w:p w14:paraId="34CA8823" w14:textId="54243C3D" w:rsidR="006D2216" w:rsidRDefault="001138A0" w:rsidP="006D2216">
      <w:pPr>
        <w:jc w:val="center"/>
      </w:pPr>
      <w:r>
        <w:rPr>
          <w:noProof/>
        </w:rPr>
        <w:drawing>
          <wp:inline distT="0" distB="0" distL="0" distR="0" wp14:anchorId="0D27D8B0" wp14:editId="52C41355">
            <wp:extent cx="1821180" cy="4696460"/>
            <wp:effectExtent l="0" t="0" r="7620" b="8890"/>
            <wp:docPr id="18397936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793642" name=""/>
                    <pic:cNvPicPr/>
                  </pic:nvPicPr>
                  <pic:blipFill rotWithShape="1">
                    <a:blip r:embed="rId21">
                      <a:extLst>
                        <a:ext uri="{BEBA8EAE-BF5A-486C-A8C5-ECC9F3942E4B}">
                          <a14:imgProps xmlns:a14="http://schemas.microsoft.com/office/drawing/2010/main">
                            <a14:imgLayer r:embed="rId22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59" t="3596" r="2466"/>
                    <a:stretch/>
                  </pic:blipFill>
                  <pic:spPr bwMode="auto">
                    <a:xfrm>
                      <a:off x="0" y="0"/>
                      <a:ext cx="1827765" cy="47134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D3E6F3" w14:textId="5FA69258" w:rsidR="006D2216" w:rsidRDefault="006D2216" w:rsidP="006D2216">
      <w:pPr>
        <w:jc w:val="center"/>
      </w:pPr>
      <w:r>
        <w:t xml:space="preserve">Рис. </w:t>
      </w:r>
      <w:r w:rsidR="005674DB">
        <w:t>4</w:t>
      </w:r>
      <w:r>
        <w:t xml:space="preserve"> – Прототип приложения «</w:t>
      </w:r>
      <w:r w:rsidR="00734D26">
        <w:t>Ежедневник</w:t>
      </w:r>
      <w:r>
        <w:t>»</w:t>
      </w:r>
    </w:p>
    <w:p w14:paraId="13E95845" w14:textId="74A0C3C6" w:rsidR="006D2216" w:rsidRDefault="006D2216" w:rsidP="006D2216">
      <w:r>
        <w:t>На экранной форме представлены следующие компоненты:</w:t>
      </w:r>
    </w:p>
    <w:p w14:paraId="0D3F2D34" w14:textId="2B3CCDDD" w:rsidR="006D2216" w:rsidRDefault="00F04D46" w:rsidP="00EE3981">
      <w:pPr>
        <w:pStyle w:val="a0"/>
        <w:numPr>
          <w:ilvl w:val="0"/>
          <w:numId w:val="21"/>
        </w:numPr>
      </w:pPr>
      <w:r>
        <w:t>в верхней</w:t>
      </w:r>
      <w:r w:rsidR="006D2216">
        <w:t xml:space="preserve"> части</w:t>
      </w:r>
      <w:r w:rsidR="002B288D">
        <w:t xml:space="preserve"> экрана приложения </w:t>
      </w:r>
      <w:r w:rsidR="00A710D2">
        <w:t>будет календарь</w:t>
      </w:r>
      <w:r w:rsidR="006D2216">
        <w:t>;</w:t>
      </w:r>
    </w:p>
    <w:p w14:paraId="4ED42AF6" w14:textId="3144FD07" w:rsidR="00753080" w:rsidRDefault="00A710D2" w:rsidP="00EE3981">
      <w:pPr>
        <w:pStyle w:val="a0"/>
        <w:numPr>
          <w:ilvl w:val="0"/>
          <w:numId w:val="21"/>
        </w:numPr>
      </w:pPr>
      <w:r>
        <w:t>под календарем</w:t>
      </w:r>
      <w:r w:rsidR="00D11E8A">
        <w:t xml:space="preserve"> </w:t>
      </w:r>
      <w:r w:rsidR="00721698">
        <w:t>будут блоки «</w:t>
      </w:r>
      <w:r>
        <w:t>Введите заметку</w:t>
      </w:r>
      <w:r w:rsidR="00BF151B">
        <w:t>»</w:t>
      </w:r>
      <w:r w:rsidR="00721698">
        <w:t>, «</w:t>
      </w:r>
      <w:r>
        <w:t>Выберите заметку для удаления</w:t>
      </w:r>
      <w:r w:rsidR="00721698">
        <w:t>» и «</w:t>
      </w:r>
      <w:r>
        <w:t>Введите новую заметку</w:t>
      </w:r>
      <w:r w:rsidR="00E15750">
        <w:t>»;</w:t>
      </w:r>
    </w:p>
    <w:p w14:paraId="6BE35E35" w14:textId="7A3BF7AA" w:rsidR="006D2216" w:rsidRDefault="00E15750" w:rsidP="00EE3981">
      <w:pPr>
        <w:pStyle w:val="a0"/>
        <w:numPr>
          <w:ilvl w:val="0"/>
          <w:numId w:val="21"/>
        </w:numPr>
      </w:pPr>
      <w:r>
        <w:t>в блоке «</w:t>
      </w:r>
      <w:r w:rsidR="00A710D2">
        <w:t xml:space="preserve">Введите заметку» будет поле для ввода текста и кнопки: </w:t>
      </w:r>
      <w:r>
        <w:t>«</w:t>
      </w:r>
      <w:r w:rsidR="00A710D2">
        <w:t>Добавить заметку</w:t>
      </w:r>
      <w:r>
        <w:t>», «</w:t>
      </w:r>
      <w:r w:rsidR="00A710D2">
        <w:t>Показать заметки»;</w:t>
      </w:r>
    </w:p>
    <w:p w14:paraId="19B3E47E" w14:textId="532F6855" w:rsidR="00F23B07" w:rsidRDefault="00A710D2" w:rsidP="00EE3981">
      <w:pPr>
        <w:pStyle w:val="a0"/>
        <w:numPr>
          <w:ilvl w:val="0"/>
          <w:numId w:val="21"/>
        </w:numPr>
      </w:pPr>
      <w:r>
        <w:t>ниже</w:t>
      </w:r>
      <w:r w:rsidR="00E15750">
        <w:t xml:space="preserve"> в блоке «</w:t>
      </w:r>
      <w:r>
        <w:t>Выберите заметку для удаления» будет поле для выбора заметки</w:t>
      </w:r>
      <w:r w:rsidR="00E15750">
        <w:t xml:space="preserve"> </w:t>
      </w:r>
      <w:r>
        <w:t xml:space="preserve">и кнопка «Удалить заметку»; </w:t>
      </w:r>
    </w:p>
    <w:p w14:paraId="23661BB5" w14:textId="509E8530" w:rsidR="00CE5850" w:rsidRPr="00F23B07" w:rsidRDefault="00E15750" w:rsidP="00EE3981">
      <w:pPr>
        <w:pStyle w:val="a0"/>
        <w:numPr>
          <w:ilvl w:val="0"/>
          <w:numId w:val="21"/>
        </w:numPr>
      </w:pPr>
      <w:r>
        <w:t>в последнем блоке «</w:t>
      </w:r>
      <w:r w:rsidR="00A710D2">
        <w:t xml:space="preserve">Введите новую заметку» будет поле для изменения выбранной заметки из блока </w:t>
      </w:r>
      <w:r w:rsidR="00A710D2">
        <w:t xml:space="preserve">«Выберите заметку для удаления» </w:t>
      </w:r>
      <w:r w:rsidR="00A710D2">
        <w:t>и кнопка</w:t>
      </w:r>
      <w:r>
        <w:t xml:space="preserve"> «</w:t>
      </w:r>
      <w:r w:rsidR="00A710D2">
        <w:t>Изменить заметку»</w:t>
      </w:r>
      <w:r w:rsidR="00E14656">
        <w:t>.</w:t>
      </w:r>
      <w:r>
        <w:br w:type="page"/>
      </w:r>
    </w:p>
    <w:p w14:paraId="1860E3BD" w14:textId="45A4699F" w:rsidR="007D0BC6" w:rsidRDefault="008E2C22" w:rsidP="00EE3981">
      <w:pPr>
        <w:pStyle w:val="2"/>
        <w:numPr>
          <w:ilvl w:val="1"/>
          <w:numId w:val="18"/>
        </w:numPr>
      </w:pPr>
      <w:bookmarkStart w:id="14" w:name="_Toc137114607"/>
      <w:r>
        <w:t xml:space="preserve"> </w:t>
      </w:r>
      <w:r w:rsidR="007D0BC6">
        <w:t>Требования к показателям назначения</w:t>
      </w:r>
      <w:bookmarkEnd w:id="14"/>
    </w:p>
    <w:p w14:paraId="21C25348" w14:textId="54EE0253" w:rsidR="00BE52E5" w:rsidRDefault="006D3327" w:rsidP="00E15750">
      <w:r>
        <w:t>В приложении «</w:t>
      </w:r>
      <w:r w:rsidR="00734D26">
        <w:t>Ежедневник</w:t>
      </w:r>
      <w:r>
        <w:t>»</w:t>
      </w:r>
      <w:r w:rsidR="005137C9">
        <w:t xml:space="preserve"> требования к показателям назначения не предъявляются.</w:t>
      </w:r>
    </w:p>
    <w:p w14:paraId="1B4EB067" w14:textId="4EC72492" w:rsidR="007D0BC6" w:rsidRDefault="008E2C22" w:rsidP="00EE3981">
      <w:pPr>
        <w:pStyle w:val="2"/>
        <w:numPr>
          <w:ilvl w:val="1"/>
          <w:numId w:val="18"/>
        </w:numPr>
      </w:pPr>
      <w:bookmarkStart w:id="15" w:name="_Toc137114608"/>
      <w:r>
        <w:t xml:space="preserve"> </w:t>
      </w:r>
      <w:r w:rsidR="00B03EDA">
        <w:t>Требования к функциям</w:t>
      </w:r>
      <w:bookmarkEnd w:id="15"/>
    </w:p>
    <w:p w14:paraId="5AE205FE" w14:textId="58627F76" w:rsidR="009F348F" w:rsidRDefault="00323AFD" w:rsidP="009F348F">
      <w:r w:rsidRPr="00C93E26">
        <w:t>В приложении</w:t>
      </w:r>
      <w:r>
        <w:t xml:space="preserve"> должны быть реализованы следующие функции</w:t>
      </w:r>
      <w:r w:rsidR="00F23B07">
        <w:t xml:space="preserve"> (Рис</w:t>
      </w:r>
      <w:r w:rsidR="005674DB">
        <w:t>.</w:t>
      </w:r>
      <w:r w:rsidR="00F23B07">
        <w:t xml:space="preserve"> </w:t>
      </w:r>
      <w:r w:rsidR="005674DB">
        <w:t>4</w:t>
      </w:r>
      <w:r w:rsidR="00F23B07">
        <w:t>)</w:t>
      </w:r>
      <w:r>
        <w:t>:</w:t>
      </w:r>
    </w:p>
    <w:p w14:paraId="4368E8E7" w14:textId="5773E0F1" w:rsidR="00323AFD" w:rsidRDefault="00323AFD" w:rsidP="003B7E95">
      <w:r w:rsidRPr="0007103B">
        <w:t>Функция</w:t>
      </w:r>
      <w:r w:rsidR="0007103B">
        <w:t xml:space="preserve"> создания</w:t>
      </w:r>
      <w:r w:rsidR="00C93E26">
        <w:t xml:space="preserve"> текста</w:t>
      </w:r>
      <w:r w:rsidR="002B4B07">
        <w:t>, осуществл</w:t>
      </w:r>
      <w:r w:rsidR="00E80DDC">
        <w:t>яется</w:t>
      </w:r>
      <w:r w:rsidR="002B4B07">
        <w:t xml:space="preserve"> с помощью </w:t>
      </w:r>
      <w:r w:rsidR="0007103B">
        <w:t>активации кнопки «</w:t>
      </w:r>
      <w:r w:rsidR="002A3D0A">
        <w:t>Добавить заметку</w:t>
      </w:r>
      <w:r w:rsidR="0007103B">
        <w:t>»;</w:t>
      </w:r>
    </w:p>
    <w:p w14:paraId="254CA2A3" w14:textId="3E10A21E" w:rsidR="0007103B" w:rsidRDefault="0007103B" w:rsidP="0007103B">
      <w:r w:rsidRPr="0007103B">
        <w:t>Функция</w:t>
      </w:r>
      <w:r>
        <w:t xml:space="preserve"> </w:t>
      </w:r>
      <w:r w:rsidR="00C93E26">
        <w:t>удаления текста</w:t>
      </w:r>
      <w:r>
        <w:t>, осуществляется с помощью активации кнопки «</w:t>
      </w:r>
      <w:r w:rsidR="002A3D0A">
        <w:t>Удалить заметку</w:t>
      </w:r>
      <w:r>
        <w:t>»;</w:t>
      </w:r>
    </w:p>
    <w:p w14:paraId="140DBD18" w14:textId="2B23BD25" w:rsidR="0007103B" w:rsidRDefault="0007103B" w:rsidP="0007103B">
      <w:r w:rsidRPr="0007103B">
        <w:t>Функция</w:t>
      </w:r>
      <w:r w:rsidR="00C93E26">
        <w:t xml:space="preserve"> просмотра существующего текста</w:t>
      </w:r>
      <w:r>
        <w:t>, осуществляется с помощью активации кнопки «</w:t>
      </w:r>
      <w:r w:rsidR="002A3D0A">
        <w:t>Показать заметки</w:t>
      </w:r>
      <w:proofErr w:type="gramStart"/>
      <w:r>
        <w:t>» ;</w:t>
      </w:r>
      <w:proofErr w:type="gramEnd"/>
    </w:p>
    <w:p w14:paraId="62723595" w14:textId="2CACA2F4" w:rsidR="0007103B" w:rsidRPr="0007103B" w:rsidRDefault="0007103B" w:rsidP="00BE3CB7">
      <w:r w:rsidRPr="0007103B">
        <w:t>Функция</w:t>
      </w:r>
      <w:r w:rsidR="00C93E26">
        <w:t xml:space="preserve"> изменения существующего текста</w:t>
      </w:r>
      <w:r>
        <w:t>, осуществляется с помощью активации кнопки «</w:t>
      </w:r>
      <w:r w:rsidR="002A3D0A">
        <w:t>Изменить заметку</w:t>
      </w:r>
      <w:r>
        <w:t>»;</w:t>
      </w:r>
    </w:p>
    <w:p w14:paraId="26B3F393" w14:textId="4B726570" w:rsidR="00C93E26" w:rsidRDefault="00F814EA" w:rsidP="00C93E26">
      <w:r w:rsidRPr="00F23B07">
        <w:t xml:space="preserve">Функция </w:t>
      </w:r>
      <w:r w:rsidR="00B962BA">
        <w:t>для</w:t>
      </w:r>
      <w:r w:rsidR="00C93E26">
        <w:t xml:space="preserve"> выбора даты</w:t>
      </w:r>
      <w:r w:rsidR="00BA5A58">
        <w:t xml:space="preserve">, осуществляется при активации </w:t>
      </w:r>
      <w:r w:rsidR="00C93E26">
        <w:t>блока</w:t>
      </w:r>
      <w:r w:rsidR="0007103B">
        <w:t xml:space="preserve"> </w:t>
      </w:r>
      <w:r w:rsidR="00BA5A58">
        <w:t>«</w:t>
      </w:r>
      <w:r w:rsidR="00C93E26">
        <w:t>Календарь», где можно выбрать год, месяц и день для написа</w:t>
      </w:r>
      <w:r w:rsidR="00A710D2">
        <w:t>ния заметок в определенную дату;</w:t>
      </w:r>
    </w:p>
    <w:p w14:paraId="01B94E10" w14:textId="62B15D2F" w:rsidR="00A710D2" w:rsidRDefault="00A710D2" w:rsidP="00C93E26">
      <w:r>
        <w:t>Функции «Свернуть», «Развернуть» и «Закрыть» приложение.</w:t>
      </w:r>
    </w:p>
    <w:p w14:paraId="0BFCE332" w14:textId="2B174582" w:rsidR="00F814EA" w:rsidRPr="00A710D2" w:rsidRDefault="00BE3CB7" w:rsidP="00A710D2">
      <w:pPr>
        <w:ind w:left="851"/>
      </w:pPr>
      <w:bookmarkStart w:id="16" w:name="_GoBack"/>
      <w:bookmarkEnd w:id="16"/>
      <w:r w:rsidRPr="00A710D2">
        <w:br w:type="page"/>
      </w:r>
    </w:p>
    <w:p w14:paraId="12C88D71" w14:textId="2889E54F" w:rsidR="007D0BC6" w:rsidRDefault="007D0BC6" w:rsidP="00EE3981">
      <w:pPr>
        <w:pStyle w:val="2"/>
        <w:numPr>
          <w:ilvl w:val="1"/>
          <w:numId w:val="20"/>
        </w:numPr>
      </w:pPr>
      <w:bookmarkStart w:id="17" w:name="_Toc137114609"/>
      <w:r>
        <w:t>Требования к видам обеспечения</w:t>
      </w:r>
      <w:bookmarkEnd w:id="17"/>
      <w:r>
        <w:t xml:space="preserve"> </w:t>
      </w:r>
    </w:p>
    <w:p w14:paraId="0E3B4269" w14:textId="3CF9237D" w:rsidR="00BD2509" w:rsidRPr="00BD2509" w:rsidRDefault="00BD2509" w:rsidP="00BD2509">
      <w:r>
        <w:t xml:space="preserve">В </w:t>
      </w:r>
      <w:r w:rsidR="00FC6839">
        <w:t>данном разделе</w:t>
      </w:r>
      <w:r w:rsidR="00E92483">
        <w:t xml:space="preserve"> перечислены требования к видам обеспечения разрабатываемого приложения.</w:t>
      </w:r>
    </w:p>
    <w:p w14:paraId="0C404DDB" w14:textId="1DC4CB50" w:rsidR="00FE7BEA" w:rsidRDefault="007D0BC6" w:rsidP="00EE3981">
      <w:pPr>
        <w:pStyle w:val="3"/>
        <w:numPr>
          <w:ilvl w:val="2"/>
          <w:numId w:val="20"/>
        </w:numPr>
        <w:ind w:left="0" w:firstLine="851"/>
      </w:pPr>
      <w:bookmarkStart w:id="18" w:name="_Toc137114610"/>
      <w:r>
        <w:t>Требования к математическому обеспечению</w:t>
      </w:r>
      <w:bookmarkEnd w:id="18"/>
      <w:r>
        <w:t xml:space="preserve"> </w:t>
      </w:r>
    </w:p>
    <w:p w14:paraId="0084F1B0" w14:textId="23ED7FAB" w:rsidR="00FE7BEA" w:rsidRDefault="003C4201" w:rsidP="003607A1">
      <w:r>
        <w:t>Требования к математическому обеспечению не предъявляются.</w:t>
      </w:r>
    </w:p>
    <w:p w14:paraId="77AF6D59" w14:textId="0E9F29F8" w:rsidR="007D0BC6" w:rsidRDefault="007D0BC6" w:rsidP="00EE3981">
      <w:pPr>
        <w:pStyle w:val="3"/>
        <w:numPr>
          <w:ilvl w:val="2"/>
          <w:numId w:val="20"/>
        </w:numPr>
        <w:ind w:left="0" w:firstLine="851"/>
      </w:pPr>
      <w:bookmarkStart w:id="19" w:name="_Toc137114611"/>
      <w:r>
        <w:t>Требования к информационному обеспечению</w:t>
      </w:r>
      <w:bookmarkEnd w:id="19"/>
      <w:r>
        <w:t xml:space="preserve"> </w:t>
      </w:r>
    </w:p>
    <w:p w14:paraId="2BE62522" w14:textId="193011D6" w:rsidR="00661057" w:rsidRPr="003734F1" w:rsidRDefault="009A65BE" w:rsidP="00661057">
      <w:r w:rsidRPr="003734F1">
        <w:t>Приложение «</w:t>
      </w:r>
      <w:r w:rsidR="00734D26">
        <w:t>Ежедневник</w:t>
      </w:r>
      <w:r w:rsidRPr="003734F1">
        <w:t>» должно соответствовать следующим требованиям:</w:t>
      </w:r>
    </w:p>
    <w:p w14:paraId="4D9094D2" w14:textId="1ABF9CD1" w:rsidR="003734F1" w:rsidRDefault="00524A8B" w:rsidP="00EE3981">
      <w:pPr>
        <w:pStyle w:val="a0"/>
        <w:numPr>
          <w:ilvl w:val="0"/>
          <w:numId w:val="25"/>
        </w:numPr>
      </w:pPr>
      <w:r w:rsidRPr="00C93E26">
        <w:t>г</w:t>
      </w:r>
      <w:r w:rsidR="003734F1" w:rsidRPr="00C93E26">
        <w:t>арантии</w:t>
      </w:r>
      <w:r w:rsidR="003734F1">
        <w:t xml:space="preserve"> </w:t>
      </w:r>
      <w:r w:rsidR="00582FF6">
        <w:t>корректности создания и сохранения</w:t>
      </w:r>
      <w:r w:rsidR="00D17535">
        <w:t>;</w:t>
      </w:r>
    </w:p>
    <w:p w14:paraId="4607878E" w14:textId="53744C25" w:rsidR="00201D86" w:rsidRDefault="00201D86" w:rsidP="00EE3981">
      <w:pPr>
        <w:pStyle w:val="a0"/>
        <w:numPr>
          <w:ilvl w:val="0"/>
          <w:numId w:val="25"/>
        </w:numPr>
      </w:pPr>
      <w:r>
        <w:t>и</w:t>
      </w:r>
      <w:r w:rsidRPr="00201D86">
        <w:t>нтерфейс приложения должен быть интуитивно понятным и простым в использовании</w:t>
      </w:r>
      <w:r>
        <w:t>;</w:t>
      </w:r>
    </w:p>
    <w:p w14:paraId="6FEFAEBA" w14:textId="322F2E37" w:rsidR="00C93E26" w:rsidRDefault="00524A8B" w:rsidP="000624C0">
      <w:pPr>
        <w:pStyle w:val="a0"/>
        <w:numPr>
          <w:ilvl w:val="0"/>
          <w:numId w:val="25"/>
        </w:numPr>
      </w:pPr>
      <w:r>
        <w:t>м</w:t>
      </w:r>
      <w:r w:rsidR="003734F1">
        <w:t xml:space="preserve">етоды </w:t>
      </w:r>
      <w:r w:rsidR="00C93E26">
        <w:t>создания и добавления</w:t>
      </w:r>
      <w:r w:rsidR="00582FF6">
        <w:t xml:space="preserve">, </w:t>
      </w:r>
      <w:r w:rsidR="003734F1">
        <w:t>алгоритмы, используемые для проверки их корректности</w:t>
      </w:r>
      <w:r w:rsidR="00D17535">
        <w:t>;</w:t>
      </w:r>
    </w:p>
    <w:p w14:paraId="1D0EADF3" w14:textId="4BBAA56C" w:rsidR="003734F1" w:rsidRDefault="00524A8B" w:rsidP="00EE3981">
      <w:pPr>
        <w:pStyle w:val="a0"/>
        <w:numPr>
          <w:ilvl w:val="0"/>
          <w:numId w:val="25"/>
        </w:numPr>
      </w:pPr>
      <w:r>
        <w:t>т</w:t>
      </w:r>
      <w:r w:rsidR="003734F1">
        <w:t xml:space="preserve">ребования к </w:t>
      </w:r>
      <w:r w:rsidR="00BE3CB7">
        <w:t>производительности приложения</w:t>
      </w:r>
      <w:r w:rsidR="00582FF6">
        <w:t xml:space="preserve"> </w:t>
      </w:r>
      <w:r w:rsidR="003734F1">
        <w:t>и ограничения на время</w:t>
      </w:r>
      <w:r w:rsidR="00582FF6">
        <w:t xml:space="preserve"> сохранения</w:t>
      </w:r>
      <w:r w:rsidR="00D17535">
        <w:t>;</w:t>
      </w:r>
    </w:p>
    <w:p w14:paraId="5733FE2B" w14:textId="603676F3" w:rsidR="003734F1" w:rsidRDefault="00524A8B" w:rsidP="00EE3981">
      <w:pPr>
        <w:pStyle w:val="a0"/>
        <w:numPr>
          <w:ilvl w:val="0"/>
          <w:numId w:val="25"/>
        </w:numPr>
      </w:pPr>
      <w:r>
        <w:t>и</w:t>
      </w:r>
      <w:r w:rsidR="003734F1">
        <w:t>нформацию о том, как пользователи будут взаимодействовать с приложением, включая функциональные требования, интерфейс пользователя</w:t>
      </w:r>
      <w:r w:rsidR="00E27013">
        <w:t>;</w:t>
      </w:r>
    </w:p>
    <w:p w14:paraId="2904480D" w14:textId="5BDB0096" w:rsidR="003734F1" w:rsidRPr="00524A8B" w:rsidRDefault="00524A8B" w:rsidP="00EE3981">
      <w:pPr>
        <w:pStyle w:val="a0"/>
        <w:numPr>
          <w:ilvl w:val="0"/>
          <w:numId w:val="25"/>
        </w:numPr>
      </w:pPr>
      <w:r>
        <w:t>т</w:t>
      </w:r>
      <w:r w:rsidR="003734F1">
        <w:t>ребования к документации и структурированию кода для упрощения технической поддержки и обслуживания приложения в будущем.</w:t>
      </w:r>
    </w:p>
    <w:p w14:paraId="75B1D390" w14:textId="094A74A4" w:rsidR="007D0BC6" w:rsidRDefault="00646E81" w:rsidP="00EE3981">
      <w:pPr>
        <w:pStyle w:val="3"/>
        <w:numPr>
          <w:ilvl w:val="2"/>
          <w:numId w:val="20"/>
        </w:numPr>
        <w:ind w:left="0" w:firstLine="851"/>
      </w:pPr>
      <w:bookmarkStart w:id="20" w:name="_Toc137114612"/>
      <w:r>
        <w:t>Требования к форматам хранения данных</w:t>
      </w:r>
      <w:bookmarkEnd w:id="20"/>
    </w:p>
    <w:p w14:paraId="6C2DF30E" w14:textId="13521F24" w:rsidR="00646E81" w:rsidRDefault="00646E81" w:rsidP="00646E81">
      <w:r>
        <w:t>Приложение «</w:t>
      </w:r>
      <w:r w:rsidR="00734D26">
        <w:t>Ежедневник</w:t>
      </w:r>
      <w:r>
        <w:t xml:space="preserve">» должно соответствовать следующим требованиям: </w:t>
      </w:r>
    </w:p>
    <w:p w14:paraId="508167D7" w14:textId="175D49F6" w:rsidR="000624C0" w:rsidRPr="000624C0" w:rsidRDefault="000624C0" w:rsidP="00646E81">
      <w:pPr>
        <w:rPr>
          <w:rFonts w:cs="Times New Roman"/>
          <w:szCs w:val="24"/>
        </w:rPr>
      </w:pPr>
      <w:r w:rsidRPr="000624C0">
        <w:rPr>
          <w:rFonts w:cs="Times New Roman"/>
          <w:color w:val="24292F"/>
          <w:szCs w:val="24"/>
        </w:rPr>
        <w:t>код определяет местоположение файла, в котором будут храниться заметки, и также создает словарь </w:t>
      </w:r>
      <w:r w:rsidRPr="000624C0">
        <w:rPr>
          <w:rStyle w:val="HTML"/>
          <w:rFonts w:ascii="Times New Roman" w:eastAsiaTheme="majorEastAsia" w:hAnsi="Times New Roman" w:cs="Times New Roman"/>
          <w:color w:val="24292F"/>
          <w:sz w:val="24"/>
          <w:szCs w:val="24"/>
        </w:rPr>
        <w:t>daily_notes</w:t>
      </w:r>
      <w:r w:rsidRPr="000624C0">
        <w:rPr>
          <w:rFonts w:cs="Times New Roman"/>
          <w:color w:val="24292F"/>
          <w:szCs w:val="24"/>
        </w:rPr>
        <w:t> для хранения заметок во время выполнения программы.</w:t>
      </w:r>
    </w:p>
    <w:p w14:paraId="2CC550D2" w14:textId="77777777" w:rsidR="007A2B99" w:rsidRDefault="007D0BC6" w:rsidP="00EE3981">
      <w:pPr>
        <w:pStyle w:val="3"/>
        <w:numPr>
          <w:ilvl w:val="2"/>
          <w:numId w:val="20"/>
        </w:numPr>
        <w:ind w:left="0" w:firstLine="851"/>
      </w:pPr>
      <w:bookmarkStart w:id="21" w:name="_Toc137114613"/>
      <w:r>
        <w:t xml:space="preserve">Требования к </w:t>
      </w:r>
      <w:r w:rsidR="007A2B99">
        <w:t>лингвистическому обеспечению</w:t>
      </w:r>
      <w:bookmarkEnd w:id="21"/>
    </w:p>
    <w:p w14:paraId="106E7705" w14:textId="13968F03" w:rsidR="00B44E78" w:rsidRPr="000624C0" w:rsidRDefault="00B44E78" w:rsidP="00B44E78">
      <w:pPr>
        <w:rPr>
          <w:rFonts w:cs="Times New Roman"/>
          <w:szCs w:val="24"/>
        </w:rPr>
      </w:pPr>
      <w:r>
        <w:t>Приложение «</w:t>
      </w:r>
      <w:r w:rsidR="00734D26">
        <w:t>Ежедневник</w:t>
      </w:r>
      <w:r>
        <w:t xml:space="preserve">» должно соответствовать </w:t>
      </w:r>
      <w:r w:rsidRPr="000624C0">
        <w:rPr>
          <w:rFonts w:cs="Times New Roman"/>
          <w:szCs w:val="24"/>
        </w:rPr>
        <w:t>следующим требованиям:</w:t>
      </w:r>
    </w:p>
    <w:p w14:paraId="147B7068" w14:textId="0F36205A" w:rsidR="00AF22F0" w:rsidRPr="000624C0" w:rsidRDefault="00B44E78" w:rsidP="00EE3981">
      <w:pPr>
        <w:pStyle w:val="a0"/>
        <w:numPr>
          <w:ilvl w:val="0"/>
          <w:numId w:val="26"/>
        </w:numPr>
        <w:rPr>
          <w:rFonts w:eastAsia="MS Mincho" w:cs="Times New Roman"/>
          <w:szCs w:val="24"/>
        </w:rPr>
      </w:pPr>
      <w:r w:rsidRPr="000624C0">
        <w:rPr>
          <w:rFonts w:cs="Times New Roman"/>
          <w:szCs w:val="24"/>
        </w:rPr>
        <w:t xml:space="preserve">приложение должно быть </w:t>
      </w:r>
      <w:r w:rsidR="00AF22F0" w:rsidRPr="000624C0">
        <w:rPr>
          <w:rFonts w:cs="Times New Roman"/>
          <w:szCs w:val="24"/>
        </w:rPr>
        <w:t>реализовано на языке программирования</w:t>
      </w:r>
      <w:r w:rsidR="000624C0" w:rsidRPr="000624C0">
        <w:rPr>
          <w:rFonts w:cs="Times New Roman"/>
          <w:szCs w:val="24"/>
        </w:rPr>
        <w:t xml:space="preserve"> </w:t>
      </w:r>
      <w:r w:rsidR="000624C0" w:rsidRPr="000624C0">
        <w:rPr>
          <w:rFonts w:cs="Times New Roman"/>
          <w:szCs w:val="24"/>
          <w:lang w:val="en-US"/>
        </w:rPr>
        <w:t>Python</w:t>
      </w:r>
      <w:r w:rsidR="00AF22F0" w:rsidRPr="000624C0">
        <w:rPr>
          <w:rFonts w:cs="Times New Roman"/>
          <w:szCs w:val="24"/>
        </w:rPr>
        <w:t>;</w:t>
      </w:r>
    </w:p>
    <w:p w14:paraId="4C794F34" w14:textId="4B8AA9E1" w:rsidR="00AF22F0" w:rsidRPr="000624C0" w:rsidRDefault="00AF22F0" w:rsidP="00EE3981">
      <w:pPr>
        <w:pStyle w:val="a0"/>
        <w:numPr>
          <w:ilvl w:val="0"/>
          <w:numId w:val="26"/>
        </w:numPr>
        <w:rPr>
          <w:rFonts w:eastAsia="MS Mincho" w:cs="Times New Roman"/>
          <w:szCs w:val="24"/>
        </w:rPr>
      </w:pPr>
      <w:r w:rsidRPr="000624C0">
        <w:rPr>
          <w:rFonts w:cs="Times New Roman"/>
          <w:szCs w:val="24"/>
        </w:rPr>
        <w:t>приложение должно быть реализовано с помощью</w:t>
      </w:r>
      <w:r w:rsidR="000624C0" w:rsidRPr="000624C0">
        <w:rPr>
          <w:rFonts w:cs="Times New Roman"/>
          <w:szCs w:val="24"/>
        </w:rPr>
        <w:t xml:space="preserve"> библиотеки </w:t>
      </w:r>
      <w:r w:rsidR="000624C0" w:rsidRPr="000624C0">
        <w:rPr>
          <w:rFonts w:cs="Times New Roman"/>
          <w:szCs w:val="24"/>
          <w:lang w:val="en-US"/>
        </w:rPr>
        <w:t>Tkinter</w:t>
      </w:r>
      <w:r w:rsidRPr="000624C0">
        <w:rPr>
          <w:rFonts w:cs="Times New Roman"/>
          <w:szCs w:val="24"/>
        </w:rPr>
        <w:t>;</w:t>
      </w:r>
    </w:p>
    <w:p w14:paraId="5F15934B" w14:textId="18001F3B" w:rsidR="00AF22F0" w:rsidRPr="00BE3CB7" w:rsidRDefault="00AF22F0" w:rsidP="00EE3981">
      <w:pPr>
        <w:pStyle w:val="a0"/>
        <w:numPr>
          <w:ilvl w:val="0"/>
          <w:numId w:val="26"/>
        </w:numPr>
      </w:pPr>
      <w:r w:rsidRPr="000624C0">
        <w:rPr>
          <w:rFonts w:cs="Times New Roman"/>
          <w:szCs w:val="24"/>
        </w:rPr>
        <w:t xml:space="preserve">разработка кода для приложения будет проходить с помощью </w:t>
      </w:r>
      <w:proofErr w:type="spellStart"/>
      <w:r w:rsidR="000624C0" w:rsidRPr="000624C0">
        <w:rPr>
          <w:rFonts w:cs="Times New Roman"/>
          <w:color w:val="24292F"/>
          <w:szCs w:val="24"/>
        </w:rPr>
        <w:t>Visual</w:t>
      </w:r>
      <w:proofErr w:type="spellEnd"/>
      <w:r w:rsidR="000624C0" w:rsidRPr="000624C0">
        <w:rPr>
          <w:rFonts w:cs="Times New Roman"/>
          <w:color w:val="24292F"/>
          <w:szCs w:val="24"/>
        </w:rPr>
        <w:t xml:space="preserve"> </w:t>
      </w:r>
      <w:proofErr w:type="spellStart"/>
      <w:r w:rsidR="000624C0" w:rsidRPr="000624C0">
        <w:rPr>
          <w:rFonts w:cs="Times New Roman"/>
          <w:color w:val="24292F"/>
          <w:szCs w:val="24"/>
        </w:rPr>
        <w:t>Studio</w:t>
      </w:r>
      <w:proofErr w:type="spellEnd"/>
      <w:r w:rsidR="000624C0" w:rsidRPr="000624C0">
        <w:rPr>
          <w:rFonts w:cs="Times New Roman"/>
          <w:color w:val="24292F"/>
          <w:szCs w:val="24"/>
        </w:rPr>
        <w:t xml:space="preserve"> </w:t>
      </w:r>
      <w:proofErr w:type="spellStart"/>
      <w:r w:rsidR="000624C0" w:rsidRPr="000624C0">
        <w:rPr>
          <w:rFonts w:cs="Times New Roman"/>
          <w:color w:val="24292F"/>
          <w:szCs w:val="24"/>
        </w:rPr>
        <w:t>Code</w:t>
      </w:r>
      <w:proofErr w:type="spellEnd"/>
      <w:r w:rsidRPr="000624C0">
        <w:rPr>
          <w:rFonts w:cs="Times New Roman"/>
          <w:szCs w:val="24"/>
        </w:rPr>
        <w:t>.</w:t>
      </w:r>
      <w:r w:rsidR="00BE3CB7">
        <w:br w:type="page"/>
      </w:r>
    </w:p>
    <w:p w14:paraId="5B8944EF" w14:textId="77777777" w:rsidR="007A2B99" w:rsidRDefault="007A2B99" w:rsidP="00EE3981">
      <w:pPr>
        <w:pStyle w:val="3"/>
        <w:numPr>
          <w:ilvl w:val="2"/>
          <w:numId w:val="20"/>
        </w:numPr>
        <w:ind w:left="0" w:firstLine="851"/>
      </w:pPr>
      <w:bookmarkStart w:id="22" w:name="_Toc137114614"/>
      <w:r>
        <w:t>Требования к метрологическому обеспечению</w:t>
      </w:r>
      <w:bookmarkEnd w:id="22"/>
    </w:p>
    <w:p w14:paraId="4D8EB75F" w14:textId="32D98305" w:rsidR="005B370B" w:rsidRPr="005B370B" w:rsidRDefault="005B370B" w:rsidP="005B370B">
      <w:r>
        <w:t>Требования к метрологическому обеспечению не предъявляются.</w:t>
      </w:r>
    </w:p>
    <w:p w14:paraId="6FAB96B3" w14:textId="2EDAD136" w:rsidR="007D0BC6" w:rsidRDefault="007A2B99" w:rsidP="00EE3981">
      <w:pPr>
        <w:pStyle w:val="3"/>
        <w:numPr>
          <w:ilvl w:val="2"/>
          <w:numId w:val="20"/>
        </w:numPr>
        <w:ind w:left="0" w:firstLine="851"/>
      </w:pPr>
      <w:bookmarkStart w:id="23" w:name="_Toc137114615"/>
      <w:r>
        <w:t>Требования к техническому обеспечению</w:t>
      </w:r>
      <w:bookmarkEnd w:id="23"/>
      <w:r w:rsidR="007D0BC6">
        <w:t xml:space="preserve"> </w:t>
      </w:r>
    </w:p>
    <w:p w14:paraId="31FDFDB5" w14:textId="2E8D8102" w:rsidR="005B370B" w:rsidRDefault="00691D88" w:rsidP="005B370B">
      <w:r>
        <w:t>Приложение должно запускаться на персональных компьютерах</w:t>
      </w:r>
      <w:r w:rsidR="002C57A3">
        <w:t>, обладающих следующими минимальными характеристиками:</w:t>
      </w:r>
    </w:p>
    <w:p w14:paraId="373103C9" w14:textId="4815A0A8" w:rsidR="005B370B" w:rsidRDefault="005B370B" w:rsidP="00EE3981">
      <w:pPr>
        <w:pStyle w:val="a0"/>
        <w:numPr>
          <w:ilvl w:val="0"/>
          <w:numId w:val="27"/>
        </w:numPr>
      </w:pPr>
      <w:r>
        <w:t>программное обеспечение: операционная система Windows</w:t>
      </w:r>
      <w:r w:rsidR="00407962">
        <w:t xml:space="preserve"> </w:t>
      </w:r>
      <w:r w:rsidR="0007103B">
        <w:t>10</w:t>
      </w:r>
      <w:r>
        <w:t>;</w:t>
      </w:r>
    </w:p>
    <w:p w14:paraId="3BAB8D38" w14:textId="77777777" w:rsidR="005B370B" w:rsidRDefault="005B370B" w:rsidP="00EE3981">
      <w:pPr>
        <w:pStyle w:val="a0"/>
        <w:numPr>
          <w:ilvl w:val="0"/>
          <w:numId w:val="27"/>
        </w:numPr>
      </w:pPr>
      <w:r>
        <w:t>устройство вывода: монитор;</w:t>
      </w:r>
    </w:p>
    <w:p w14:paraId="739B2023" w14:textId="441DE362" w:rsidR="005B370B" w:rsidRPr="005B370B" w:rsidRDefault="005B370B" w:rsidP="00EE3981">
      <w:pPr>
        <w:pStyle w:val="a0"/>
        <w:numPr>
          <w:ilvl w:val="0"/>
          <w:numId w:val="27"/>
        </w:numPr>
      </w:pPr>
      <w:r>
        <w:t>устройство ввода: компьютерная мыш</w:t>
      </w:r>
      <w:r w:rsidR="00E53ED6">
        <w:t>ь</w:t>
      </w:r>
      <w:r w:rsidR="0007103B">
        <w:t xml:space="preserve"> и клавиатура</w:t>
      </w:r>
      <w:r w:rsidR="0034738F">
        <w:t>.</w:t>
      </w:r>
    </w:p>
    <w:p w14:paraId="4536606E" w14:textId="2D13A7C9" w:rsidR="007D0BC6" w:rsidRDefault="007D0BC6" w:rsidP="00EE3981">
      <w:pPr>
        <w:pStyle w:val="2"/>
        <w:numPr>
          <w:ilvl w:val="1"/>
          <w:numId w:val="20"/>
        </w:numPr>
        <w:ind w:left="0" w:firstLine="851"/>
      </w:pPr>
      <w:bookmarkStart w:id="24" w:name="_Toc137114616"/>
      <w:r>
        <w:t>Требования к надежности</w:t>
      </w:r>
      <w:bookmarkEnd w:id="24"/>
    </w:p>
    <w:p w14:paraId="4346C74B" w14:textId="1B960A04" w:rsidR="0034738F" w:rsidRPr="0034738F" w:rsidRDefault="0034738F" w:rsidP="0034738F">
      <w:r>
        <w:t>Приложение «</w:t>
      </w:r>
      <w:r w:rsidR="00734D26">
        <w:t>Ежедневник</w:t>
      </w:r>
      <w:r>
        <w:t>» должно соответствовать следующим требования:</w:t>
      </w:r>
    </w:p>
    <w:p w14:paraId="7E7F2DA2" w14:textId="4267F57F" w:rsidR="0034738F" w:rsidRDefault="0034738F" w:rsidP="00EE3981">
      <w:pPr>
        <w:pStyle w:val="a0"/>
        <w:numPr>
          <w:ilvl w:val="0"/>
          <w:numId w:val="28"/>
        </w:numPr>
      </w:pPr>
      <w:r>
        <w:t xml:space="preserve">каждый элемент интерфейса должен быть рабочим, срабатывать при нажатии, что бы не возникало проблем с использованием; </w:t>
      </w:r>
    </w:p>
    <w:p w14:paraId="604E5B40" w14:textId="3CCA7242" w:rsidR="0034738F" w:rsidRDefault="0034738F" w:rsidP="00EE3981">
      <w:pPr>
        <w:pStyle w:val="a0"/>
        <w:numPr>
          <w:ilvl w:val="0"/>
          <w:numId w:val="28"/>
        </w:numPr>
      </w:pPr>
      <w:r>
        <w:t>интерфейс должен четко отображать все компоненты приложения на экране;</w:t>
      </w:r>
    </w:p>
    <w:p w14:paraId="0ED44E8B" w14:textId="3F874358" w:rsidR="0034738F" w:rsidRDefault="0034738F" w:rsidP="00EE3981">
      <w:pPr>
        <w:pStyle w:val="a0"/>
        <w:numPr>
          <w:ilvl w:val="0"/>
          <w:numId w:val="28"/>
        </w:numPr>
      </w:pPr>
      <w:r>
        <w:t>регулярные тестирования приложения на выявление ошибок и их исправление для гарантирования стабильного использования</w:t>
      </w:r>
      <w:r w:rsidR="00721BFC">
        <w:t>;</w:t>
      </w:r>
    </w:p>
    <w:p w14:paraId="7E20C1DB" w14:textId="77777777" w:rsidR="00143AC3" w:rsidRPr="00721BFC" w:rsidRDefault="00143AC3" w:rsidP="00EE3981">
      <w:pPr>
        <w:pStyle w:val="a0"/>
        <w:numPr>
          <w:ilvl w:val="0"/>
          <w:numId w:val="28"/>
        </w:numPr>
      </w:pPr>
      <w:r w:rsidRPr="00721BFC">
        <w:t>организацией бесперебойного питания технических средств;</w:t>
      </w:r>
    </w:p>
    <w:p w14:paraId="50677C46" w14:textId="2EF808C6" w:rsidR="00721BFC" w:rsidRPr="00721BFC" w:rsidRDefault="00721BFC" w:rsidP="00EE3981">
      <w:pPr>
        <w:pStyle w:val="a0"/>
        <w:numPr>
          <w:ilvl w:val="0"/>
          <w:numId w:val="28"/>
        </w:numPr>
      </w:pPr>
      <w:r w:rsidRPr="00721BFC">
        <w:t>регулярным выполнением рекомендаций Министерства труда и социального развития РФ, изложенных в Постановлении от 23 июля 1998 г. «Об утверждении</w:t>
      </w:r>
      <w:r w:rsidRPr="00721BFC">
        <w:br/>
        <w:t>межотраслевых типовых норм времени на работы по сервисному обслуживанию</w:t>
      </w:r>
      <w:r w:rsidRPr="00721BFC">
        <w:br/>
        <w:t>ПЭВМ и оргтехники и сопровождению программных средств»</w:t>
      </w:r>
      <w:r w:rsidR="00757B6F">
        <w:t>.</w:t>
      </w:r>
    </w:p>
    <w:p w14:paraId="566AAD99" w14:textId="5E1B3C7B" w:rsidR="007D0BC6" w:rsidRDefault="007D0BC6" w:rsidP="00EE3981">
      <w:pPr>
        <w:pStyle w:val="2"/>
        <w:numPr>
          <w:ilvl w:val="1"/>
          <w:numId w:val="20"/>
        </w:numPr>
        <w:ind w:left="0" w:firstLine="851"/>
      </w:pPr>
      <w:bookmarkStart w:id="25" w:name="_Toc137114617"/>
      <w:r>
        <w:t>Требования к безопасности</w:t>
      </w:r>
      <w:bookmarkEnd w:id="25"/>
      <w:r>
        <w:t xml:space="preserve"> </w:t>
      </w:r>
    </w:p>
    <w:p w14:paraId="3C3D2A4C" w14:textId="346AC18E" w:rsidR="0034738F" w:rsidRPr="0034738F" w:rsidRDefault="00B96784" w:rsidP="00BE3CB7">
      <w:r>
        <w:t xml:space="preserve">В </w:t>
      </w:r>
      <w:r w:rsidR="00C12181">
        <w:t>данной разработке требования к безопасности не предъявляются.</w:t>
      </w:r>
      <w:r w:rsidR="00BE3CB7">
        <w:br w:type="page"/>
      </w:r>
    </w:p>
    <w:p w14:paraId="6187F48D" w14:textId="1464A024" w:rsidR="007D0BC6" w:rsidRDefault="007D0BC6" w:rsidP="00EE3981">
      <w:pPr>
        <w:pStyle w:val="2"/>
        <w:numPr>
          <w:ilvl w:val="1"/>
          <w:numId w:val="20"/>
        </w:numPr>
        <w:ind w:left="0" w:firstLine="851"/>
      </w:pPr>
      <w:bookmarkStart w:id="26" w:name="_Toc137114618"/>
      <w:r>
        <w:t>Требования к патентной чистоте</w:t>
      </w:r>
      <w:bookmarkEnd w:id="26"/>
      <w:r>
        <w:t xml:space="preserve"> </w:t>
      </w:r>
    </w:p>
    <w:p w14:paraId="5019591E" w14:textId="703C442D" w:rsidR="00FB6B3A" w:rsidRPr="00FB6B3A" w:rsidRDefault="00FB6B3A" w:rsidP="00FB6B3A">
      <w:r>
        <w:t>При разработке приложения должны быть выполнены следующие требования к патентной чистоте:</w:t>
      </w:r>
    </w:p>
    <w:p w14:paraId="10792BDB" w14:textId="4D8E05D9" w:rsidR="0022318E" w:rsidRPr="0088737C" w:rsidRDefault="0022318E" w:rsidP="00EE3981">
      <w:pPr>
        <w:pStyle w:val="a0"/>
        <w:numPr>
          <w:ilvl w:val="0"/>
          <w:numId w:val="29"/>
        </w:numPr>
        <w:rPr>
          <w:rFonts w:eastAsia="MS Mincho" w:cs="Arial"/>
          <w:szCs w:val="24"/>
        </w:rPr>
      </w:pPr>
      <w:r>
        <w:t>все элементы приложения «</w:t>
      </w:r>
      <w:r w:rsidR="00734D26">
        <w:t>Ежедневник</w:t>
      </w:r>
      <w:r>
        <w:t>» (правила, дизайн, названия) должны быть уникальными и не нарушать никакие патентные права других компаний и приложений</w:t>
      </w:r>
      <w:r w:rsidR="00757B6F">
        <w:t>;</w:t>
      </w:r>
    </w:p>
    <w:p w14:paraId="13941BCC" w14:textId="61680B25" w:rsidR="0022318E" w:rsidRPr="0088737C" w:rsidRDefault="0022318E" w:rsidP="00EE3981">
      <w:pPr>
        <w:pStyle w:val="a0"/>
        <w:numPr>
          <w:ilvl w:val="0"/>
          <w:numId w:val="29"/>
        </w:numPr>
        <w:rPr>
          <w:rFonts w:eastAsia="MS Mincho" w:cs="Arial"/>
          <w:szCs w:val="24"/>
        </w:rPr>
      </w:pPr>
      <w:r>
        <w:t>приложение не должно содержать элементы нарушающие авторские права или патентные права, такие как изображения, символы, названия или другой контент, принадлежащие другим компаниям или разработчикам</w:t>
      </w:r>
      <w:r w:rsidR="00757B6F">
        <w:t>;</w:t>
      </w:r>
    </w:p>
    <w:p w14:paraId="4DF022F0" w14:textId="2E899983" w:rsidR="0022318E" w:rsidRPr="0022318E" w:rsidRDefault="0022318E" w:rsidP="00EE3981">
      <w:pPr>
        <w:pStyle w:val="a0"/>
        <w:numPr>
          <w:ilvl w:val="0"/>
          <w:numId w:val="29"/>
        </w:numPr>
        <w:rPr>
          <w:rFonts w:eastAsia="MS Mincho" w:cs="Arial"/>
          <w:szCs w:val="24"/>
        </w:rPr>
      </w:pPr>
      <w:r>
        <w:t>все компоненты, используемые в приложении «</w:t>
      </w:r>
      <w:r w:rsidR="00734D26">
        <w:t>Ежедневник</w:t>
      </w:r>
      <w:r>
        <w:t>», должны быть свободны от патентных споров или интеллектуальных прав, относящихся к другим играм или программным продуктам.</w:t>
      </w:r>
    </w:p>
    <w:p w14:paraId="5054AF81" w14:textId="1E7BB8D1" w:rsidR="007D0BC6" w:rsidRDefault="00BA554D" w:rsidP="00EE3981">
      <w:pPr>
        <w:pStyle w:val="2"/>
        <w:numPr>
          <w:ilvl w:val="1"/>
          <w:numId w:val="20"/>
        </w:numPr>
        <w:ind w:left="0" w:firstLine="851"/>
      </w:pPr>
      <w:bookmarkStart w:id="27" w:name="_Toc137114619"/>
      <w:r>
        <w:t>П</w:t>
      </w:r>
      <w:r w:rsidR="007D0BC6">
        <w:t>ерспектив</w:t>
      </w:r>
      <w:r w:rsidR="00017258">
        <w:t>ы</w:t>
      </w:r>
      <w:r w:rsidR="007D0BC6">
        <w:t xml:space="preserve"> развития</w:t>
      </w:r>
      <w:bookmarkEnd w:id="27"/>
      <w:r w:rsidR="007D0BC6">
        <w:t xml:space="preserve"> </w:t>
      </w:r>
    </w:p>
    <w:p w14:paraId="544DF3A3" w14:textId="0EA8C375" w:rsidR="0022318E" w:rsidRPr="0034738F" w:rsidRDefault="0022318E" w:rsidP="0022318E">
      <w:r>
        <w:t>Приложение «</w:t>
      </w:r>
      <w:r w:rsidR="00734D26">
        <w:t>Ежедневник</w:t>
      </w:r>
      <w:r>
        <w:t>» должно соответствовать следующим требования:</w:t>
      </w:r>
    </w:p>
    <w:p w14:paraId="3A2CCA56" w14:textId="0A3C8246" w:rsidR="0022318E" w:rsidRDefault="0022318E" w:rsidP="00EE3981">
      <w:pPr>
        <w:pStyle w:val="a0"/>
        <w:numPr>
          <w:ilvl w:val="0"/>
          <w:numId w:val="30"/>
        </w:numPr>
        <w:ind w:left="1211"/>
      </w:pPr>
      <w:r>
        <w:t xml:space="preserve">улучшение </w:t>
      </w:r>
      <w:r>
        <w:rPr>
          <w:lang w:val="en-US"/>
        </w:rPr>
        <w:t>GUI</w:t>
      </w:r>
      <w:r>
        <w:t xml:space="preserve"> – улучшение графического интерфейса повысит привлекательность приложения для пользователей, усилит её имидж;</w:t>
      </w:r>
    </w:p>
    <w:p w14:paraId="3F6D0836" w14:textId="5F70A66B" w:rsidR="0022318E" w:rsidRDefault="0022318E" w:rsidP="00EE3981">
      <w:pPr>
        <w:pStyle w:val="a0"/>
        <w:numPr>
          <w:ilvl w:val="0"/>
          <w:numId w:val="30"/>
        </w:numPr>
        <w:ind w:left="1211"/>
      </w:pPr>
      <w:r>
        <w:t>расширение функциональных требований – добавление новых функций и возможностей приложения.</w:t>
      </w:r>
    </w:p>
    <w:p w14:paraId="34436FFE" w14:textId="77777777" w:rsidR="0022318E" w:rsidRPr="0022318E" w:rsidRDefault="0022318E" w:rsidP="00BE3CB7">
      <w:pPr>
        <w:ind w:left="131" w:firstLine="0"/>
      </w:pPr>
    </w:p>
    <w:p w14:paraId="4ABA03CD" w14:textId="7A26144C" w:rsidR="007D0BC6" w:rsidRPr="00BE3CB7" w:rsidRDefault="007D0BC6" w:rsidP="00EE3981">
      <w:pPr>
        <w:pStyle w:val="a0"/>
        <w:numPr>
          <w:ilvl w:val="0"/>
          <w:numId w:val="20"/>
        </w:numPr>
        <w:rPr>
          <w:b/>
        </w:rPr>
      </w:pPr>
      <w:bookmarkStart w:id="28" w:name="_Toc137114620"/>
      <w:r w:rsidRPr="00BE3CB7">
        <w:rPr>
          <w:b/>
        </w:rPr>
        <w:t>Состав и содержание работы</w:t>
      </w:r>
      <w:bookmarkEnd w:id="28"/>
      <w:r w:rsidR="00BE3CB7" w:rsidRPr="00BE3CB7">
        <w:rPr>
          <w:b/>
        </w:rPr>
        <w:t>:</w:t>
      </w:r>
    </w:p>
    <w:p w14:paraId="7257F128" w14:textId="77777777" w:rsidR="0022318E" w:rsidRPr="00456903" w:rsidRDefault="0022318E" w:rsidP="00EE3981">
      <w:pPr>
        <w:pStyle w:val="a0"/>
        <w:numPr>
          <w:ilvl w:val="0"/>
          <w:numId w:val="30"/>
        </w:numPr>
        <w:ind w:left="1211"/>
      </w:pPr>
      <w:r>
        <w:t>Работа над приложением состоит из следующих этапов:</w:t>
      </w:r>
    </w:p>
    <w:p w14:paraId="1100D381" w14:textId="66408106" w:rsidR="00456213" w:rsidRPr="00456213" w:rsidRDefault="00456213" w:rsidP="00EE3981">
      <w:pPr>
        <w:pStyle w:val="a0"/>
        <w:numPr>
          <w:ilvl w:val="0"/>
          <w:numId w:val="30"/>
        </w:numPr>
        <w:ind w:left="1211"/>
        <w:rPr>
          <w:rFonts w:eastAsia="MS Mincho" w:cs="Arial"/>
          <w:szCs w:val="24"/>
        </w:rPr>
      </w:pPr>
      <w:r>
        <w:t>н</w:t>
      </w:r>
      <w:r w:rsidRPr="00456903">
        <w:t>астройка рабочего окружения</w:t>
      </w:r>
      <w:r>
        <w:t>;</w:t>
      </w:r>
    </w:p>
    <w:p w14:paraId="0246ED8C" w14:textId="634834E3" w:rsidR="00456213" w:rsidRPr="00456213" w:rsidRDefault="00456213" w:rsidP="00EE3981">
      <w:pPr>
        <w:pStyle w:val="a0"/>
        <w:numPr>
          <w:ilvl w:val="0"/>
          <w:numId w:val="30"/>
        </w:numPr>
        <w:ind w:left="1211"/>
        <w:rPr>
          <w:rFonts w:eastAsia="MS Mincho" w:cs="Arial"/>
          <w:szCs w:val="24"/>
        </w:rPr>
      </w:pPr>
      <w:r>
        <w:t>н</w:t>
      </w:r>
      <w:r w:rsidRPr="00456903">
        <w:t>аписание кода программы</w:t>
      </w:r>
      <w:r>
        <w:t>;</w:t>
      </w:r>
    </w:p>
    <w:p w14:paraId="53516400" w14:textId="6421DEED" w:rsidR="00456213" w:rsidRPr="00456213" w:rsidRDefault="00456213" w:rsidP="00EE3981">
      <w:pPr>
        <w:pStyle w:val="a0"/>
        <w:numPr>
          <w:ilvl w:val="0"/>
          <w:numId w:val="30"/>
        </w:numPr>
        <w:ind w:left="1211"/>
        <w:rPr>
          <w:rFonts w:eastAsia="MS Mincho" w:cs="Arial"/>
          <w:szCs w:val="24"/>
        </w:rPr>
      </w:pPr>
      <w:r>
        <w:t>т</w:t>
      </w:r>
      <w:r w:rsidRPr="00456903">
        <w:t>естирование</w:t>
      </w:r>
      <w:r>
        <w:t>;</w:t>
      </w:r>
    </w:p>
    <w:p w14:paraId="3D1680D8" w14:textId="02720A9C" w:rsidR="00456213" w:rsidRPr="00456213" w:rsidRDefault="00456213" w:rsidP="00EE3981">
      <w:pPr>
        <w:pStyle w:val="a0"/>
        <w:numPr>
          <w:ilvl w:val="0"/>
          <w:numId w:val="30"/>
        </w:numPr>
        <w:ind w:left="1211"/>
        <w:rPr>
          <w:rFonts w:eastAsia="MS Mincho" w:cs="Arial"/>
          <w:szCs w:val="24"/>
        </w:rPr>
      </w:pPr>
      <w:r>
        <w:t>д</w:t>
      </w:r>
      <w:r w:rsidRPr="00456903">
        <w:t>оработка программы</w:t>
      </w:r>
      <w:r>
        <w:t>;</w:t>
      </w:r>
      <w:r w:rsidRPr="00456903">
        <w:t>  </w:t>
      </w:r>
      <w:r>
        <w:t xml:space="preserve"> </w:t>
      </w:r>
    </w:p>
    <w:p w14:paraId="32D74DE1" w14:textId="6C0DB459" w:rsidR="00456213" w:rsidRPr="00456213" w:rsidRDefault="00456213" w:rsidP="00EE3981">
      <w:pPr>
        <w:pStyle w:val="a0"/>
        <w:numPr>
          <w:ilvl w:val="0"/>
          <w:numId w:val="30"/>
        </w:numPr>
        <w:ind w:left="1211"/>
        <w:rPr>
          <w:rFonts w:eastAsia="MS Mincho" w:cs="Arial"/>
          <w:szCs w:val="24"/>
        </w:rPr>
      </w:pPr>
      <w:r>
        <w:t>п</w:t>
      </w:r>
      <w:r w:rsidRPr="00456903">
        <w:t>одготовка эксплуатационной документации</w:t>
      </w:r>
      <w:r>
        <w:t>.</w:t>
      </w:r>
      <w:r w:rsidRPr="00456903">
        <w:t>  </w:t>
      </w:r>
      <w:r>
        <w:t xml:space="preserve"> </w:t>
      </w:r>
    </w:p>
    <w:p w14:paraId="4D44A1FE" w14:textId="77777777" w:rsidR="0022318E" w:rsidRPr="0022318E" w:rsidRDefault="0022318E" w:rsidP="00456213">
      <w:pPr>
        <w:ind w:firstLine="0"/>
      </w:pPr>
    </w:p>
    <w:p w14:paraId="6D1F4980" w14:textId="30C8E134" w:rsidR="007D0BC6" w:rsidRPr="00BE3CB7" w:rsidRDefault="007D0BC6" w:rsidP="00EE3981">
      <w:pPr>
        <w:pStyle w:val="a0"/>
        <w:numPr>
          <w:ilvl w:val="0"/>
          <w:numId w:val="20"/>
        </w:numPr>
        <w:rPr>
          <w:b/>
        </w:rPr>
      </w:pPr>
      <w:bookmarkStart w:id="29" w:name="_Toc137114621"/>
      <w:r w:rsidRPr="00734D26">
        <w:rPr>
          <w:b/>
        </w:rPr>
        <w:t>Порядок</w:t>
      </w:r>
      <w:r w:rsidRPr="00BE3CB7">
        <w:rPr>
          <w:b/>
        </w:rPr>
        <w:t xml:space="preserve"> разработки</w:t>
      </w:r>
      <w:bookmarkEnd w:id="29"/>
      <w:r w:rsidRPr="00BE3CB7">
        <w:rPr>
          <w:b/>
        </w:rPr>
        <w:t xml:space="preserve">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793"/>
        <w:gridCol w:w="2111"/>
        <w:gridCol w:w="1984"/>
        <w:gridCol w:w="2362"/>
        <w:gridCol w:w="1945"/>
      </w:tblGrid>
      <w:tr w:rsidR="004A33B4" w:rsidRPr="0088737C" w14:paraId="722A04C6" w14:textId="77777777" w:rsidTr="00B01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99" w:type="dxa"/>
          </w:tcPr>
          <w:p w14:paraId="3DF84C59" w14:textId="77777777" w:rsidR="004A33B4" w:rsidRPr="0088737C" w:rsidRDefault="004A33B4" w:rsidP="00B01F86">
            <w:pPr>
              <w:pStyle w:val="vgutTableText"/>
              <w:rPr>
                <w:rFonts w:cs="Times New Roman"/>
                <w:sz w:val="28"/>
                <w:szCs w:val="28"/>
              </w:rPr>
            </w:pPr>
            <w:r w:rsidRPr="00456903">
              <w:t>№ этапа</w:t>
            </w:r>
          </w:p>
        </w:tc>
        <w:tc>
          <w:tcPr>
            <w:tcW w:w="2003" w:type="dxa"/>
          </w:tcPr>
          <w:p w14:paraId="7995D3F6" w14:textId="77777777" w:rsidR="004A33B4" w:rsidRPr="0088737C" w:rsidRDefault="004A33B4" w:rsidP="00B01F86">
            <w:pPr>
              <w:pStyle w:val="vgutTableText"/>
              <w:rPr>
                <w:rFonts w:cs="Times New Roman"/>
                <w:sz w:val="28"/>
                <w:szCs w:val="28"/>
              </w:rPr>
            </w:pPr>
            <w:r w:rsidRPr="00456903">
              <w:t>Наименование этапа  </w:t>
            </w:r>
          </w:p>
        </w:tc>
        <w:tc>
          <w:tcPr>
            <w:tcW w:w="2007" w:type="dxa"/>
          </w:tcPr>
          <w:p w14:paraId="03F17836" w14:textId="77777777" w:rsidR="004A33B4" w:rsidRPr="0088737C" w:rsidRDefault="004A33B4" w:rsidP="00B01F86">
            <w:pPr>
              <w:pStyle w:val="vgutTableText"/>
              <w:rPr>
                <w:rFonts w:cs="Times New Roman"/>
                <w:sz w:val="28"/>
                <w:szCs w:val="28"/>
              </w:rPr>
            </w:pPr>
            <w:r w:rsidRPr="00456903">
              <w:t>Длительность  </w:t>
            </w:r>
          </w:p>
        </w:tc>
        <w:tc>
          <w:tcPr>
            <w:tcW w:w="2302" w:type="dxa"/>
          </w:tcPr>
          <w:p w14:paraId="619D5C33" w14:textId="77777777" w:rsidR="004A33B4" w:rsidRPr="0088737C" w:rsidRDefault="004A33B4" w:rsidP="00B01F86">
            <w:pPr>
              <w:pStyle w:val="vgutTableText"/>
              <w:rPr>
                <w:rFonts w:cs="Times New Roman"/>
                <w:sz w:val="28"/>
                <w:szCs w:val="28"/>
              </w:rPr>
            </w:pPr>
            <w:r w:rsidRPr="00456903">
              <w:t>Состав работ  </w:t>
            </w:r>
          </w:p>
        </w:tc>
        <w:tc>
          <w:tcPr>
            <w:tcW w:w="1984" w:type="dxa"/>
          </w:tcPr>
          <w:p w14:paraId="6CE6ED49" w14:textId="77777777" w:rsidR="004A33B4" w:rsidRPr="0088737C" w:rsidRDefault="004A33B4" w:rsidP="00B01F86">
            <w:pPr>
              <w:pStyle w:val="vgutTableText"/>
              <w:rPr>
                <w:rFonts w:cs="Times New Roman"/>
                <w:sz w:val="28"/>
                <w:szCs w:val="28"/>
              </w:rPr>
            </w:pPr>
            <w:r w:rsidRPr="00456903">
              <w:t>Результат  </w:t>
            </w:r>
          </w:p>
        </w:tc>
      </w:tr>
      <w:tr w:rsidR="004A33B4" w:rsidRPr="0088737C" w14:paraId="069EDB66" w14:textId="77777777" w:rsidTr="00B01F86">
        <w:tc>
          <w:tcPr>
            <w:tcW w:w="1899" w:type="dxa"/>
          </w:tcPr>
          <w:p w14:paraId="5106187D" w14:textId="77777777" w:rsidR="004A33B4" w:rsidRPr="0088737C" w:rsidRDefault="004A33B4" w:rsidP="00B01F86">
            <w:pPr>
              <w:pStyle w:val="vgutTableText"/>
              <w:rPr>
                <w:rFonts w:cs="Times New Roman"/>
                <w:sz w:val="28"/>
                <w:szCs w:val="28"/>
              </w:rPr>
            </w:pPr>
            <w:r w:rsidRPr="00456903">
              <w:t>1</w:t>
            </w:r>
          </w:p>
        </w:tc>
        <w:tc>
          <w:tcPr>
            <w:tcW w:w="2003" w:type="dxa"/>
          </w:tcPr>
          <w:p w14:paraId="71E65749" w14:textId="77777777" w:rsidR="004A33B4" w:rsidRPr="0088737C" w:rsidRDefault="004A33B4" w:rsidP="00B01F86">
            <w:pPr>
              <w:pStyle w:val="vgutTableText"/>
              <w:rPr>
                <w:rFonts w:cs="Times New Roman"/>
                <w:sz w:val="28"/>
                <w:szCs w:val="28"/>
              </w:rPr>
            </w:pPr>
            <w:r w:rsidRPr="00456903">
              <w:t>Настройка рабочего окружения  </w:t>
            </w:r>
          </w:p>
        </w:tc>
        <w:tc>
          <w:tcPr>
            <w:tcW w:w="2007" w:type="dxa"/>
          </w:tcPr>
          <w:p w14:paraId="2CAF9098" w14:textId="77777777" w:rsidR="004A33B4" w:rsidRPr="0088737C" w:rsidRDefault="004A33B4" w:rsidP="00B01F86">
            <w:pPr>
              <w:pStyle w:val="vgutTableText"/>
              <w:rPr>
                <w:rFonts w:cs="Times New Roman"/>
                <w:sz w:val="28"/>
                <w:szCs w:val="28"/>
              </w:rPr>
            </w:pPr>
            <w:r w:rsidRPr="00456903">
              <w:t>1 неделя  </w:t>
            </w:r>
          </w:p>
        </w:tc>
        <w:tc>
          <w:tcPr>
            <w:tcW w:w="2302" w:type="dxa"/>
          </w:tcPr>
          <w:p w14:paraId="664AE178" w14:textId="19D2C86A" w:rsidR="004A33B4" w:rsidRPr="0088737C" w:rsidRDefault="004A33B4" w:rsidP="00B01F86">
            <w:pPr>
              <w:pStyle w:val="vgutTableText"/>
              <w:rPr>
                <w:rFonts w:cs="Times New Roman"/>
                <w:sz w:val="28"/>
                <w:szCs w:val="28"/>
              </w:rPr>
            </w:pPr>
            <w:r w:rsidRPr="00456903">
              <w:t>В ходе работ оборудование должно быть подготовлено к написанию кода программы</w:t>
            </w:r>
            <w:r w:rsidR="00456213">
              <w:t>.</w:t>
            </w:r>
            <w:r w:rsidRPr="00456903">
              <w:t> </w:t>
            </w:r>
          </w:p>
        </w:tc>
        <w:tc>
          <w:tcPr>
            <w:tcW w:w="1984" w:type="dxa"/>
          </w:tcPr>
          <w:p w14:paraId="61B8B905" w14:textId="77777777" w:rsidR="004A33B4" w:rsidRPr="0088737C" w:rsidRDefault="004A33B4" w:rsidP="00B01F86">
            <w:pPr>
              <w:pStyle w:val="vgutTableText"/>
              <w:rPr>
                <w:rFonts w:cs="Times New Roman"/>
                <w:sz w:val="28"/>
                <w:szCs w:val="28"/>
              </w:rPr>
            </w:pPr>
            <w:r w:rsidRPr="00456903">
              <w:t>Рабочее место готово к написанию кода программы.  </w:t>
            </w:r>
          </w:p>
        </w:tc>
      </w:tr>
      <w:tr w:rsidR="004A33B4" w:rsidRPr="0088737C" w14:paraId="2EDD0490" w14:textId="77777777" w:rsidTr="00B01F86">
        <w:tc>
          <w:tcPr>
            <w:tcW w:w="1899" w:type="dxa"/>
          </w:tcPr>
          <w:p w14:paraId="17537EB8" w14:textId="77777777" w:rsidR="004A33B4" w:rsidRPr="0088737C" w:rsidRDefault="004A33B4" w:rsidP="00B01F86">
            <w:pPr>
              <w:pStyle w:val="vgutTableText"/>
              <w:rPr>
                <w:rFonts w:cs="Times New Roman"/>
                <w:sz w:val="28"/>
                <w:szCs w:val="28"/>
              </w:rPr>
            </w:pPr>
            <w:r w:rsidRPr="00456903">
              <w:t>2</w:t>
            </w:r>
          </w:p>
        </w:tc>
        <w:tc>
          <w:tcPr>
            <w:tcW w:w="2003" w:type="dxa"/>
          </w:tcPr>
          <w:p w14:paraId="79312831" w14:textId="77777777" w:rsidR="004A33B4" w:rsidRPr="0088737C" w:rsidRDefault="004A33B4" w:rsidP="00B01F86">
            <w:pPr>
              <w:pStyle w:val="vgutTableText"/>
              <w:rPr>
                <w:rFonts w:cs="Times New Roman"/>
                <w:sz w:val="28"/>
                <w:szCs w:val="28"/>
              </w:rPr>
            </w:pPr>
            <w:r w:rsidRPr="00456903">
              <w:t>Написание кода программы</w:t>
            </w:r>
          </w:p>
        </w:tc>
        <w:tc>
          <w:tcPr>
            <w:tcW w:w="2007" w:type="dxa"/>
          </w:tcPr>
          <w:p w14:paraId="6DDFC759" w14:textId="77777777" w:rsidR="004A33B4" w:rsidRPr="0088737C" w:rsidRDefault="004A33B4" w:rsidP="00B01F86">
            <w:pPr>
              <w:pStyle w:val="vgutTableText"/>
              <w:rPr>
                <w:rFonts w:cs="Times New Roman"/>
                <w:sz w:val="28"/>
                <w:szCs w:val="28"/>
              </w:rPr>
            </w:pPr>
            <w:r w:rsidRPr="00456903">
              <w:t>2 месяца</w:t>
            </w:r>
          </w:p>
        </w:tc>
        <w:tc>
          <w:tcPr>
            <w:tcW w:w="2302" w:type="dxa"/>
          </w:tcPr>
          <w:p w14:paraId="3CEFA2BC" w14:textId="77777777" w:rsidR="004A33B4" w:rsidRPr="0088737C" w:rsidRDefault="004A33B4" w:rsidP="00B01F86">
            <w:pPr>
              <w:pStyle w:val="vgutTableText"/>
              <w:rPr>
                <w:rFonts w:cs="Times New Roman"/>
                <w:sz w:val="28"/>
                <w:szCs w:val="28"/>
              </w:rPr>
            </w:pPr>
            <w:r w:rsidRPr="00456903">
              <w:t xml:space="preserve">Написать код на выбранном языке программирования. Создать игровое поле и интерфейс. Добавить функциональность для генерации плиток, движения и слияния, подсчета очков и проверки наличия свободного места и доступности ходов. </w:t>
            </w:r>
          </w:p>
        </w:tc>
        <w:tc>
          <w:tcPr>
            <w:tcW w:w="1984" w:type="dxa"/>
          </w:tcPr>
          <w:p w14:paraId="5042D472" w14:textId="025BFF60" w:rsidR="004A33B4" w:rsidRPr="0088737C" w:rsidRDefault="004A33B4" w:rsidP="00B01F86">
            <w:pPr>
              <w:pStyle w:val="vgutTableText"/>
              <w:rPr>
                <w:rFonts w:cs="Times New Roman"/>
                <w:sz w:val="28"/>
                <w:szCs w:val="28"/>
              </w:rPr>
            </w:pPr>
            <w:r w:rsidRPr="00456903">
              <w:t>Готовая программа</w:t>
            </w:r>
            <w:r w:rsidR="00456213">
              <w:t>.</w:t>
            </w:r>
          </w:p>
        </w:tc>
      </w:tr>
      <w:tr w:rsidR="004A33B4" w:rsidRPr="0088737C" w14:paraId="0189FD47" w14:textId="77777777" w:rsidTr="00B01F86">
        <w:tc>
          <w:tcPr>
            <w:tcW w:w="1899" w:type="dxa"/>
          </w:tcPr>
          <w:p w14:paraId="7004D869" w14:textId="77777777" w:rsidR="004A33B4" w:rsidRPr="0088737C" w:rsidRDefault="004A33B4" w:rsidP="00B01F86">
            <w:pPr>
              <w:pStyle w:val="vgutTableText"/>
              <w:rPr>
                <w:rFonts w:cs="Times New Roman"/>
                <w:sz w:val="28"/>
                <w:szCs w:val="28"/>
              </w:rPr>
            </w:pPr>
            <w:r w:rsidRPr="00456903">
              <w:t>3</w:t>
            </w:r>
          </w:p>
        </w:tc>
        <w:tc>
          <w:tcPr>
            <w:tcW w:w="2003" w:type="dxa"/>
          </w:tcPr>
          <w:p w14:paraId="04EF14A8" w14:textId="77777777" w:rsidR="004A33B4" w:rsidRPr="0088737C" w:rsidRDefault="004A33B4" w:rsidP="00B01F86">
            <w:pPr>
              <w:pStyle w:val="vgutTableText"/>
              <w:rPr>
                <w:rFonts w:cs="Times New Roman"/>
                <w:sz w:val="28"/>
                <w:szCs w:val="28"/>
              </w:rPr>
            </w:pPr>
            <w:r w:rsidRPr="00456903">
              <w:t>Тестирование</w:t>
            </w:r>
          </w:p>
        </w:tc>
        <w:tc>
          <w:tcPr>
            <w:tcW w:w="2007" w:type="dxa"/>
          </w:tcPr>
          <w:p w14:paraId="62F822B5" w14:textId="77777777" w:rsidR="004A33B4" w:rsidRPr="0088737C" w:rsidRDefault="004A33B4" w:rsidP="00B01F86">
            <w:pPr>
              <w:pStyle w:val="vgutTableText"/>
              <w:rPr>
                <w:rFonts w:cs="Times New Roman"/>
                <w:sz w:val="28"/>
                <w:szCs w:val="28"/>
              </w:rPr>
            </w:pPr>
            <w:r w:rsidRPr="00456903">
              <w:t>1 месяц</w:t>
            </w:r>
          </w:p>
        </w:tc>
        <w:tc>
          <w:tcPr>
            <w:tcW w:w="2302" w:type="dxa"/>
          </w:tcPr>
          <w:p w14:paraId="64586400" w14:textId="465F4DA5" w:rsidR="004A33B4" w:rsidRPr="0088737C" w:rsidRDefault="004A33B4" w:rsidP="00B01F86">
            <w:pPr>
              <w:pStyle w:val="vgutTableText"/>
              <w:rPr>
                <w:rFonts w:cs="Times New Roman"/>
                <w:sz w:val="28"/>
                <w:szCs w:val="28"/>
              </w:rPr>
            </w:pPr>
            <w:r w:rsidRPr="00456903">
              <w:t>Протестировать приложение на работоспособность и производительность</w:t>
            </w:r>
            <w:r w:rsidR="00456213">
              <w:t>.</w:t>
            </w:r>
          </w:p>
        </w:tc>
        <w:tc>
          <w:tcPr>
            <w:tcW w:w="1984" w:type="dxa"/>
          </w:tcPr>
          <w:p w14:paraId="2E014392" w14:textId="20B607F5" w:rsidR="004A33B4" w:rsidRPr="0088737C" w:rsidRDefault="004A33B4" w:rsidP="00B01F86">
            <w:pPr>
              <w:pStyle w:val="vgutTableText"/>
              <w:rPr>
                <w:rFonts w:cs="Times New Roman"/>
                <w:sz w:val="28"/>
                <w:szCs w:val="28"/>
              </w:rPr>
            </w:pPr>
            <w:r w:rsidRPr="00456903">
              <w:t>Список недоработок</w:t>
            </w:r>
            <w:r w:rsidR="00456213">
              <w:t>.</w:t>
            </w:r>
          </w:p>
        </w:tc>
      </w:tr>
      <w:tr w:rsidR="004A33B4" w:rsidRPr="0088737C" w14:paraId="28889D41" w14:textId="77777777" w:rsidTr="00B01F86">
        <w:tc>
          <w:tcPr>
            <w:tcW w:w="1899" w:type="dxa"/>
          </w:tcPr>
          <w:p w14:paraId="25C639FA" w14:textId="77777777" w:rsidR="004A33B4" w:rsidRPr="0088737C" w:rsidRDefault="004A33B4" w:rsidP="00B01F86">
            <w:pPr>
              <w:pStyle w:val="vgutTableText"/>
              <w:rPr>
                <w:rFonts w:cs="Times New Roman"/>
                <w:sz w:val="28"/>
                <w:szCs w:val="28"/>
              </w:rPr>
            </w:pPr>
            <w:r w:rsidRPr="00456903">
              <w:t>4</w:t>
            </w:r>
          </w:p>
        </w:tc>
        <w:tc>
          <w:tcPr>
            <w:tcW w:w="2003" w:type="dxa"/>
          </w:tcPr>
          <w:p w14:paraId="40AAF39A" w14:textId="77777777" w:rsidR="004A33B4" w:rsidRPr="0088737C" w:rsidRDefault="004A33B4" w:rsidP="00B01F86">
            <w:pPr>
              <w:pStyle w:val="vgutTableText"/>
              <w:rPr>
                <w:rFonts w:cs="Times New Roman"/>
                <w:sz w:val="28"/>
                <w:szCs w:val="28"/>
              </w:rPr>
            </w:pPr>
            <w:r w:rsidRPr="00456903">
              <w:t>Доработка программы  </w:t>
            </w:r>
          </w:p>
        </w:tc>
        <w:tc>
          <w:tcPr>
            <w:tcW w:w="2007" w:type="dxa"/>
          </w:tcPr>
          <w:p w14:paraId="795040BB" w14:textId="77777777" w:rsidR="004A33B4" w:rsidRPr="0088737C" w:rsidRDefault="004A33B4" w:rsidP="00B01F86">
            <w:pPr>
              <w:pStyle w:val="vgutTableText"/>
              <w:rPr>
                <w:rFonts w:cs="Times New Roman"/>
                <w:sz w:val="28"/>
                <w:szCs w:val="28"/>
              </w:rPr>
            </w:pPr>
            <w:r w:rsidRPr="00456903">
              <w:t>2 недели  </w:t>
            </w:r>
          </w:p>
        </w:tc>
        <w:tc>
          <w:tcPr>
            <w:tcW w:w="2302" w:type="dxa"/>
          </w:tcPr>
          <w:p w14:paraId="16D0501B" w14:textId="51328330" w:rsidR="004A33B4" w:rsidRPr="0088737C" w:rsidRDefault="004A33B4" w:rsidP="00B01F86">
            <w:pPr>
              <w:pStyle w:val="vgutTableText"/>
              <w:rPr>
                <w:rFonts w:cs="Times New Roman"/>
                <w:sz w:val="28"/>
                <w:szCs w:val="28"/>
              </w:rPr>
            </w:pPr>
            <w:r w:rsidRPr="00456903">
              <w:t>Исправление недочетов</w:t>
            </w:r>
            <w:r w:rsidR="00456213">
              <w:t>.</w:t>
            </w:r>
          </w:p>
        </w:tc>
        <w:tc>
          <w:tcPr>
            <w:tcW w:w="1984" w:type="dxa"/>
          </w:tcPr>
          <w:p w14:paraId="509DCD30" w14:textId="00B0FBBC" w:rsidR="004A33B4" w:rsidRPr="0088737C" w:rsidRDefault="004A33B4" w:rsidP="00B01F86">
            <w:pPr>
              <w:pStyle w:val="vgutTableText"/>
              <w:rPr>
                <w:sz w:val="28"/>
                <w:szCs w:val="28"/>
              </w:rPr>
            </w:pPr>
            <w:r w:rsidRPr="00456903">
              <w:t>Недоработки устранены</w:t>
            </w:r>
            <w:r w:rsidR="00456213">
              <w:t>.</w:t>
            </w:r>
          </w:p>
          <w:p w14:paraId="50D578D0" w14:textId="77777777" w:rsidR="004A33B4" w:rsidRPr="0088737C" w:rsidRDefault="004A33B4" w:rsidP="00B01F86">
            <w:pPr>
              <w:pStyle w:val="vgutTableText"/>
              <w:rPr>
                <w:rFonts w:cs="Times New Roman"/>
                <w:sz w:val="28"/>
                <w:szCs w:val="28"/>
              </w:rPr>
            </w:pPr>
            <w:r w:rsidRPr="00456903">
              <w:t>  </w:t>
            </w:r>
          </w:p>
        </w:tc>
      </w:tr>
      <w:tr w:rsidR="004A33B4" w:rsidRPr="0088737C" w14:paraId="05679700" w14:textId="77777777" w:rsidTr="00B01F86">
        <w:tc>
          <w:tcPr>
            <w:tcW w:w="1899" w:type="dxa"/>
          </w:tcPr>
          <w:p w14:paraId="1C058A5A" w14:textId="77777777" w:rsidR="004A33B4" w:rsidRPr="0088737C" w:rsidRDefault="004A33B4" w:rsidP="00B01F86">
            <w:pPr>
              <w:pStyle w:val="vgutTableText"/>
              <w:rPr>
                <w:rFonts w:cs="Times New Roman"/>
                <w:sz w:val="28"/>
                <w:szCs w:val="28"/>
              </w:rPr>
            </w:pPr>
            <w:r w:rsidRPr="00456903">
              <w:t>5</w:t>
            </w:r>
          </w:p>
        </w:tc>
        <w:tc>
          <w:tcPr>
            <w:tcW w:w="2003" w:type="dxa"/>
          </w:tcPr>
          <w:p w14:paraId="1B9959F7" w14:textId="77777777" w:rsidR="004A33B4" w:rsidRPr="0088737C" w:rsidRDefault="004A33B4" w:rsidP="00B01F86">
            <w:pPr>
              <w:pStyle w:val="vgutTableText"/>
              <w:rPr>
                <w:rStyle w:val="normaltextrun"/>
                <w:rFonts w:cs="Times New Roman"/>
                <w:sz w:val="28"/>
                <w:szCs w:val="28"/>
              </w:rPr>
            </w:pPr>
            <w:r w:rsidRPr="00456903">
              <w:t>Подготовка эксплуатационной документации  </w:t>
            </w:r>
          </w:p>
        </w:tc>
        <w:tc>
          <w:tcPr>
            <w:tcW w:w="2007" w:type="dxa"/>
          </w:tcPr>
          <w:p w14:paraId="651D2634" w14:textId="77777777" w:rsidR="004A33B4" w:rsidRPr="0088737C" w:rsidRDefault="004A33B4" w:rsidP="00B01F86">
            <w:pPr>
              <w:pStyle w:val="vgutTableText"/>
              <w:rPr>
                <w:rStyle w:val="normaltextrun"/>
                <w:rFonts w:cs="Times New Roman"/>
                <w:sz w:val="28"/>
                <w:szCs w:val="28"/>
              </w:rPr>
            </w:pPr>
            <w:r w:rsidRPr="00456903">
              <w:t>2 недели  </w:t>
            </w:r>
          </w:p>
        </w:tc>
        <w:tc>
          <w:tcPr>
            <w:tcW w:w="2302" w:type="dxa"/>
          </w:tcPr>
          <w:p w14:paraId="2A4F920D" w14:textId="6D59B622" w:rsidR="004A33B4" w:rsidRPr="0088737C" w:rsidRDefault="004A33B4" w:rsidP="00B01F86">
            <w:pPr>
              <w:pStyle w:val="vgutTableText"/>
              <w:rPr>
                <w:rStyle w:val="normaltextrun"/>
                <w:rFonts w:cs="Times New Roman"/>
                <w:sz w:val="28"/>
                <w:szCs w:val="28"/>
              </w:rPr>
            </w:pPr>
            <w:r w:rsidRPr="00456903">
              <w:t>Должно быть написано руководство пользователя</w:t>
            </w:r>
            <w:r w:rsidR="00456213">
              <w:t>.</w:t>
            </w:r>
          </w:p>
        </w:tc>
        <w:tc>
          <w:tcPr>
            <w:tcW w:w="1984" w:type="dxa"/>
          </w:tcPr>
          <w:p w14:paraId="49A2CB8C" w14:textId="25AD3402" w:rsidR="004A33B4" w:rsidRPr="0088737C" w:rsidRDefault="004A33B4" w:rsidP="00B01F86">
            <w:pPr>
              <w:pStyle w:val="vgutTableText"/>
              <w:rPr>
                <w:rStyle w:val="normaltextrun"/>
                <w:rFonts w:eastAsiaTheme="majorEastAsia"/>
                <w:sz w:val="28"/>
                <w:szCs w:val="28"/>
              </w:rPr>
            </w:pPr>
            <w:r w:rsidRPr="00456903">
              <w:t>Руководство пользователя написано</w:t>
            </w:r>
            <w:r w:rsidR="00456213">
              <w:t>.</w:t>
            </w:r>
            <w:r w:rsidRPr="00456903">
              <w:t>  </w:t>
            </w:r>
          </w:p>
        </w:tc>
      </w:tr>
    </w:tbl>
    <w:p w14:paraId="73026562" w14:textId="77777777" w:rsidR="004A33B4" w:rsidRPr="004A33B4" w:rsidRDefault="004A33B4" w:rsidP="004A33B4"/>
    <w:p w14:paraId="276D788D" w14:textId="3CBB3C41" w:rsidR="007D0BC6" w:rsidRPr="00BE3CB7" w:rsidRDefault="007D0BC6" w:rsidP="00EE3981">
      <w:pPr>
        <w:pStyle w:val="a0"/>
        <w:numPr>
          <w:ilvl w:val="0"/>
          <w:numId w:val="20"/>
        </w:numPr>
        <w:ind w:left="0" w:firstLine="851"/>
        <w:rPr>
          <w:b/>
        </w:rPr>
      </w:pPr>
      <w:bookmarkStart w:id="30" w:name="_Toc137114622"/>
      <w:r w:rsidRPr="00BE3CB7">
        <w:rPr>
          <w:b/>
        </w:rPr>
        <w:t>Требования к документировани</w:t>
      </w:r>
      <w:r w:rsidR="001B10E1" w:rsidRPr="00BE3CB7">
        <w:rPr>
          <w:b/>
        </w:rPr>
        <w:t>ю</w:t>
      </w:r>
      <w:bookmarkEnd w:id="30"/>
    </w:p>
    <w:p w14:paraId="624274C3" w14:textId="77777777" w:rsidR="00A90733" w:rsidRDefault="00A90733" w:rsidP="00A90733">
      <w:pPr>
        <w:rPr>
          <w:rFonts w:eastAsia="MS Mincho" w:cs="Arial"/>
        </w:rPr>
      </w:pPr>
      <w:r>
        <w:t>Разработанный пакет документации - пояснительная записка, техническое задание, проверка и методика испытаний, руководство пользователя, отчет по учебной практике.</w:t>
      </w:r>
    </w:p>
    <w:p w14:paraId="2A8635B5" w14:textId="77777777" w:rsidR="00A90733" w:rsidRPr="00326F2A" w:rsidRDefault="00A90733" w:rsidP="00A90733">
      <w:pPr>
        <w:pStyle w:val="a0"/>
        <w:numPr>
          <w:ilvl w:val="0"/>
          <w:numId w:val="0"/>
        </w:numPr>
        <w:ind w:left="851"/>
        <w:rPr>
          <w:rFonts w:eastAsia="MS Mincho" w:cs="Arial"/>
        </w:rPr>
      </w:pPr>
      <w:r w:rsidRPr="56653A6C">
        <w:rPr>
          <w:rFonts w:eastAsia="MS Mincho" w:cs="Arial"/>
        </w:rPr>
        <w:t>К документированию предъявляются следующие требования:</w:t>
      </w:r>
    </w:p>
    <w:p w14:paraId="79C72490" w14:textId="77777777" w:rsidR="00A90733" w:rsidRDefault="00A90733" w:rsidP="00EE3981">
      <w:pPr>
        <w:pStyle w:val="a0"/>
        <w:numPr>
          <w:ilvl w:val="0"/>
          <w:numId w:val="6"/>
        </w:numPr>
        <w:rPr>
          <w:rFonts w:eastAsia="MS Mincho" w:cs="Arial"/>
        </w:rPr>
      </w:pPr>
      <w:r w:rsidRPr="56653A6C">
        <w:rPr>
          <w:rFonts w:eastAsia="MS Mincho" w:cs="Arial"/>
        </w:rPr>
        <w:t>К техническому заданию:</w:t>
      </w:r>
    </w:p>
    <w:p w14:paraId="67D290E9" w14:textId="370427CB" w:rsidR="00A90733" w:rsidRDefault="002801AF" w:rsidP="00EE3981">
      <w:pPr>
        <w:pStyle w:val="vguList2"/>
        <w:numPr>
          <w:ilvl w:val="0"/>
          <w:numId w:val="20"/>
        </w:numPr>
        <w:ind w:left="0" w:firstLine="1701"/>
        <w:rPr>
          <w:rFonts w:eastAsia="MS Mincho" w:cs="Arial"/>
          <w:szCs w:val="24"/>
        </w:rPr>
      </w:pPr>
      <w:r>
        <w:t>о</w:t>
      </w:r>
      <w:r w:rsidR="00A90733" w:rsidRPr="56653A6C">
        <w:t>писание функциональности;</w:t>
      </w:r>
    </w:p>
    <w:p w14:paraId="140E2A5E" w14:textId="401EB393" w:rsidR="00A90733" w:rsidRDefault="002801AF" w:rsidP="00EE3981">
      <w:pPr>
        <w:pStyle w:val="vguList2"/>
        <w:numPr>
          <w:ilvl w:val="0"/>
          <w:numId w:val="20"/>
        </w:numPr>
        <w:ind w:left="0" w:firstLine="1701"/>
        <w:rPr>
          <w:rFonts w:eastAsia="MS Mincho" w:cs="Arial"/>
          <w:szCs w:val="24"/>
        </w:rPr>
      </w:pPr>
      <w:r>
        <w:t>о</w:t>
      </w:r>
      <w:r w:rsidR="00A90733" w:rsidRPr="56653A6C">
        <w:t>писание требований к приложению;</w:t>
      </w:r>
    </w:p>
    <w:p w14:paraId="7E7C04F4" w14:textId="77777777" w:rsidR="00A90733" w:rsidRDefault="00A90733" w:rsidP="00EE3981">
      <w:pPr>
        <w:pStyle w:val="a0"/>
        <w:numPr>
          <w:ilvl w:val="0"/>
          <w:numId w:val="6"/>
        </w:numPr>
      </w:pPr>
      <w:r w:rsidRPr="56653A6C">
        <w:t>К пояснительной записке:</w:t>
      </w:r>
    </w:p>
    <w:p w14:paraId="76D6F64E" w14:textId="3024E9D5" w:rsidR="00A90733" w:rsidRDefault="002801AF" w:rsidP="00EE3981">
      <w:pPr>
        <w:pStyle w:val="vguList2"/>
        <w:numPr>
          <w:ilvl w:val="0"/>
          <w:numId w:val="20"/>
        </w:numPr>
        <w:ind w:left="0" w:firstLine="1701"/>
        <w:rPr>
          <w:rFonts w:eastAsia="MS Mincho" w:cs="Arial"/>
          <w:szCs w:val="24"/>
        </w:rPr>
      </w:pPr>
      <w:r>
        <w:t>о</w:t>
      </w:r>
      <w:r w:rsidR="00A90733" w:rsidRPr="56653A6C">
        <w:t>писание цели и предметной области;</w:t>
      </w:r>
    </w:p>
    <w:p w14:paraId="2FB3FD4E" w14:textId="7F46E9AC" w:rsidR="00A90733" w:rsidRDefault="002801AF" w:rsidP="00EE3981">
      <w:pPr>
        <w:pStyle w:val="vguList2"/>
        <w:numPr>
          <w:ilvl w:val="0"/>
          <w:numId w:val="20"/>
        </w:numPr>
        <w:ind w:left="0" w:firstLine="1701"/>
        <w:rPr>
          <w:rFonts w:eastAsia="MS Mincho" w:cs="Arial"/>
          <w:szCs w:val="24"/>
        </w:rPr>
      </w:pPr>
      <w:r>
        <w:t>о</w:t>
      </w:r>
      <w:r w:rsidR="00A90733" w:rsidRPr="56653A6C">
        <w:t>писание методологии;</w:t>
      </w:r>
    </w:p>
    <w:p w14:paraId="270973A0" w14:textId="5AB1C0E8" w:rsidR="00A90733" w:rsidRDefault="002801AF" w:rsidP="00EE3981">
      <w:pPr>
        <w:pStyle w:val="vguList2"/>
        <w:numPr>
          <w:ilvl w:val="0"/>
          <w:numId w:val="20"/>
        </w:numPr>
        <w:ind w:left="0" w:firstLine="1701"/>
        <w:rPr>
          <w:rFonts w:eastAsia="MS Mincho" w:cs="Arial"/>
          <w:szCs w:val="24"/>
        </w:rPr>
      </w:pPr>
      <w:r>
        <w:t>о</w:t>
      </w:r>
      <w:r w:rsidR="00A90733" w:rsidRPr="56653A6C">
        <w:t>писание результатов;</w:t>
      </w:r>
    </w:p>
    <w:p w14:paraId="30A5963F" w14:textId="77777777" w:rsidR="00A90733" w:rsidRDefault="00A90733" w:rsidP="00EE3981">
      <w:pPr>
        <w:pStyle w:val="a0"/>
        <w:numPr>
          <w:ilvl w:val="0"/>
          <w:numId w:val="6"/>
        </w:numPr>
      </w:pPr>
      <w:r w:rsidRPr="56653A6C">
        <w:t>К проверке и методике испытаний:</w:t>
      </w:r>
    </w:p>
    <w:p w14:paraId="5B81AF8C" w14:textId="3D8078AB" w:rsidR="00A90733" w:rsidRDefault="002801AF" w:rsidP="00EE3981">
      <w:pPr>
        <w:pStyle w:val="vguList2"/>
        <w:numPr>
          <w:ilvl w:val="0"/>
          <w:numId w:val="31"/>
        </w:numPr>
        <w:rPr>
          <w:rFonts w:eastAsia="MS Mincho" w:cs="Arial"/>
          <w:szCs w:val="24"/>
        </w:rPr>
      </w:pPr>
      <w:r>
        <w:t>о</w:t>
      </w:r>
      <w:r w:rsidR="00A90733" w:rsidRPr="56653A6C">
        <w:t>писание тестирования приложения;</w:t>
      </w:r>
    </w:p>
    <w:p w14:paraId="193884B3" w14:textId="6731C0F8" w:rsidR="00A90733" w:rsidRDefault="00A90733" w:rsidP="00EE3981">
      <w:pPr>
        <w:pStyle w:val="a0"/>
        <w:numPr>
          <w:ilvl w:val="0"/>
          <w:numId w:val="6"/>
        </w:numPr>
      </w:pPr>
      <w:r w:rsidRPr="56653A6C">
        <w:t>К руководству пользователя:</w:t>
      </w:r>
    </w:p>
    <w:p w14:paraId="28477DA7" w14:textId="6D32B407" w:rsidR="00A90733" w:rsidRDefault="002801AF" w:rsidP="00EE3981">
      <w:pPr>
        <w:pStyle w:val="vguList2"/>
        <w:numPr>
          <w:ilvl w:val="0"/>
          <w:numId w:val="32"/>
        </w:numPr>
        <w:rPr>
          <w:rFonts w:eastAsia="MS Mincho" w:cs="Arial"/>
          <w:szCs w:val="24"/>
        </w:rPr>
      </w:pPr>
      <w:r>
        <w:t>о</w:t>
      </w:r>
      <w:r w:rsidR="00A90733" w:rsidRPr="56653A6C">
        <w:t>писание целевой аудитории;</w:t>
      </w:r>
    </w:p>
    <w:p w14:paraId="59AC331A" w14:textId="7AE4D68B" w:rsidR="00A90733" w:rsidRDefault="002801AF" w:rsidP="00EE3981">
      <w:pPr>
        <w:pStyle w:val="vguList2"/>
        <w:numPr>
          <w:ilvl w:val="0"/>
          <w:numId w:val="32"/>
        </w:numPr>
        <w:rPr>
          <w:rFonts w:eastAsia="MS Mincho" w:cs="Arial"/>
          <w:szCs w:val="24"/>
        </w:rPr>
      </w:pPr>
      <w:r>
        <w:t>о</w:t>
      </w:r>
      <w:r w:rsidR="00A90733" w:rsidRPr="56653A6C">
        <w:t>писание продукта;</w:t>
      </w:r>
    </w:p>
    <w:p w14:paraId="3E315891" w14:textId="03A4FCCA" w:rsidR="00A90733" w:rsidRDefault="002801AF" w:rsidP="00EE3981">
      <w:pPr>
        <w:pStyle w:val="vguList2"/>
        <w:numPr>
          <w:ilvl w:val="0"/>
          <w:numId w:val="32"/>
        </w:numPr>
        <w:rPr>
          <w:rFonts w:eastAsia="MS Mincho" w:cs="Arial"/>
          <w:szCs w:val="24"/>
        </w:rPr>
      </w:pPr>
      <w:r>
        <w:t>о</w:t>
      </w:r>
      <w:r w:rsidR="00A90733" w:rsidRPr="56653A6C">
        <w:t>писание функций и операций;</w:t>
      </w:r>
    </w:p>
    <w:p w14:paraId="061F90A4" w14:textId="136934D5" w:rsidR="00A90733" w:rsidRPr="00EE3143" w:rsidRDefault="002801AF" w:rsidP="00EE3981">
      <w:pPr>
        <w:pStyle w:val="vguList2"/>
        <w:numPr>
          <w:ilvl w:val="0"/>
          <w:numId w:val="32"/>
        </w:numPr>
        <w:rPr>
          <w:rFonts w:eastAsia="MS Mincho" w:cs="Arial"/>
          <w:szCs w:val="24"/>
        </w:rPr>
      </w:pPr>
      <w:r>
        <w:t>о</w:t>
      </w:r>
      <w:r w:rsidR="00A90733" w:rsidRPr="56653A6C">
        <w:t>писание интерфейса</w:t>
      </w:r>
      <w:r>
        <w:t>.</w:t>
      </w:r>
    </w:p>
    <w:p w14:paraId="10CC2AE7" w14:textId="1A69EE56" w:rsidR="00F752E2" w:rsidRPr="00BE3CB7" w:rsidRDefault="00F752E2" w:rsidP="00EE3981">
      <w:pPr>
        <w:pStyle w:val="a0"/>
        <w:numPr>
          <w:ilvl w:val="0"/>
          <w:numId w:val="33"/>
        </w:numPr>
        <w:rPr>
          <w:b/>
        </w:rPr>
      </w:pPr>
      <w:bookmarkStart w:id="31" w:name="_Toc137114623"/>
      <w:r w:rsidRPr="00BE3CB7">
        <w:rPr>
          <w:b/>
        </w:rPr>
        <w:t>Требования к приемно-сдаточным испытаниям</w:t>
      </w:r>
      <w:bookmarkEnd w:id="31"/>
    </w:p>
    <w:p w14:paraId="626BDA56" w14:textId="7505EEF7" w:rsidR="00ED2803" w:rsidRDefault="00ED2803" w:rsidP="00ED2803">
      <w:r>
        <w:t>Ниже предста</w:t>
      </w:r>
      <w:r w:rsidR="000030F6">
        <w:t>влены требования к приемно-сдаточным испытаниям:</w:t>
      </w:r>
    </w:p>
    <w:p w14:paraId="58DC3382" w14:textId="5ACCF0DC" w:rsidR="00821EAB" w:rsidRDefault="00564946" w:rsidP="00EE3981">
      <w:pPr>
        <w:pStyle w:val="a0"/>
        <w:numPr>
          <w:ilvl w:val="0"/>
          <w:numId w:val="34"/>
        </w:numPr>
      </w:pPr>
      <w:r>
        <w:t>о</w:t>
      </w:r>
      <w:r w:rsidR="00821EAB">
        <w:t>пределение цели и области применения;</w:t>
      </w:r>
    </w:p>
    <w:p w14:paraId="12B0E4E9" w14:textId="6F356FC9" w:rsidR="00821EAB" w:rsidRDefault="00564946" w:rsidP="00EE3981">
      <w:pPr>
        <w:pStyle w:val="a0"/>
        <w:numPr>
          <w:ilvl w:val="0"/>
          <w:numId w:val="34"/>
        </w:numPr>
        <w:rPr>
          <w:rFonts w:eastAsia="MS Mincho" w:cs="Arial"/>
          <w:szCs w:val="24"/>
        </w:rPr>
      </w:pPr>
      <w:r>
        <w:rPr>
          <w:rFonts w:eastAsia="MS Mincho" w:cs="Arial"/>
          <w:szCs w:val="24"/>
        </w:rPr>
        <w:t>р</w:t>
      </w:r>
      <w:r w:rsidR="00821EAB" w:rsidRPr="56653A6C">
        <w:rPr>
          <w:rFonts w:eastAsia="MS Mincho" w:cs="Arial"/>
          <w:szCs w:val="24"/>
        </w:rPr>
        <w:t>азработка плана испытаний;</w:t>
      </w:r>
    </w:p>
    <w:p w14:paraId="274A7A97" w14:textId="7477A66F" w:rsidR="00821EAB" w:rsidRDefault="00564946" w:rsidP="00EE3981">
      <w:pPr>
        <w:pStyle w:val="a0"/>
        <w:numPr>
          <w:ilvl w:val="0"/>
          <w:numId w:val="34"/>
        </w:numPr>
        <w:rPr>
          <w:rFonts w:eastAsia="MS Mincho" w:cs="Arial"/>
          <w:szCs w:val="24"/>
        </w:rPr>
      </w:pPr>
      <w:r>
        <w:rPr>
          <w:rFonts w:eastAsia="MS Mincho" w:cs="Arial"/>
          <w:szCs w:val="24"/>
        </w:rPr>
        <w:t>о</w:t>
      </w:r>
      <w:r w:rsidR="00821EAB" w:rsidRPr="56653A6C">
        <w:rPr>
          <w:rFonts w:eastAsia="MS Mincho" w:cs="Arial"/>
          <w:szCs w:val="24"/>
        </w:rPr>
        <w:t>пределенные критерии оценки;</w:t>
      </w:r>
    </w:p>
    <w:p w14:paraId="6F4DB251" w14:textId="7842ECE5" w:rsidR="00821EAB" w:rsidRDefault="00564946" w:rsidP="00EE3981">
      <w:pPr>
        <w:pStyle w:val="a0"/>
        <w:numPr>
          <w:ilvl w:val="0"/>
          <w:numId w:val="34"/>
        </w:numPr>
        <w:rPr>
          <w:rFonts w:eastAsia="MS Mincho" w:cs="Arial"/>
          <w:szCs w:val="24"/>
        </w:rPr>
      </w:pPr>
      <w:r>
        <w:rPr>
          <w:rFonts w:eastAsia="MS Mincho" w:cs="Arial"/>
          <w:szCs w:val="24"/>
        </w:rPr>
        <w:t>п</w:t>
      </w:r>
      <w:r w:rsidR="00821EAB" w:rsidRPr="56653A6C">
        <w:rPr>
          <w:rFonts w:eastAsia="MS Mincho" w:cs="Arial"/>
          <w:szCs w:val="24"/>
        </w:rPr>
        <w:t>одготовка среды испытаний;</w:t>
      </w:r>
    </w:p>
    <w:p w14:paraId="12BEC7DD" w14:textId="6ADA44D9" w:rsidR="00821EAB" w:rsidRDefault="00564946" w:rsidP="00EE3981">
      <w:pPr>
        <w:pStyle w:val="a0"/>
        <w:numPr>
          <w:ilvl w:val="0"/>
          <w:numId w:val="34"/>
        </w:numPr>
        <w:rPr>
          <w:rFonts w:eastAsia="MS Mincho" w:cs="Arial"/>
          <w:szCs w:val="24"/>
        </w:rPr>
      </w:pPr>
      <w:r>
        <w:rPr>
          <w:rFonts w:eastAsia="MS Mincho" w:cs="Arial"/>
          <w:szCs w:val="24"/>
        </w:rPr>
        <w:t>п</w:t>
      </w:r>
      <w:r w:rsidR="00821EAB" w:rsidRPr="56653A6C">
        <w:rPr>
          <w:rFonts w:eastAsia="MS Mincho" w:cs="Arial"/>
          <w:szCs w:val="24"/>
        </w:rPr>
        <w:t>редоставление пакета документации;</w:t>
      </w:r>
    </w:p>
    <w:p w14:paraId="3C061545" w14:textId="7D0C3816" w:rsidR="00821EAB" w:rsidRDefault="00564946" w:rsidP="00EE3981">
      <w:pPr>
        <w:pStyle w:val="a0"/>
        <w:numPr>
          <w:ilvl w:val="0"/>
          <w:numId w:val="34"/>
        </w:numPr>
        <w:rPr>
          <w:rFonts w:eastAsia="MS Mincho" w:cs="Arial"/>
          <w:szCs w:val="24"/>
        </w:rPr>
      </w:pPr>
      <w:r>
        <w:rPr>
          <w:rFonts w:eastAsia="MS Mincho" w:cs="Arial"/>
          <w:szCs w:val="24"/>
        </w:rPr>
        <w:t>п</w:t>
      </w:r>
      <w:r w:rsidR="00821EAB" w:rsidRPr="56653A6C">
        <w:rPr>
          <w:rFonts w:eastAsia="MS Mincho" w:cs="Arial"/>
          <w:szCs w:val="24"/>
        </w:rPr>
        <w:t>роверка соответствия требованиям;</w:t>
      </w:r>
    </w:p>
    <w:p w14:paraId="506AC372" w14:textId="56718CE8" w:rsidR="00821EAB" w:rsidRDefault="00564946" w:rsidP="00EE3981">
      <w:pPr>
        <w:pStyle w:val="a0"/>
        <w:numPr>
          <w:ilvl w:val="0"/>
          <w:numId w:val="34"/>
        </w:numPr>
        <w:rPr>
          <w:rFonts w:eastAsia="MS Mincho" w:cs="Arial"/>
          <w:szCs w:val="24"/>
        </w:rPr>
      </w:pPr>
      <w:r>
        <w:rPr>
          <w:rFonts w:eastAsia="MS Mincho" w:cs="Arial"/>
          <w:szCs w:val="24"/>
        </w:rPr>
        <w:t>у</w:t>
      </w:r>
      <w:r w:rsidR="00821EAB" w:rsidRPr="56653A6C">
        <w:rPr>
          <w:rFonts w:eastAsia="MS Mincho" w:cs="Arial"/>
          <w:szCs w:val="24"/>
        </w:rPr>
        <w:t>тверждение результатов.</w:t>
      </w:r>
    </w:p>
    <w:p w14:paraId="3ADE5229" w14:textId="77777777" w:rsidR="000030F6" w:rsidRPr="00ED2803" w:rsidRDefault="000030F6" w:rsidP="00821EAB">
      <w:pPr>
        <w:pStyle w:val="a0"/>
        <w:numPr>
          <w:ilvl w:val="0"/>
          <w:numId w:val="0"/>
        </w:numPr>
        <w:ind w:left="851"/>
      </w:pPr>
    </w:p>
    <w:p w14:paraId="45F8C586" w14:textId="77777777" w:rsidR="0090074F" w:rsidRPr="0090074F" w:rsidRDefault="0090074F" w:rsidP="0090074F"/>
    <w:p w14:paraId="7719672B" w14:textId="77777777" w:rsidR="00456213" w:rsidRPr="00456213" w:rsidRDefault="00456213" w:rsidP="00E62B68">
      <w:pPr>
        <w:ind w:firstLine="0"/>
      </w:pPr>
    </w:p>
    <w:p w14:paraId="547121B2" w14:textId="5F7D044E" w:rsidR="001B10E1" w:rsidRPr="00E62B68" w:rsidRDefault="001B10E1" w:rsidP="00E62B68"/>
    <w:p w14:paraId="72AB28A2" w14:textId="2179E178" w:rsidR="005A4E60" w:rsidRDefault="005A4E60" w:rsidP="00E62B68">
      <w:pPr>
        <w:spacing w:before="0" w:after="200" w:line="276" w:lineRule="auto"/>
        <w:ind w:firstLine="0"/>
        <w:contextualSpacing w:val="0"/>
        <w:jc w:val="left"/>
        <w:rPr>
          <w:bCs/>
          <w:szCs w:val="18"/>
        </w:rPr>
      </w:pPr>
    </w:p>
    <w:p w14:paraId="304902B4" w14:textId="77777777" w:rsidR="00E62B68" w:rsidRDefault="00E62B68" w:rsidP="00E62B68">
      <w:pPr>
        <w:spacing w:before="0" w:after="200" w:line="276" w:lineRule="auto"/>
        <w:ind w:firstLine="0"/>
        <w:contextualSpacing w:val="0"/>
        <w:jc w:val="left"/>
        <w:rPr>
          <w:bCs/>
          <w:szCs w:val="18"/>
        </w:rPr>
      </w:pPr>
    </w:p>
    <w:p w14:paraId="2BDD6DF3" w14:textId="77777777" w:rsidR="00E62B68" w:rsidRDefault="00E62B68" w:rsidP="00E62B68">
      <w:pPr>
        <w:spacing w:before="0" w:after="200" w:line="276" w:lineRule="auto"/>
        <w:ind w:firstLine="0"/>
        <w:contextualSpacing w:val="0"/>
        <w:jc w:val="left"/>
        <w:rPr>
          <w:bCs/>
          <w:szCs w:val="18"/>
        </w:rPr>
      </w:pPr>
    </w:p>
    <w:p w14:paraId="05F8C0E4" w14:textId="77777777" w:rsidR="00E62B68" w:rsidRDefault="00E62B68" w:rsidP="00E62B68">
      <w:pPr>
        <w:spacing w:before="0" w:after="200" w:line="276" w:lineRule="auto"/>
        <w:ind w:firstLine="0"/>
        <w:contextualSpacing w:val="0"/>
        <w:jc w:val="left"/>
        <w:rPr>
          <w:bCs/>
          <w:szCs w:val="18"/>
        </w:rPr>
      </w:pPr>
    </w:p>
    <w:p w14:paraId="0416BF8D" w14:textId="77777777" w:rsidR="00E62B68" w:rsidRDefault="00E62B68" w:rsidP="00E62B68">
      <w:pPr>
        <w:spacing w:before="0" w:after="200" w:line="276" w:lineRule="auto"/>
        <w:ind w:firstLine="0"/>
        <w:contextualSpacing w:val="0"/>
        <w:jc w:val="left"/>
        <w:rPr>
          <w:bCs/>
          <w:szCs w:val="18"/>
        </w:rPr>
      </w:pPr>
    </w:p>
    <w:p w14:paraId="7B223E38" w14:textId="77777777" w:rsidR="00E62B68" w:rsidRDefault="00E62B68" w:rsidP="00E62B68">
      <w:pPr>
        <w:spacing w:before="0" w:after="200" w:line="276" w:lineRule="auto"/>
        <w:ind w:firstLine="0"/>
        <w:contextualSpacing w:val="0"/>
        <w:jc w:val="left"/>
        <w:rPr>
          <w:bCs/>
          <w:szCs w:val="18"/>
        </w:rPr>
      </w:pPr>
    </w:p>
    <w:p w14:paraId="52A1FA0F" w14:textId="77777777" w:rsidR="00E62B68" w:rsidRDefault="00E62B68" w:rsidP="00E62B68">
      <w:pPr>
        <w:spacing w:before="0" w:after="200" w:line="276" w:lineRule="auto"/>
        <w:ind w:firstLine="0"/>
        <w:contextualSpacing w:val="0"/>
        <w:jc w:val="left"/>
        <w:rPr>
          <w:bCs/>
          <w:szCs w:val="18"/>
        </w:rPr>
      </w:pPr>
    </w:p>
    <w:p w14:paraId="2B9035F8" w14:textId="77777777" w:rsidR="00E62B68" w:rsidRDefault="00E62B68" w:rsidP="00E62B68">
      <w:pPr>
        <w:spacing w:before="0" w:after="200" w:line="276" w:lineRule="auto"/>
        <w:ind w:firstLine="0"/>
        <w:contextualSpacing w:val="0"/>
        <w:jc w:val="left"/>
        <w:rPr>
          <w:bCs/>
          <w:szCs w:val="18"/>
        </w:rPr>
      </w:pPr>
    </w:p>
    <w:p w14:paraId="1B963FA0" w14:textId="77777777" w:rsidR="00E62B68" w:rsidRDefault="00E62B68" w:rsidP="00E62B68">
      <w:pPr>
        <w:spacing w:before="0" w:after="200" w:line="276" w:lineRule="auto"/>
        <w:ind w:firstLine="0"/>
        <w:contextualSpacing w:val="0"/>
        <w:jc w:val="left"/>
        <w:rPr>
          <w:bCs/>
          <w:szCs w:val="18"/>
        </w:rPr>
      </w:pPr>
    </w:p>
    <w:p w14:paraId="522D7EF7" w14:textId="566BFF84" w:rsidR="00E62B68" w:rsidRPr="004001EA" w:rsidRDefault="00E62B68" w:rsidP="00564946">
      <w:pPr>
        <w:pStyle w:val="vguAdditionName"/>
        <w:numPr>
          <w:ilvl w:val="0"/>
          <w:numId w:val="0"/>
        </w:numPr>
        <w:rPr>
          <w:highlight w:val="yellow"/>
        </w:rPr>
      </w:pPr>
    </w:p>
    <w:sectPr w:rsidR="00E62B68" w:rsidRPr="004001EA" w:rsidSect="003E68AC">
      <w:headerReference w:type="default" r:id="rId23"/>
      <w:pgSz w:w="11906" w:h="16838"/>
      <w:pgMar w:top="1134" w:right="567" w:bottom="1134" w:left="1134" w:header="708" w:footer="708" w:gutter="0"/>
      <w:pgNumType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6E9FEF" w14:textId="77777777" w:rsidR="007D7284" w:rsidRDefault="007D7284">
      <w:pPr>
        <w:spacing w:before="0" w:line="240" w:lineRule="auto"/>
      </w:pPr>
      <w:r>
        <w:separator/>
      </w:r>
    </w:p>
  </w:endnote>
  <w:endnote w:type="continuationSeparator" w:id="0">
    <w:p w14:paraId="17C3681C" w14:textId="77777777" w:rsidR="007D7284" w:rsidRDefault="007D7284">
      <w:pPr>
        <w:spacing w:before="0" w:line="240" w:lineRule="auto"/>
      </w:pPr>
      <w:r>
        <w:continuationSeparator/>
      </w:r>
    </w:p>
  </w:endnote>
  <w:endnote w:type="continuationNotice" w:id="1">
    <w:p w14:paraId="7924CC53" w14:textId="77777777" w:rsidR="007D7284" w:rsidRDefault="007D7284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9D5413" w14:textId="77777777" w:rsidR="007D7284" w:rsidRDefault="007D7284" w:rsidP="00990EAC">
      <w:pPr>
        <w:spacing w:before="0" w:line="240" w:lineRule="auto"/>
      </w:pPr>
      <w:r>
        <w:separator/>
      </w:r>
    </w:p>
  </w:footnote>
  <w:footnote w:type="continuationSeparator" w:id="0">
    <w:p w14:paraId="6A5005A9" w14:textId="77777777" w:rsidR="007D7284" w:rsidRDefault="007D7284" w:rsidP="00990EAC">
      <w:pPr>
        <w:spacing w:before="0" w:line="240" w:lineRule="auto"/>
      </w:pPr>
      <w:r>
        <w:continuationSeparator/>
      </w:r>
    </w:p>
  </w:footnote>
  <w:footnote w:type="continuationNotice" w:id="1">
    <w:p w14:paraId="70318FE4" w14:textId="77777777" w:rsidR="007D7284" w:rsidRDefault="007D7284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06B065" w14:textId="0651377A" w:rsidR="00B01F86" w:rsidRPr="00C17A21" w:rsidRDefault="00B01F86" w:rsidP="00990EAC">
    <w:pPr>
      <w:pStyle w:val="ad"/>
      <w:ind w:firstLine="0"/>
      <w:jc w:val="center"/>
      <w:rPr>
        <w:rStyle w:val="af1"/>
        <w:lang w:val="en-US"/>
      </w:rPr>
    </w:pPr>
    <w:r w:rsidRPr="00C17A21">
      <w:rPr>
        <w:rStyle w:val="af1"/>
      </w:rPr>
      <w:fldChar w:fldCharType="begin"/>
    </w:r>
    <w:r w:rsidRPr="00C17A21">
      <w:rPr>
        <w:rStyle w:val="af1"/>
      </w:rPr>
      <w:instrText xml:space="preserve"> PAGE </w:instrText>
    </w:r>
    <w:r w:rsidRPr="00C17A21">
      <w:rPr>
        <w:rStyle w:val="af1"/>
      </w:rPr>
      <w:fldChar w:fldCharType="separate"/>
    </w:r>
    <w:r w:rsidR="00A710D2">
      <w:rPr>
        <w:rStyle w:val="af1"/>
        <w:noProof/>
      </w:rPr>
      <w:t>15</w:t>
    </w:r>
    <w:r w:rsidRPr="00C17A21">
      <w:rPr>
        <w:rStyle w:val="af1"/>
      </w:rPr>
      <w:fldChar w:fldCharType="end"/>
    </w:r>
  </w:p>
  <w:p w14:paraId="0AA9F560" w14:textId="77777777" w:rsidR="00B01F86" w:rsidRPr="008E27BF" w:rsidRDefault="00B01F86" w:rsidP="00990EAC">
    <w:pPr>
      <w:pStyle w:val="ad"/>
      <w:ind w:firstLine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C7602320"/>
    <w:lvl w:ilvl="0">
      <w:start w:val="1"/>
      <w:numFmt w:val="bullet"/>
      <w:pStyle w:val="a"/>
      <w:lvlText w:val=""/>
      <w:lvlJc w:val="left"/>
      <w:pPr>
        <w:ind w:left="1211" w:hanging="360"/>
      </w:pPr>
      <w:rPr>
        <w:rFonts w:ascii="Symbol" w:hAnsi="Symbol" w:hint="default"/>
      </w:rPr>
    </w:lvl>
  </w:abstractNum>
  <w:abstractNum w:abstractNumId="1" w15:restartNumberingAfterBreak="0">
    <w:nsid w:val="07197133"/>
    <w:multiLevelType w:val="multilevel"/>
    <w:tmpl w:val="E0909658"/>
    <w:lvl w:ilvl="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>
      <w:start w:val="4"/>
      <w:numFmt w:val="decimal"/>
      <w:lvlText w:val="%1.%2."/>
      <w:lvlJc w:val="left"/>
      <w:pPr>
        <w:ind w:left="1931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14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9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20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0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26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117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28" w:hanging="1800"/>
      </w:pPr>
      <w:rPr>
        <w:rFonts w:hint="default"/>
      </w:rPr>
    </w:lvl>
  </w:abstractNum>
  <w:abstractNum w:abstractNumId="2" w15:restartNumberingAfterBreak="0">
    <w:nsid w:val="0B8E7F26"/>
    <w:multiLevelType w:val="hybridMultilevel"/>
    <w:tmpl w:val="1236F43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0C3463AA"/>
    <w:multiLevelType w:val="hybridMultilevel"/>
    <w:tmpl w:val="8AF8C558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0D616A74"/>
    <w:multiLevelType w:val="multilevel"/>
    <w:tmpl w:val="6DAE4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F0A1D22"/>
    <w:multiLevelType w:val="multilevel"/>
    <w:tmpl w:val="0922ABBA"/>
    <w:lvl w:ilvl="0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>
      <w:start w:val="4"/>
      <w:numFmt w:val="decimal"/>
      <w:lvlText w:val="%1.%2."/>
      <w:lvlJc w:val="left"/>
      <w:pPr>
        <w:ind w:left="206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73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12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35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186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397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24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459" w:hanging="1800"/>
      </w:pPr>
      <w:rPr>
        <w:rFonts w:hint="default"/>
      </w:rPr>
    </w:lvl>
  </w:abstractNum>
  <w:abstractNum w:abstractNumId="6" w15:restartNumberingAfterBreak="0">
    <w:nsid w:val="11B17539"/>
    <w:multiLevelType w:val="hybridMultilevel"/>
    <w:tmpl w:val="35CC5670"/>
    <w:lvl w:ilvl="0" w:tplc="2DCA28D0">
      <w:start w:val="2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13BF47C6"/>
    <w:multiLevelType w:val="hybridMultilevel"/>
    <w:tmpl w:val="853CC886"/>
    <w:lvl w:ilvl="0" w:tplc="145ECC2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3F96DB8"/>
    <w:multiLevelType w:val="multilevel"/>
    <w:tmpl w:val="0922ABBA"/>
    <w:lvl w:ilvl="0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>
      <w:start w:val="4"/>
      <w:numFmt w:val="decimal"/>
      <w:lvlText w:val="%1.%2."/>
      <w:lvlJc w:val="left"/>
      <w:pPr>
        <w:ind w:left="242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33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48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95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546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7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60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819" w:hanging="1800"/>
      </w:pPr>
      <w:rPr>
        <w:rFonts w:hint="default"/>
      </w:rPr>
    </w:lvl>
  </w:abstractNum>
  <w:abstractNum w:abstractNumId="9" w15:restartNumberingAfterBreak="0">
    <w:nsid w:val="18F640F1"/>
    <w:multiLevelType w:val="hybridMultilevel"/>
    <w:tmpl w:val="218695A6"/>
    <w:lvl w:ilvl="0" w:tplc="2034E9C8">
      <w:start w:val="4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19E7744A"/>
    <w:multiLevelType w:val="hybridMultilevel"/>
    <w:tmpl w:val="ABE4C416"/>
    <w:lvl w:ilvl="0" w:tplc="D4660364">
      <w:start w:val="1"/>
      <w:numFmt w:val="decimal"/>
      <w:pStyle w:val="vguNumber"/>
      <w:lvlText w:val="%1)"/>
      <w:lvlJc w:val="left"/>
      <w:pPr>
        <w:ind w:left="1211" w:hanging="360"/>
      </w:pPr>
    </w:lvl>
    <w:lvl w:ilvl="1" w:tplc="73BED02C">
      <w:start w:val="1"/>
      <w:numFmt w:val="lowerLetter"/>
      <w:lvlText w:val="%2."/>
      <w:lvlJc w:val="left"/>
      <w:pPr>
        <w:ind w:left="1931" w:hanging="360"/>
      </w:pPr>
    </w:lvl>
    <w:lvl w:ilvl="2" w:tplc="BBCADF4C" w:tentative="1">
      <w:start w:val="1"/>
      <w:numFmt w:val="lowerRoman"/>
      <w:lvlText w:val="%3."/>
      <w:lvlJc w:val="right"/>
      <w:pPr>
        <w:ind w:left="2651" w:hanging="180"/>
      </w:pPr>
    </w:lvl>
    <w:lvl w:ilvl="3" w:tplc="07E671C6" w:tentative="1">
      <w:start w:val="1"/>
      <w:numFmt w:val="decimal"/>
      <w:lvlText w:val="%4."/>
      <w:lvlJc w:val="left"/>
      <w:pPr>
        <w:ind w:left="3371" w:hanging="360"/>
      </w:pPr>
    </w:lvl>
    <w:lvl w:ilvl="4" w:tplc="5C28D2F8" w:tentative="1">
      <w:start w:val="1"/>
      <w:numFmt w:val="lowerLetter"/>
      <w:lvlText w:val="%5."/>
      <w:lvlJc w:val="left"/>
      <w:pPr>
        <w:ind w:left="4091" w:hanging="360"/>
      </w:pPr>
    </w:lvl>
    <w:lvl w:ilvl="5" w:tplc="29002856" w:tentative="1">
      <w:start w:val="1"/>
      <w:numFmt w:val="lowerRoman"/>
      <w:lvlText w:val="%6."/>
      <w:lvlJc w:val="right"/>
      <w:pPr>
        <w:ind w:left="4811" w:hanging="180"/>
      </w:pPr>
    </w:lvl>
    <w:lvl w:ilvl="6" w:tplc="B922CF84" w:tentative="1">
      <w:start w:val="1"/>
      <w:numFmt w:val="decimal"/>
      <w:lvlText w:val="%7."/>
      <w:lvlJc w:val="left"/>
      <w:pPr>
        <w:ind w:left="5531" w:hanging="360"/>
      </w:pPr>
    </w:lvl>
    <w:lvl w:ilvl="7" w:tplc="AD68F384" w:tentative="1">
      <w:start w:val="1"/>
      <w:numFmt w:val="lowerLetter"/>
      <w:lvlText w:val="%8."/>
      <w:lvlJc w:val="left"/>
      <w:pPr>
        <w:ind w:left="6251" w:hanging="360"/>
      </w:pPr>
    </w:lvl>
    <w:lvl w:ilvl="8" w:tplc="A8E4DA02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1AD47E7A"/>
    <w:multiLevelType w:val="multilevel"/>
    <w:tmpl w:val="9196B19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1713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1C1B7052"/>
    <w:multiLevelType w:val="multilevel"/>
    <w:tmpl w:val="9730B13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08" w:hanging="1800"/>
      </w:pPr>
      <w:rPr>
        <w:rFonts w:hint="default"/>
      </w:rPr>
    </w:lvl>
  </w:abstractNum>
  <w:abstractNum w:abstractNumId="13" w15:restartNumberingAfterBreak="0">
    <w:nsid w:val="22EA11E9"/>
    <w:multiLevelType w:val="hybridMultilevel"/>
    <w:tmpl w:val="94FAA0AE"/>
    <w:lvl w:ilvl="0" w:tplc="041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4" w15:restartNumberingAfterBreak="0">
    <w:nsid w:val="24C7298F"/>
    <w:multiLevelType w:val="hybridMultilevel"/>
    <w:tmpl w:val="238C053C"/>
    <w:lvl w:ilvl="0" w:tplc="145EC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5ECC2A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AC3440"/>
    <w:multiLevelType w:val="hybridMultilevel"/>
    <w:tmpl w:val="7B6A0570"/>
    <w:lvl w:ilvl="0" w:tplc="041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6" w15:restartNumberingAfterBreak="0">
    <w:nsid w:val="2AE07DDF"/>
    <w:multiLevelType w:val="hybridMultilevel"/>
    <w:tmpl w:val="12CA32A4"/>
    <w:lvl w:ilvl="0" w:tplc="9B3CE014">
      <w:start w:val="1"/>
      <w:numFmt w:val="bullet"/>
      <w:pStyle w:val="a0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17" w15:restartNumberingAfterBreak="0">
    <w:nsid w:val="305A3224"/>
    <w:multiLevelType w:val="multilevel"/>
    <w:tmpl w:val="0922ABBA"/>
    <w:lvl w:ilvl="0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>
      <w:start w:val="4"/>
      <w:numFmt w:val="decimal"/>
      <w:lvlText w:val="%1.%2."/>
      <w:lvlJc w:val="left"/>
      <w:pPr>
        <w:ind w:left="242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33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48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95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546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7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60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819" w:hanging="1800"/>
      </w:pPr>
      <w:rPr>
        <w:rFonts w:hint="default"/>
      </w:rPr>
    </w:lvl>
  </w:abstractNum>
  <w:abstractNum w:abstractNumId="18" w15:restartNumberingAfterBreak="0">
    <w:nsid w:val="312E6BA4"/>
    <w:multiLevelType w:val="hybridMultilevel"/>
    <w:tmpl w:val="566CD8BA"/>
    <w:lvl w:ilvl="0" w:tplc="98FEDC46">
      <w:start w:val="1"/>
      <w:numFmt w:val="russianUpper"/>
      <w:pStyle w:val="vguAdditionName"/>
      <w:lvlText w:val="Приложение %1."/>
      <w:lvlJc w:val="left"/>
      <w:pPr>
        <w:ind w:left="5607" w:hanging="360"/>
      </w:pPr>
      <w:rPr>
        <w:rFonts w:hint="default"/>
      </w:rPr>
    </w:lvl>
    <w:lvl w:ilvl="1" w:tplc="F1446014" w:tentative="1">
      <w:start w:val="1"/>
      <w:numFmt w:val="lowerLetter"/>
      <w:lvlText w:val="%2."/>
      <w:lvlJc w:val="left"/>
      <w:pPr>
        <w:ind w:left="3142" w:hanging="360"/>
      </w:pPr>
    </w:lvl>
    <w:lvl w:ilvl="2" w:tplc="7A348E7E" w:tentative="1">
      <w:start w:val="1"/>
      <w:numFmt w:val="lowerRoman"/>
      <w:lvlText w:val="%3."/>
      <w:lvlJc w:val="right"/>
      <w:pPr>
        <w:ind w:left="3862" w:hanging="180"/>
      </w:pPr>
    </w:lvl>
    <w:lvl w:ilvl="3" w:tplc="15A8153C" w:tentative="1">
      <w:start w:val="1"/>
      <w:numFmt w:val="decimal"/>
      <w:lvlText w:val="%4."/>
      <w:lvlJc w:val="left"/>
      <w:pPr>
        <w:ind w:left="4582" w:hanging="360"/>
      </w:pPr>
    </w:lvl>
    <w:lvl w:ilvl="4" w:tplc="F03A973A" w:tentative="1">
      <w:start w:val="1"/>
      <w:numFmt w:val="lowerLetter"/>
      <w:lvlText w:val="%5."/>
      <w:lvlJc w:val="left"/>
      <w:pPr>
        <w:ind w:left="5302" w:hanging="360"/>
      </w:pPr>
    </w:lvl>
    <w:lvl w:ilvl="5" w:tplc="1E46B678" w:tentative="1">
      <w:start w:val="1"/>
      <w:numFmt w:val="lowerRoman"/>
      <w:lvlText w:val="%6."/>
      <w:lvlJc w:val="right"/>
      <w:pPr>
        <w:ind w:left="6022" w:hanging="180"/>
      </w:pPr>
    </w:lvl>
    <w:lvl w:ilvl="6" w:tplc="D256E6B2" w:tentative="1">
      <w:start w:val="1"/>
      <w:numFmt w:val="decimal"/>
      <w:lvlText w:val="%7."/>
      <w:lvlJc w:val="left"/>
      <w:pPr>
        <w:ind w:left="6742" w:hanging="360"/>
      </w:pPr>
    </w:lvl>
    <w:lvl w:ilvl="7" w:tplc="FBF204E4" w:tentative="1">
      <w:start w:val="1"/>
      <w:numFmt w:val="lowerLetter"/>
      <w:lvlText w:val="%8."/>
      <w:lvlJc w:val="left"/>
      <w:pPr>
        <w:ind w:left="7462" w:hanging="360"/>
      </w:pPr>
    </w:lvl>
    <w:lvl w:ilvl="8" w:tplc="1D06E19A" w:tentative="1">
      <w:start w:val="1"/>
      <w:numFmt w:val="lowerRoman"/>
      <w:lvlText w:val="%9."/>
      <w:lvlJc w:val="right"/>
      <w:pPr>
        <w:ind w:left="8182" w:hanging="180"/>
      </w:pPr>
    </w:lvl>
  </w:abstractNum>
  <w:abstractNum w:abstractNumId="19" w15:restartNumberingAfterBreak="0">
    <w:nsid w:val="32E077F3"/>
    <w:multiLevelType w:val="hybridMultilevel"/>
    <w:tmpl w:val="4C363C7A"/>
    <w:lvl w:ilvl="0" w:tplc="949825A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 w15:restartNumberingAfterBreak="0">
    <w:nsid w:val="32F809AA"/>
    <w:multiLevelType w:val="multilevel"/>
    <w:tmpl w:val="DC1E0450"/>
    <w:lvl w:ilvl="0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>
      <w:start w:val="2"/>
      <w:numFmt w:val="decimal"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08" w:hanging="1800"/>
      </w:pPr>
      <w:rPr>
        <w:rFonts w:hint="default"/>
      </w:rPr>
    </w:lvl>
  </w:abstractNum>
  <w:abstractNum w:abstractNumId="21" w15:restartNumberingAfterBreak="0">
    <w:nsid w:val="34543F6F"/>
    <w:multiLevelType w:val="multilevel"/>
    <w:tmpl w:val="738641F2"/>
    <w:lvl w:ilvl="0">
      <w:start w:val="5"/>
      <w:numFmt w:val="decimal"/>
      <w:lvlText w:val="%1."/>
      <w:lvlJc w:val="left"/>
      <w:pPr>
        <w:ind w:left="107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08" w:hanging="1800"/>
      </w:pPr>
      <w:rPr>
        <w:rFonts w:hint="default"/>
      </w:rPr>
    </w:lvl>
  </w:abstractNum>
  <w:abstractNum w:abstractNumId="22" w15:restartNumberingAfterBreak="0">
    <w:nsid w:val="39A707C0"/>
    <w:multiLevelType w:val="multilevel"/>
    <w:tmpl w:val="E10076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BA974E4"/>
    <w:multiLevelType w:val="multilevel"/>
    <w:tmpl w:val="4748EEF0"/>
    <w:lvl w:ilvl="0">
      <w:start w:val="5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08" w:hanging="1800"/>
      </w:pPr>
      <w:rPr>
        <w:rFonts w:hint="default"/>
      </w:rPr>
    </w:lvl>
  </w:abstractNum>
  <w:abstractNum w:abstractNumId="24" w15:restartNumberingAfterBreak="0">
    <w:nsid w:val="4138468F"/>
    <w:multiLevelType w:val="hybridMultilevel"/>
    <w:tmpl w:val="300EDAAE"/>
    <w:lvl w:ilvl="0" w:tplc="041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25" w15:restartNumberingAfterBreak="0">
    <w:nsid w:val="43DF1113"/>
    <w:multiLevelType w:val="hybridMultilevel"/>
    <w:tmpl w:val="968858D4"/>
    <w:lvl w:ilvl="0" w:tplc="145ECC2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4B0C5FE7"/>
    <w:multiLevelType w:val="multilevel"/>
    <w:tmpl w:val="0922ABBA"/>
    <w:lvl w:ilvl="0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>
      <w:start w:val="4"/>
      <w:numFmt w:val="decimal"/>
      <w:lvlText w:val="%1.%2."/>
      <w:lvlJc w:val="left"/>
      <w:pPr>
        <w:ind w:left="206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73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12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35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186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397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24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459" w:hanging="1800"/>
      </w:pPr>
      <w:rPr>
        <w:rFonts w:hint="default"/>
      </w:rPr>
    </w:lvl>
  </w:abstractNum>
  <w:abstractNum w:abstractNumId="27" w15:restartNumberingAfterBreak="0">
    <w:nsid w:val="4CE81E49"/>
    <w:multiLevelType w:val="hybridMultilevel"/>
    <w:tmpl w:val="39A27216"/>
    <w:lvl w:ilvl="0" w:tplc="145ECC2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4E392D8C"/>
    <w:multiLevelType w:val="hybridMultilevel"/>
    <w:tmpl w:val="30442AF4"/>
    <w:lvl w:ilvl="0" w:tplc="041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37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209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81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53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425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97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69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416" w:hanging="360"/>
      </w:pPr>
      <w:rPr>
        <w:rFonts w:ascii="Wingdings" w:hAnsi="Wingdings" w:hint="default"/>
      </w:rPr>
    </w:lvl>
  </w:abstractNum>
  <w:abstractNum w:abstractNumId="29" w15:restartNumberingAfterBreak="0">
    <w:nsid w:val="53D422BD"/>
    <w:multiLevelType w:val="multilevel"/>
    <w:tmpl w:val="0922ABBA"/>
    <w:lvl w:ilvl="0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>
      <w:start w:val="4"/>
      <w:numFmt w:val="decimal"/>
      <w:lvlText w:val="%1.%2."/>
      <w:lvlJc w:val="left"/>
      <w:pPr>
        <w:ind w:left="206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73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12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35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186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397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24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459" w:hanging="1800"/>
      </w:pPr>
      <w:rPr>
        <w:rFonts w:hint="default"/>
      </w:rPr>
    </w:lvl>
  </w:abstractNum>
  <w:abstractNum w:abstractNumId="30" w15:restartNumberingAfterBreak="0">
    <w:nsid w:val="55560461"/>
    <w:multiLevelType w:val="hybridMultilevel"/>
    <w:tmpl w:val="705A859A"/>
    <w:lvl w:ilvl="0" w:tplc="041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31" w15:restartNumberingAfterBreak="0">
    <w:nsid w:val="58810612"/>
    <w:multiLevelType w:val="hybridMultilevel"/>
    <w:tmpl w:val="4216DB84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2" w15:restartNumberingAfterBreak="0">
    <w:nsid w:val="58DD65E2"/>
    <w:multiLevelType w:val="multilevel"/>
    <w:tmpl w:val="B0A2CF82"/>
    <w:lvl w:ilvl="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A7F04DA"/>
    <w:multiLevelType w:val="multilevel"/>
    <w:tmpl w:val="0922ABBA"/>
    <w:lvl w:ilvl="0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>
      <w:start w:val="4"/>
      <w:numFmt w:val="decimal"/>
      <w:lvlText w:val="%1.%2."/>
      <w:lvlJc w:val="left"/>
      <w:pPr>
        <w:ind w:left="242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33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48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95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546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7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60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819" w:hanging="1800"/>
      </w:pPr>
      <w:rPr>
        <w:rFonts w:hint="default"/>
      </w:rPr>
    </w:lvl>
  </w:abstractNum>
  <w:abstractNum w:abstractNumId="34" w15:restartNumberingAfterBreak="0">
    <w:nsid w:val="5BA91F9B"/>
    <w:multiLevelType w:val="hybridMultilevel"/>
    <w:tmpl w:val="90245F30"/>
    <w:lvl w:ilvl="0" w:tplc="145EC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5ECC2A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C4C1555"/>
    <w:multiLevelType w:val="multilevel"/>
    <w:tmpl w:val="0922ABB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4"/>
      <w:numFmt w:val="decimal"/>
      <w:lvlText w:val="%1.%2."/>
      <w:lvlJc w:val="left"/>
      <w:pPr>
        <w:ind w:left="1931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14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9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20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0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26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117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28" w:hanging="1800"/>
      </w:pPr>
      <w:rPr>
        <w:rFonts w:hint="default"/>
      </w:rPr>
    </w:lvl>
  </w:abstractNum>
  <w:abstractNum w:abstractNumId="36" w15:restartNumberingAfterBreak="0">
    <w:nsid w:val="61BA615E"/>
    <w:multiLevelType w:val="multilevel"/>
    <w:tmpl w:val="30A0C70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4211DC0"/>
    <w:multiLevelType w:val="multilevel"/>
    <w:tmpl w:val="7AC2D5AA"/>
    <w:lvl w:ilvl="0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>
      <w:start w:val="2"/>
      <w:numFmt w:val="decimal"/>
      <w:lvlText w:val="%1.%2."/>
      <w:lvlJc w:val="left"/>
      <w:pPr>
        <w:ind w:left="206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73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12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35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186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397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24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459" w:hanging="1800"/>
      </w:pPr>
      <w:rPr>
        <w:rFonts w:hint="default"/>
      </w:rPr>
    </w:lvl>
  </w:abstractNum>
  <w:abstractNum w:abstractNumId="38" w15:restartNumberingAfterBreak="0">
    <w:nsid w:val="6CE843AD"/>
    <w:multiLevelType w:val="hybridMultilevel"/>
    <w:tmpl w:val="95B8253C"/>
    <w:lvl w:ilvl="0" w:tplc="3CC26336">
      <w:start w:val="9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9" w15:restartNumberingAfterBreak="0">
    <w:nsid w:val="70B11701"/>
    <w:multiLevelType w:val="multilevel"/>
    <w:tmpl w:val="6748B5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40" w15:restartNumberingAfterBreak="0">
    <w:nsid w:val="70D03C1B"/>
    <w:multiLevelType w:val="multilevel"/>
    <w:tmpl w:val="0922ABB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4"/>
      <w:numFmt w:val="decimal"/>
      <w:lvlText w:val="%1.%2."/>
      <w:lvlJc w:val="left"/>
      <w:pPr>
        <w:ind w:left="1931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14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9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20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0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26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117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28" w:hanging="1800"/>
      </w:pPr>
      <w:rPr>
        <w:rFonts w:hint="default"/>
      </w:rPr>
    </w:lvl>
  </w:abstractNum>
  <w:abstractNum w:abstractNumId="41" w15:restartNumberingAfterBreak="0">
    <w:nsid w:val="74DC7C68"/>
    <w:multiLevelType w:val="multilevel"/>
    <w:tmpl w:val="D77E844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42" w15:restartNumberingAfterBreak="0">
    <w:nsid w:val="79F74C2E"/>
    <w:multiLevelType w:val="multilevel"/>
    <w:tmpl w:val="6F5EC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6"/>
  </w:num>
  <w:num w:numId="2">
    <w:abstractNumId w:val="0"/>
  </w:num>
  <w:num w:numId="3">
    <w:abstractNumId w:val="18"/>
  </w:num>
  <w:num w:numId="4">
    <w:abstractNumId w:val="10"/>
  </w:num>
  <w:num w:numId="5">
    <w:abstractNumId w:val="11"/>
  </w:num>
  <w:num w:numId="6">
    <w:abstractNumId w:val="2"/>
  </w:num>
  <w:num w:numId="7">
    <w:abstractNumId w:val="6"/>
  </w:num>
  <w:num w:numId="8">
    <w:abstractNumId w:val="19"/>
  </w:num>
  <w:num w:numId="9">
    <w:abstractNumId w:val="39"/>
  </w:num>
  <w:num w:numId="10">
    <w:abstractNumId w:val="41"/>
  </w:num>
  <w:num w:numId="11">
    <w:abstractNumId w:val="9"/>
  </w:num>
  <w:num w:numId="12">
    <w:abstractNumId w:val="14"/>
  </w:num>
  <w:num w:numId="13">
    <w:abstractNumId w:val="34"/>
  </w:num>
  <w:num w:numId="14">
    <w:abstractNumId w:val="32"/>
  </w:num>
  <w:num w:numId="15">
    <w:abstractNumId w:val="27"/>
  </w:num>
  <w:num w:numId="16">
    <w:abstractNumId w:val="7"/>
  </w:num>
  <w:num w:numId="17">
    <w:abstractNumId w:val="25"/>
  </w:num>
  <w:num w:numId="18">
    <w:abstractNumId w:val="21"/>
  </w:num>
  <w:num w:numId="19">
    <w:abstractNumId w:val="12"/>
  </w:num>
  <w:num w:numId="20">
    <w:abstractNumId w:val="23"/>
  </w:num>
  <w:num w:numId="21">
    <w:abstractNumId w:val="31"/>
  </w:num>
  <w:num w:numId="22">
    <w:abstractNumId w:val="37"/>
  </w:num>
  <w:num w:numId="23">
    <w:abstractNumId w:val="3"/>
  </w:num>
  <w:num w:numId="24">
    <w:abstractNumId w:val="20"/>
  </w:num>
  <w:num w:numId="25">
    <w:abstractNumId w:val="1"/>
  </w:num>
  <w:num w:numId="26">
    <w:abstractNumId w:val="35"/>
  </w:num>
  <w:num w:numId="27">
    <w:abstractNumId w:val="29"/>
  </w:num>
  <w:num w:numId="28">
    <w:abstractNumId w:val="26"/>
  </w:num>
  <w:num w:numId="29">
    <w:abstractNumId w:val="5"/>
  </w:num>
  <w:num w:numId="30">
    <w:abstractNumId w:val="40"/>
  </w:num>
  <w:num w:numId="31">
    <w:abstractNumId w:val="33"/>
  </w:num>
  <w:num w:numId="32">
    <w:abstractNumId w:val="8"/>
  </w:num>
  <w:num w:numId="33">
    <w:abstractNumId w:val="38"/>
  </w:num>
  <w:num w:numId="34">
    <w:abstractNumId w:val="17"/>
  </w:num>
  <w:num w:numId="35">
    <w:abstractNumId w:val="28"/>
  </w:num>
  <w:num w:numId="36">
    <w:abstractNumId w:val="36"/>
  </w:num>
  <w:num w:numId="37">
    <w:abstractNumId w:val="22"/>
  </w:num>
  <w:num w:numId="38">
    <w:abstractNumId w:val="13"/>
  </w:num>
  <w:num w:numId="39">
    <w:abstractNumId w:val="30"/>
  </w:num>
  <w:num w:numId="40">
    <w:abstractNumId w:val="4"/>
  </w:num>
  <w:num w:numId="41">
    <w:abstractNumId w:val="42"/>
  </w:num>
  <w:num w:numId="42">
    <w:abstractNumId w:val="24"/>
  </w:num>
  <w:num w:numId="43">
    <w:abstractNumId w:val="15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D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1"/>
  <w:stylePaneSortMethod w:val="0000"/>
  <w:defaultTabStop w:val="2126"/>
  <w:characterSpacingControl w:val="doNotCompress"/>
  <w:savePreviewPicture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A26"/>
    <w:rsid w:val="00000FBE"/>
    <w:rsid w:val="0000190E"/>
    <w:rsid w:val="000030F6"/>
    <w:rsid w:val="00003AF1"/>
    <w:rsid w:val="00004773"/>
    <w:rsid w:val="00015480"/>
    <w:rsid w:val="00017258"/>
    <w:rsid w:val="00020C2C"/>
    <w:rsid w:val="00024473"/>
    <w:rsid w:val="00025DAD"/>
    <w:rsid w:val="000262DA"/>
    <w:rsid w:val="000263B9"/>
    <w:rsid w:val="00032359"/>
    <w:rsid w:val="00032F9F"/>
    <w:rsid w:val="00033833"/>
    <w:rsid w:val="000351BD"/>
    <w:rsid w:val="00035A26"/>
    <w:rsid w:val="00037950"/>
    <w:rsid w:val="00037B3E"/>
    <w:rsid w:val="00040D1E"/>
    <w:rsid w:val="0004336A"/>
    <w:rsid w:val="00044093"/>
    <w:rsid w:val="00046056"/>
    <w:rsid w:val="00051403"/>
    <w:rsid w:val="00051C8E"/>
    <w:rsid w:val="0005745E"/>
    <w:rsid w:val="00057F98"/>
    <w:rsid w:val="0006157C"/>
    <w:rsid w:val="00061F64"/>
    <w:rsid w:val="000624C0"/>
    <w:rsid w:val="00066F6D"/>
    <w:rsid w:val="0007103B"/>
    <w:rsid w:val="00072166"/>
    <w:rsid w:val="0008146F"/>
    <w:rsid w:val="000934BA"/>
    <w:rsid w:val="000939D0"/>
    <w:rsid w:val="00094729"/>
    <w:rsid w:val="00096DB7"/>
    <w:rsid w:val="00096EC7"/>
    <w:rsid w:val="00097A2E"/>
    <w:rsid w:val="000A3239"/>
    <w:rsid w:val="000A537A"/>
    <w:rsid w:val="000B35F7"/>
    <w:rsid w:val="000B42D1"/>
    <w:rsid w:val="000B7DB8"/>
    <w:rsid w:val="000C0C5D"/>
    <w:rsid w:val="000C2A5F"/>
    <w:rsid w:val="000C7B86"/>
    <w:rsid w:val="000C7DE5"/>
    <w:rsid w:val="000D3006"/>
    <w:rsid w:val="000D38ED"/>
    <w:rsid w:val="000D3A15"/>
    <w:rsid w:val="000D4548"/>
    <w:rsid w:val="000D5742"/>
    <w:rsid w:val="000E6490"/>
    <w:rsid w:val="000F3886"/>
    <w:rsid w:val="000F3F9A"/>
    <w:rsid w:val="000F7A42"/>
    <w:rsid w:val="00104146"/>
    <w:rsid w:val="0011316B"/>
    <w:rsid w:val="001138A0"/>
    <w:rsid w:val="001157C8"/>
    <w:rsid w:val="00117550"/>
    <w:rsid w:val="00120B63"/>
    <w:rsid w:val="001223A9"/>
    <w:rsid w:val="00122D51"/>
    <w:rsid w:val="001238DC"/>
    <w:rsid w:val="001261AB"/>
    <w:rsid w:val="00126EF2"/>
    <w:rsid w:val="001275E2"/>
    <w:rsid w:val="0013162A"/>
    <w:rsid w:val="0013287A"/>
    <w:rsid w:val="00133187"/>
    <w:rsid w:val="001341DB"/>
    <w:rsid w:val="00134B7F"/>
    <w:rsid w:val="00143AC3"/>
    <w:rsid w:val="0014647F"/>
    <w:rsid w:val="00150617"/>
    <w:rsid w:val="00155A8D"/>
    <w:rsid w:val="00160D02"/>
    <w:rsid w:val="0016119C"/>
    <w:rsid w:val="00163865"/>
    <w:rsid w:val="001652B7"/>
    <w:rsid w:val="001673EC"/>
    <w:rsid w:val="00172DBA"/>
    <w:rsid w:val="00180281"/>
    <w:rsid w:val="00181653"/>
    <w:rsid w:val="0019044F"/>
    <w:rsid w:val="001924C0"/>
    <w:rsid w:val="001A12C2"/>
    <w:rsid w:val="001A3580"/>
    <w:rsid w:val="001A50A1"/>
    <w:rsid w:val="001B065B"/>
    <w:rsid w:val="001B10E1"/>
    <w:rsid w:val="001B35D9"/>
    <w:rsid w:val="001B3C9B"/>
    <w:rsid w:val="001B57BC"/>
    <w:rsid w:val="001B794F"/>
    <w:rsid w:val="001C0FEA"/>
    <w:rsid w:val="001D7613"/>
    <w:rsid w:val="001E0364"/>
    <w:rsid w:val="001E6B48"/>
    <w:rsid w:val="001F10D9"/>
    <w:rsid w:val="001F2CEF"/>
    <w:rsid w:val="001F3C1A"/>
    <w:rsid w:val="001F4B51"/>
    <w:rsid w:val="001F5E9C"/>
    <w:rsid w:val="00201509"/>
    <w:rsid w:val="00201D86"/>
    <w:rsid w:val="0021323D"/>
    <w:rsid w:val="002226EF"/>
    <w:rsid w:val="0022318E"/>
    <w:rsid w:val="0023221D"/>
    <w:rsid w:val="00234403"/>
    <w:rsid w:val="00234BD7"/>
    <w:rsid w:val="002371B0"/>
    <w:rsid w:val="00241C37"/>
    <w:rsid w:val="00244671"/>
    <w:rsid w:val="00244AD0"/>
    <w:rsid w:val="002469D0"/>
    <w:rsid w:val="002502BF"/>
    <w:rsid w:val="00253099"/>
    <w:rsid w:val="00263185"/>
    <w:rsid w:val="00263583"/>
    <w:rsid w:val="0026423B"/>
    <w:rsid w:val="00266C9A"/>
    <w:rsid w:val="00270C38"/>
    <w:rsid w:val="002723F3"/>
    <w:rsid w:val="00276CAB"/>
    <w:rsid w:val="002801AF"/>
    <w:rsid w:val="002853AE"/>
    <w:rsid w:val="00287E94"/>
    <w:rsid w:val="00291E07"/>
    <w:rsid w:val="00292B29"/>
    <w:rsid w:val="002952BC"/>
    <w:rsid w:val="00296BBF"/>
    <w:rsid w:val="002A3D0A"/>
    <w:rsid w:val="002A514A"/>
    <w:rsid w:val="002A56D9"/>
    <w:rsid w:val="002B067A"/>
    <w:rsid w:val="002B288D"/>
    <w:rsid w:val="002B35F3"/>
    <w:rsid w:val="002B4B07"/>
    <w:rsid w:val="002B69FB"/>
    <w:rsid w:val="002C1982"/>
    <w:rsid w:val="002C57A3"/>
    <w:rsid w:val="002D354A"/>
    <w:rsid w:val="002D4930"/>
    <w:rsid w:val="002D5B25"/>
    <w:rsid w:val="002D5ED0"/>
    <w:rsid w:val="002E28E9"/>
    <w:rsid w:val="002F15DD"/>
    <w:rsid w:val="002F76F4"/>
    <w:rsid w:val="00303DC8"/>
    <w:rsid w:val="00305798"/>
    <w:rsid w:val="00307C46"/>
    <w:rsid w:val="00311E97"/>
    <w:rsid w:val="00312254"/>
    <w:rsid w:val="00312F95"/>
    <w:rsid w:val="00317BF7"/>
    <w:rsid w:val="00323AFD"/>
    <w:rsid w:val="00323F6E"/>
    <w:rsid w:val="00326605"/>
    <w:rsid w:val="00342964"/>
    <w:rsid w:val="0034738F"/>
    <w:rsid w:val="00347678"/>
    <w:rsid w:val="00350180"/>
    <w:rsid w:val="00351631"/>
    <w:rsid w:val="003552A3"/>
    <w:rsid w:val="003564C3"/>
    <w:rsid w:val="003607A1"/>
    <w:rsid w:val="00361B2F"/>
    <w:rsid w:val="00364D74"/>
    <w:rsid w:val="00370436"/>
    <w:rsid w:val="003711B3"/>
    <w:rsid w:val="00372C9E"/>
    <w:rsid w:val="003734F1"/>
    <w:rsid w:val="00374EF9"/>
    <w:rsid w:val="00380D25"/>
    <w:rsid w:val="00386F3E"/>
    <w:rsid w:val="00387D3F"/>
    <w:rsid w:val="00387E10"/>
    <w:rsid w:val="00390B6D"/>
    <w:rsid w:val="00390EAB"/>
    <w:rsid w:val="003915BE"/>
    <w:rsid w:val="00393F45"/>
    <w:rsid w:val="00397496"/>
    <w:rsid w:val="003974AB"/>
    <w:rsid w:val="003A4E95"/>
    <w:rsid w:val="003A5FAB"/>
    <w:rsid w:val="003B7E95"/>
    <w:rsid w:val="003C2810"/>
    <w:rsid w:val="003C4201"/>
    <w:rsid w:val="003C4262"/>
    <w:rsid w:val="003D3E93"/>
    <w:rsid w:val="003D61D2"/>
    <w:rsid w:val="003E0217"/>
    <w:rsid w:val="003E09BF"/>
    <w:rsid w:val="003E1A1B"/>
    <w:rsid w:val="003E2044"/>
    <w:rsid w:val="003E22A5"/>
    <w:rsid w:val="003E3B91"/>
    <w:rsid w:val="003E58AE"/>
    <w:rsid w:val="003E6232"/>
    <w:rsid w:val="003E68AC"/>
    <w:rsid w:val="003E7052"/>
    <w:rsid w:val="003E72CD"/>
    <w:rsid w:val="003F3F0D"/>
    <w:rsid w:val="004001EA"/>
    <w:rsid w:val="00407962"/>
    <w:rsid w:val="00410843"/>
    <w:rsid w:val="00412E47"/>
    <w:rsid w:val="00415A34"/>
    <w:rsid w:val="00424012"/>
    <w:rsid w:val="004347A5"/>
    <w:rsid w:val="00442256"/>
    <w:rsid w:val="00447254"/>
    <w:rsid w:val="00447629"/>
    <w:rsid w:val="00451E07"/>
    <w:rsid w:val="00455936"/>
    <w:rsid w:val="0045599D"/>
    <w:rsid w:val="00456213"/>
    <w:rsid w:val="004605D9"/>
    <w:rsid w:val="00460A05"/>
    <w:rsid w:val="004641D0"/>
    <w:rsid w:val="004677DC"/>
    <w:rsid w:val="00471FE2"/>
    <w:rsid w:val="00472A19"/>
    <w:rsid w:val="00475A10"/>
    <w:rsid w:val="004767CD"/>
    <w:rsid w:val="00477484"/>
    <w:rsid w:val="0048416D"/>
    <w:rsid w:val="004862A3"/>
    <w:rsid w:val="004966A4"/>
    <w:rsid w:val="004A33B4"/>
    <w:rsid w:val="004A34C3"/>
    <w:rsid w:val="004A7A41"/>
    <w:rsid w:val="004B02D4"/>
    <w:rsid w:val="004B0C8E"/>
    <w:rsid w:val="004B0F88"/>
    <w:rsid w:val="004B34C6"/>
    <w:rsid w:val="004B4BA8"/>
    <w:rsid w:val="004B7636"/>
    <w:rsid w:val="004C5524"/>
    <w:rsid w:val="004E4102"/>
    <w:rsid w:val="004F4D49"/>
    <w:rsid w:val="005002D3"/>
    <w:rsid w:val="005008C8"/>
    <w:rsid w:val="0050147E"/>
    <w:rsid w:val="005017B0"/>
    <w:rsid w:val="00503505"/>
    <w:rsid w:val="005040DD"/>
    <w:rsid w:val="00512B60"/>
    <w:rsid w:val="005137C9"/>
    <w:rsid w:val="005138EC"/>
    <w:rsid w:val="00514790"/>
    <w:rsid w:val="00514894"/>
    <w:rsid w:val="00514CFD"/>
    <w:rsid w:val="005205FD"/>
    <w:rsid w:val="005225F6"/>
    <w:rsid w:val="00524056"/>
    <w:rsid w:val="00524A8B"/>
    <w:rsid w:val="00530053"/>
    <w:rsid w:val="00531E80"/>
    <w:rsid w:val="005343A0"/>
    <w:rsid w:val="005343B2"/>
    <w:rsid w:val="00534B6D"/>
    <w:rsid w:val="00541DD4"/>
    <w:rsid w:val="005435A3"/>
    <w:rsid w:val="00544617"/>
    <w:rsid w:val="00544CC6"/>
    <w:rsid w:val="005524E9"/>
    <w:rsid w:val="00554344"/>
    <w:rsid w:val="00554CFE"/>
    <w:rsid w:val="00555E69"/>
    <w:rsid w:val="005577EF"/>
    <w:rsid w:val="0056079D"/>
    <w:rsid w:val="00561F8C"/>
    <w:rsid w:val="00564946"/>
    <w:rsid w:val="005674DB"/>
    <w:rsid w:val="0057389A"/>
    <w:rsid w:val="00576138"/>
    <w:rsid w:val="005764B1"/>
    <w:rsid w:val="0057736E"/>
    <w:rsid w:val="00582FF6"/>
    <w:rsid w:val="00584E3E"/>
    <w:rsid w:val="0058714C"/>
    <w:rsid w:val="00592305"/>
    <w:rsid w:val="005972E7"/>
    <w:rsid w:val="005A188B"/>
    <w:rsid w:val="005A2BF4"/>
    <w:rsid w:val="005A4A0E"/>
    <w:rsid w:val="005A4E60"/>
    <w:rsid w:val="005B0A81"/>
    <w:rsid w:val="005B370B"/>
    <w:rsid w:val="005B5089"/>
    <w:rsid w:val="005C4E05"/>
    <w:rsid w:val="005C7A35"/>
    <w:rsid w:val="005D1D9F"/>
    <w:rsid w:val="005D3C3C"/>
    <w:rsid w:val="005D4ECA"/>
    <w:rsid w:val="005E0871"/>
    <w:rsid w:val="005E5189"/>
    <w:rsid w:val="005E7941"/>
    <w:rsid w:val="005F0877"/>
    <w:rsid w:val="005F0B98"/>
    <w:rsid w:val="005F272F"/>
    <w:rsid w:val="006007E9"/>
    <w:rsid w:val="00602E2A"/>
    <w:rsid w:val="006030ED"/>
    <w:rsid w:val="006046D4"/>
    <w:rsid w:val="00606C43"/>
    <w:rsid w:val="00610911"/>
    <w:rsid w:val="00612ABB"/>
    <w:rsid w:val="006164DC"/>
    <w:rsid w:val="00620630"/>
    <w:rsid w:val="006252D8"/>
    <w:rsid w:val="0062534D"/>
    <w:rsid w:val="00625B3B"/>
    <w:rsid w:val="006267F9"/>
    <w:rsid w:val="00627BC1"/>
    <w:rsid w:val="006324C6"/>
    <w:rsid w:val="00634093"/>
    <w:rsid w:val="00636587"/>
    <w:rsid w:val="00636646"/>
    <w:rsid w:val="00636E3B"/>
    <w:rsid w:val="00637D77"/>
    <w:rsid w:val="00642401"/>
    <w:rsid w:val="00642FB9"/>
    <w:rsid w:val="00643777"/>
    <w:rsid w:val="0064643E"/>
    <w:rsid w:val="00646E81"/>
    <w:rsid w:val="006542B3"/>
    <w:rsid w:val="00661057"/>
    <w:rsid w:val="00661775"/>
    <w:rsid w:val="006638C9"/>
    <w:rsid w:val="006652DC"/>
    <w:rsid w:val="00666715"/>
    <w:rsid w:val="006711D1"/>
    <w:rsid w:val="00672F98"/>
    <w:rsid w:val="00687939"/>
    <w:rsid w:val="00691D88"/>
    <w:rsid w:val="00695763"/>
    <w:rsid w:val="006A3648"/>
    <w:rsid w:val="006A4E6C"/>
    <w:rsid w:val="006A534C"/>
    <w:rsid w:val="006A5DFD"/>
    <w:rsid w:val="006A69A4"/>
    <w:rsid w:val="006B568C"/>
    <w:rsid w:val="006D2216"/>
    <w:rsid w:val="006D2BF7"/>
    <w:rsid w:val="006D3327"/>
    <w:rsid w:val="006D422E"/>
    <w:rsid w:val="006D46A3"/>
    <w:rsid w:val="006E4EA7"/>
    <w:rsid w:val="006E7B7F"/>
    <w:rsid w:val="006F512D"/>
    <w:rsid w:val="00701738"/>
    <w:rsid w:val="00702405"/>
    <w:rsid w:val="00706D32"/>
    <w:rsid w:val="00707B2D"/>
    <w:rsid w:val="0071279D"/>
    <w:rsid w:val="007142DF"/>
    <w:rsid w:val="007157E7"/>
    <w:rsid w:val="007176F6"/>
    <w:rsid w:val="00717B43"/>
    <w:rsid w:val="00721698"/>
    <w:rsid w:val="00721BFC"/>
    <w:rsid w:val="00733CD3"/>
    <w:rsid w:val="00734D26"/>
    <w:rsid w:val="00741EC2"/>
    <w:rsid w:val="00742650"/>
    <w:rsid w:val="007445A3"/>
    <w:rsid w:val="0074669A"/>
    <w:rsid w:val="00746CF3"/>
    <w:rsid w:val="00746FE6"/>
    <w:rsid w:val="00747AA0"/>
    <w:rsid w:val="007522DD"/>
    <w:rsid w:val="0075303D"/>
    <w:rsid w:val="00753080"/>
    <w:rsid w:val="00753E9C"/>
    <w:rsid w:val="00757B6F"/>
    <w:rsid w:val="007630D2"/>
    <w:rsid w:val="007661F7"/>
    <w:rsid w:val="0076691E"/>
    <w:rsid w:val="00770291"/>
    <w:rsid w:val="00773671"/>
    <w:rsid w:val="00773CFF"/>
    <w:rsid w:val="00773EC7"/>
    <w:rsid w:val="0077504E"/>
    <w:rsid w:val="00775FCB"/>
    <w:rsid w:val="007770BD"/>
    <w:rsid w:val="00791830"/>
    <w:rsid w:val="007946EC"/>
    <w:rsid w:val="0079510E"/>
    <w:rsid w:val="007A044A"/>
    <w:rsid w:val="007A0770"/>
    <w:rsid w:val="007A2B99"/>
    <w:rsid w:val="007A44EC"/>
    <w:rsid w:val="007A670B"/>
    <w:rsid w:val="007A6CEC"/>
    <w:rsid w:val="007B2E9D"/>
    <w:rsid w:val="007B79AA"/>
    <w:rsid w:val="007C2693"/>
    <w:rsid w:val="007C5C7F"/>
    <w:rsid w:val="007C5DA6"/>
    <w:rsid w:val="007C648D"/>
    <w:rsid w:val="007C6517"/>
    <w:rsid w:val="007D0BC6"/>
    <w:rsid w:val="007D189A"/>
    <w:rsid w:val="007D18D6"/>
    <w:rsid w:val="007D7284"/>
    <w:rsid w:val="007E25EF"/>
    <w:rsid w:val="007E5BBB"/>
    <w:rsid w:val="007E7DEB"/>
    <w:rsid w:val="007F068D"/>
    <w:rsid w:val="007F194D"/>
    <w:rsid w:val="007F3B69"/>
    <w:rsid w:val="007F61BA"/>
    <w:rsid w:val="007F6F16"/>
    <w:rsid w:val="00801271"/>
    <w:rsid w:val="00801482"/>
    <w:rsid w:val="008047D0"/>
    <w:rsid w:val="0081256F"/>
    <w:rsid w:val="0081417D"/>
    <w:rsid w:val="00815163"/>
    <w:rsid w:val="00815197"/>
    <w:rsid w:val="00816AE0"/>
    <w:rsid w:val="00821EAB"/>
    <w:rsid w:val="0082336B"/>
    <w:rsid w:val="008233FB"/>
    <w:rsid w:val="00823ADB"/>
    <w:rsid w:val="00830A7D"/>
    <w:rsid w:val="00851CEE"/>
    <w:rsid w:val="00853022"/>
    <w:rsid w:val="00856459"/>
    <w:rsid w:val="00860B07"/>
    <w:rsid w:val="00864DA4"/>
    <w:rsid w:val="00872F71"/>
    <w:rsid w:val="008735AE"/>
    <w:rsid w:val="00873C68"/>
    <w:rsid w:val="008821B6"/>
    <w:rsid w:val="00884F1F"/>
    <w:rsid w:val="00887461"/>
    <w:rsid w:val="008913CD"/>
    <w:rsid w:val="008939C5"/>
    <w:rsid w:val="00895567"/>
    <w:rsid w:val="008A19F3"/>
    <w:rsid w:val="008A3C7E"/>
    <w:rsid w:val="008A447D"/>
    <w:rsid w:val="008A6719"/>
    <w:rsid w:val="008A7235"/>
    <w:rsid w:val="008B1742"/>
    <w:rsid w:val="008B2FF6"/>
    <w:rsid w:val="008B3835"/>
    <w:rsid w:val="008B5671"/>
    <w:rsid w:val="008B57AD"/>
    <w:rsid w:val="008C0D47"/>
    <w:rsid w:val="008C30AA"/>
    <w:rsid w:val="008C6310"/>
    <w:rsid w:val="008D417C"/>
    <w:rsid w:val="008D6356"/>
    <w:rsid w:val="008E2C22"/>
    <w:rsid w:val="008E5EE1"/>
    <w:rsid w:val="008F17B8"/>
    <w:rsid w:val="008F2516"/>
    <w:rsid w:val="008F3448"/>
    <w:rsid w:val="008F4105"/>
    <w:rsid w:val="0090074F"/>
    <w:rsid w:val="00906495"/>
    <w:rsid w:val="00907058"/>
    <w:rsid w:val="0090747E"/>
    <w:rsid w:val="009078D1"/>
    <w:rsid w:val="00912AA6"/>
    <w:rsid w:val="0092285C"/>
    <w:rsid w:val="00922A0E"/>
    <w:rsid w:val="009236FA"/>
    <w:rsid w:val="00924DFB"/>
    <w:rsid w:val="00925F0E"/>
    <w:rsid w:val="009301A4"/>
    <w:rsid w:val="00930B24"/>
    <w:rsid w:val="00931494"/>
    <w:rsid w:val="009404C2"/>
    <w:rsid w:val="00940731"/>
    <w:rsid w:val="00941637"/>
    <w:rsid w:val="00944557"/>
    <w:rsid w:val="00946800"/>
    <w:rsid w:val="00950955"/>
    <w:rsid w:val="0095138C"/>
    <w:rsid w:val="00955863"/>
    <w:rsid w:val="009568E8"/>
    <w:rsid w:val="00957C73"/>
    <w:rsid w:val="00962BF3"/>
    <w:rsid w:val="0096798D"/>
    <w:rsid w:val="00970E98"/>
    <w:rsid w:val="0097494B"/>
    <w:rsid w:val="0097511E"/>
    <w:rsid w:val="0098081B"/>
    <w:rsid w:val="0098133E"/>
    <w:rsid w:val="009863FC"/>
    <w:rsid w:val="0098708B"/>
    <w:rsid w:val="0098795C"/>
    <w:rsid w:val="00990EAC"/>
    <w:rsid w:val="00991D11"/>
    <w:rsid w:val="0099717C"/>
    <w:rsid w:val="00997825"/>
    <w:rsid w:val="009A1CB3"/>
    <w:rsid w:val="009A65BE"/>
    <w:rsid w:val="009A6D28"/>
    <w:rsid w:val="009A78AA"/>
    <w:rsid w:val="009B0897"/>
    <w:rsid w:val="009B2B8A"/>
    <w:rsid w:val="009B4752"/>
    <w:rsid w:val="009B66E7"/>
    <w:rsid w:val="009B6881"/>
    <w:rsid w:val="009C0C5D"/>
    <w:rsid w:val="009C15AC"/>
    <w:rsid w:val="009C1E84"/>
    <w:rsid w:val="009C2712"/>
    <w:rsid w:val="009C3450"/>
    <w:rsid w:val="009C36DE"/>
    <w:rsid w:val="009C5201"/>
    <w:rsid w:val="009C62A8"/>
    <w:rsid w:val="009C6785"/>
    <w:rsid w:val="009C6F70"/>
    <w:rsid w:val="009C7D66"/>
    <w:rsid w:val="009D053C"/>
    <w:rsid w:val="009D2712"/>
    <w:rsid w:val="009D483E"/>
    <w:rsid w:val="009D5528"/>
    <w:rsid w:val="009D6117"/>
    <w:rsid w:val="009D69EC"/>
    <w:rsid w:val="009E506D"/>
    <w:rsid w:val="009F1C8A"/>
    <w:rsid w:val="009F348F"/>
    <w:rsid w:val="009F59D7"/>
    <w:rsid w:val="009F7216"/>
    <w:rsid w:val="00A012F5"/>
    <w:rsid w:val="00A0279B"/>
    <w:rsid w:val="00A06116"/>
    <w:rsid w:val="00A167E9"/>
    <w:rsid w:val="00A16938"/>
    <w:rsid w:val="00A229F3"/>
    <w:rsid w:val="00A22E7D"/>
    <w:rsid w:val="00A24F55"/>
    <w:rsid w:val="00A26122"/>
    <w:rsid w:val="00A3398F"/>
    <w:rsid w:val="00A3550C"/>
    <w:rsid w:val="00A355F5"/>
    <w:rsid w:val="00A403D2"/>
    <w:rsid w:val="00A43971"/>
    <w:rsid w:val="00A43D43"/>
    <w:rsid w:val="00A4452D"/>
    <w:rsid w:val="00A46113"/>
    <w:rsid w:val="00A50EA5"/>
    <w:rsid w:val="00A51A5D"/>
    <w:rsid w:val="00A54F03"/>
    <w:rsid w:val="00A613D0"/>
    <w:rsid w:val="00A631A3"/>
    <w:rsid w:val="00A64A7D"/>
    <w:rsid w:val="00A6518F"/>
    <w:rsid w:val="00A66360"/>
    <w:rsid w:val="00A70C76"/>
    <w:rsid w:val="00A710D2"/>
    <w:rsid w:val="00A7464D"/>
    <w:rsid w:val="00A80780"/>
    <w:rsid w:val="00A81D75"/>
    <w:rsid w:val="00A90733"/>
    <w:rsid w:val="00A93B7E"/>
    <w:rsid w:val="00AA0C50"/>
    <w:rsid w:val="00AA487E"/>
    <w:rsid w:val="00AA4F34"/>
    <w:rsid w:val="00AB047F"/>
    <w:rsid w:val="00AB276B"/>
    <w:rsid w:val="00AB465D"/>
    <w:rsid w:val="00AB7875"/>
    <w:rsid w:val="00AC354C"/>
    <w:rsid w:val="00AC4F31"/>
    <w:rsid w:val="00AC53A7"/>
    <w:rsid w:val="00AD0740"/>
    <w:rsid w:val="00AD1E5B"/>
    <w:rsid w:val="00AD1F3B"/>
    <w:rsid w:val="00AD57BA"/>
    <w:rsid w:val="00AD74DC"/>
    <w:rsid w:val="00AE4CE5"/>
    <w:rsid w:val="00AE5C8C"/>
    <w:rsid w:val="00AF22F0"/>
    <w:rsid w:val="00AF478D"/>
    <w:rsid w:val="00AF7668"/>
    <w:rsid w:val="00AF7AC8"/>
    <w:rsid w:val="00AF7F4D"/>
    <w:rsid w:val="00B01F86"/>
    <w:rsid w:val="00B02C9B"/>
    <w:rsid w:val="00B03EDA"/>
    <w:rsid w:val="00B06B73"/>
    <w:rsid w:val="00B125F0"/>
    <w:rsid w:val="00B27F07"/>
    <w:rsid w:val="00B301E5"/>
    <w:rsid w:val="00B3164A"/>
    <w:rsid w:val="00B36C5A"/>
    <w:rsid w:val="00B37E6B"/>
    <w:rsid w:val="00B426FB"/>
    <w:rsid w:val="00B44E78"/>
    <w:rsid w:val="00B52939"/>
    <w:rsid w:val="00B62D3F"/>
    <w:rsid w:val="00B63A5B"/>
    <w:rsid w:val="00B6451B"/>
    <w:rsid w:val="00B6574F"/>
    <w:rsid w:val="00B6663A"/>
    <w:rsid w:val="00B7174E"/>
    <w:rsid w:val="00B75B64"/>
    <w:rsid w:val="00B763B0"/>
    <w:rsid w:val="00B775B6"/>
    <w:rsid w:val="00B84157"/>
    <w:rsid w:val="00B84829"/>
    <w:rsid w:val="00B93183"/>
    <w:rsid w:val="00B962BA"/>
    <w:rsid w:val="00B96784"/>
    <w:rsid w:val="00B96A31"/>
    <w:rsid w:val="00BA554D"/>
    <w:rsid w:val="00BA5A58"/>
    <w:rsid w:val="00BA63A7"/>
    <w:rsid w:val="00BA749B"/>
    <w:rsid w:val="00BB0350"/>
    <w:rsid w:val="00BB3733"/>
    <w:rsid w:val="00BB41FD"/>
    <w:rsid w:val="00BB513D"/>
    <w:rsid w:val="00BB7AEE"/>
    <w:rsid w:val="00BC0F93"/>
    <w:rsid w:val="00BC17B4"/>
    <w:rsid w:val="00BC283C"/>
    <w:rsid w:val="00BC666E"/>
    <w:rsid w:val="00BC7D60"/>
    <w:rsid w:val="00BD2509"/>
    <w:rsid w:val="00BD2B75"/>
    <w:rsid w:val="00BD442E"/>
    <w:rsid w:val="00BD6D60"/>
    <w:rsid w:val="00BD738C"/>
    <w:rsid w:val="00BE008D"/>
    <w:rsid w:val="00BE0BE8"/>
    <w:rsid w:val="00BE3060"/>
    <w:rsid w:val="00BE39B8"/>
    <w:rsid w:val="00BE3B00"/>
    <w:rsid w:val="00BE3CB7"/>
    <w:rsid w:val="00BE40D0"/>
    <w:rsid w:val="00BE5051"/>
    <w:rsid w:val="00BE52E5"/>
    <w:rsid w:val="00BE71FF"/>
    <w:rsid w:val="00BF0033"/>
    <w:rsid w:val="00BF151B"/>
    <w:rsid w:val="00BF44A4"/>
    <w:rsid w:val="00BF4992"/>
    <w:rsid w:val="00BF7BFF"/>
    <w:rsid w:val="00C035AA"/>
    <w:rsid w:val="00C105A1"/>
    <w:rsid w:val="00C11E33"/>
    <w:rsid w:val="00C12181"/>
    <w:rsid w:val="00C122F9"/>
    <w:rsid w:val="00C1681F"/>
    <w:rsid w:val="00C17699"/>
    <w:rsid w:val="00C2408C"/>
    <w:rsid w:val="00C345CB"/>
    <w:rsid w:val="00C3667A"/>
    <w:rsid w:val="00C36A2C"/>
    <w:rsid w:val="00C435ED"/>
    <w:rsid w:val="00C44F52"/>
    <w:rsid w:val="00C47D1D"/>
    <w:rsid w:val="00C5292F"/>
    <w:rsid w:val="00C52A0D"/>
    <w:rsid w:val="00C53DE1"/>
    <w:rsid w:val="00C54F79"/>
    <w:rsid w:val="00C566C4"/>
    <w:rsid w:val="00C61DF4"/>
    <w:rsid w:val="00C640A5"/>
    <w:rsid w:val="00C66C06"/>
    <w:rsid w:val="00C66FB8"/>
    <w:rsid w:val="00C67E7D"/>
    <w:rsid w:val="00C82AAF"/>
    <w:rsid w:val="00C86701"/>
    <w:rsid w:val="00C8774D"/>
    <w:rsid w:val="00C91416"/>
    <w:rsid w:val="00C92C19"/>
    <w:rsid w:val="00C9376A"/>
    <w:rsid w:val="00C93C3A"/>
    <w:rsid w:val="00C93E26"/>
    <w:rsid w:val="00C96227"/>
    <w:rsid w:val="00CA462A"/>
    <w:rsid w:val="00CA46E3"/>
    <w:rsid w:val="00CA7BFD"/>
    <w:rsid w:val="00CB1422"/>
    <w:rsid w:val="00CB211A"/>
    <w:rsid w:val="00CC3B6C"/>
    <w:rsid w:val="00CC7C1D"/>
    <w:rsid w:val="00CD1405"/>
    <w:rsid w:val="00CD54C4"/>
    <w:rsid w:val="00CE3A3D"/>
    <w:rsid w:val="00CE5850"/>
    <w:rsid w:val="00CE7A30"/>
    <w:rsid w:val="00CE7A85"/>
    <w:rsid w:val="00CF3B09"/>
    <w:rsid w:val="00CF4EF6"/>
    <w:rsid w:val="00D00BEF"/>
    <w:rsid w:val="00D0244B"/>
    <w:rsid w:val="00D03ADB"/>
    <w:rsid w:val="00D0476C"/>
    <w:rsid w:val="00D11E8A"/>
    <w:rsid w:val="00D1204C"/>
    <w:rsid w:val="00D166FB"/>
    <w:rsid w:val="00D1695C"/>
    <w:rsid w:val="00D17535"/>
    <w:rsid w:val="00D2110D"/>
    <w:rsid w:val="00D22EE2"/>
    <w:rsid w:val="00D24A5D"/>
    <w:rsid w:val="00D26985"/>
    <w:rsid w:val="00D26A08"/>
    <w:rsid w:val="00D270A5"/>
    <w:rsid w:val="00D2756B"/>
    <w:rsid w:val="00D27D6C"/>
    <w:rsid w:val="00D3115C"/>
    <w:rsid w:val="00D31A36"/>
    <w:rsid w:val="00D32F79"/>
    <w:rsid w:val="00D3632A"/>
    <w:rsid w:val="00D3755F"/>
    <w:rsid w:val="00D37AAF"/>
    <w:rsid w:val="00D37FCB"/>
    <w:rsid w:val="00D4023D"/>
    <w:rsid w:val="00D4069A"/>
    <w:rsid w:val="00D52FE6"/>
    <w:rsid w:val="00D54ECC"/>
    <w:rsid w:val="00D61E5C"/>
    <w:rsid w:val="00D664C5"/>
    <w:rsid w:val="00D6706E"/>
    <w:rsid w:val="00D7113D"/>
    <w:rsid w:val="00D7189D"/>
    <w:rsid w:val="00D72BB2"/>
    <w:rsid w:val="00D730CA"/>
    <w:rsid w:val="00D801DF"/>
    <w:rsid w:val="00D824BD"/>
    <w:rsid w:val="00D86307"/>
    <w:rsid w:val="00D91542"/>
    <w:rsid w:val="00D94F64"/>
    <w:rsid w:val="00D96EB0"/>
    <w:rsid w:val="00D978E4"/>
    <w:rsid w:val="00DA33AC"/>
    <w:rsid w:val="00DA5654"/>
    <w:rsid w:val="00DA64D0"/>
    <w:rsid w:val="00DA6582"/>
    <w:rsid w:val="00DB0DFE"/>
    <w:rsid w:val="00DB187A"/>
    <w:rsid w:val="00DB67CB"/>
    <w:rsid w:val="00DC22C2"/>
    <w:rsid w:val="00DC39A6"/>
    <w:rsid w:val="00DC575A"/>
    <w:rsid w:val="00DC5FE1"/>
    <w:rsid w:val="00DD2B98"/>
    <w:rsid w:val="00DD4754"/>
    <w:rsid w:val="00DE03C1"/>
    <w:rsid w:val="00DE07C5"/>
    <w:rsid w:val="00DE1240"/>
    <w:rsid w:val="00DE18B5"/>
    <w:rsid w:val="00DF09F4"/>
    <w:rsid w:val="00DF3D28"/>
    <w:rsid w:val="00DF4914"/>
    <w:rsid w:val="00E02E0B"/>
    <w:rsid w:val="00E0593E"/>
    <w:rsid w:val="00E14656"/>
    <w:rsid w:val="00E15750"/>
    <w:rsid w:val="00E26720"/>
    <w:rsid w:val="00E27013"/>
    <w:rsid w:val="00E36DF7"/>
    <w:rsid w:val="00E418E6"/>
    <w:rsid w:val="00E41AEE"/>
    <w:rsid w:val="00E4794F"/>
    <w:rsid w:val="00E508A7"/>
    <w:rsid w:val="00E50F28"/>
    <w:rsid w:val="00E53ED6"/>
    <w:rsid w:val="00E60A44"/>
    <w:rsid w:val="00E62B68"/>
    <w:rsid w:val="00E666EA"/>
    <w:rsid w:val="00E74087"/>
    <w:rsid w:val="00E76DAC"/>
    <w:rsid w:val="00E770E2"/>
    <w:rsid w:val="00E80DDC"/>
    <w:rsid w:val="00E85CEA"/>
    <w:rsid w:val="00E8690C"/>
    <w:rsid w:val="00E9188F"/>
    <w:rsid w:val="00E92483"/>
    <w:rsid w:val="00E96D7E"/>
    <w:rsid w:val="00E9759D"/>
    <w:rsid w:val="00E97C53"/>
    <w:rsid w:val="00EA5731"/>
    <w:rsid w:val="00EA6493"/>
    <w:rsid w:val="00EA6C55"/>
    <w:rsid w:val="00EA70F3"/>
    <w:rsid w:val="00EA7476"/>
    <w:rsid w:val="00EB0651"/>
    <w:rsid w:val="00EB0854"/>
    <w:rsid w:val="00EB1F89"/>
    <w:rsid w:val="00EB1FC2"/>
    <w:rsid w:val="00EB54B3"/>
    <w:rsid w:val="00EC14DF"/>
    <w:rsid w:val="00EC1BB9"/>
    <w:rsid w:val="00ED2803"/>
    <w:rsid w:val="00ED3B32"/>
    <w:rsid w:val="00ED4484"/>
    <w:rsid w:val="00ED6B45"/>
    <w:rsid w:val="00ED7346"/>
    <w:rsid w:val="00ED77F3"/>
    <w:rsid w:val="00EE2604"/>
    <w:rsid w:val="00EE3143"/>
    <w:rsid w:val="00EE3981"/>
    <w:rsid w:val="00EE45D4"/>
    <w:rsid w:val="00EF1410"/>
    <w:rsid w:val="00EF35BE"/>
    <w:rsid w:val="00EF56C6"/>
    <w:rsid w:val="00F04D46"/>
    <w:rsid w:val="00F05BB5"/>
    <w:rsid w:val="00F113BF"/>
    <w:rsid w:val="00F139A9"/>
    <w:rsid w:val="00F20633"/>
    <w:rsid w:val="00F20ED0"/>
    <w:rsid w:val="00F2337D"/>
    <w:rsid w:val="00F23B07"/>
    <w:rsid w:val="00F25908"/>
    <w:rsid w:val="00F26E37"/>
    <w:rsid w:val="00F3022A"/>
    <w:rsid w:val="00F32A7C"/>
    <w:rsid w:val="00F34EC4"/>
    <w:rsid w:val="00F374E5"/>
    <w:rsid w:val="00F4271F"/>
    <w:rsid w:val="00F52989"/>
    <w:rsid w:val="00F5534E"/>
    <w:rsid w:val="00F6042B"/>
    <w:rsid w:val="00F60753"/>
    <w:rsid w:val="00F62DCD"/>
    <w:rsid w:val="00F7451A"/>
    <w:rsid w:val="00F745DD"/>
    <w:rsid w:val="00F752E2"/>
    <w:rsid w:val="00F76B03"/>
    <w:rsid w:val="00F76EBD"/>
    <w:rsid w:val="00F814EA"/>
    <w:rsid w:val="00F8478E"/>
    <w:rsid w:val="00F84AC0"/>
    <w:rsid w:val="00F84B99"/>
    <w:rsid w:val="00F85769"/>
    <w:rsid w:val="00F8700A"/>
    <w:rsid w:val="00F90D33"/>
    <w:rsid w:val="00F96A20"/>
    <w:rsid w:val="00FA0863"/>
    <w:rsid w:val="00FA3223"/>
    <w:rsid w:val="00FA53D6"/>
    <w:rsid w:val="00FA6956"/>
    <w:rsid w:val="00FB0572"/>
    <w:rsid w:val="00FB05EA"/>
    <w:rsid w:val="00FB6B3A"/>
    <w:rsid w:val="00FB6BA9"/>
    <w:rsid w:val="00FC41AC"/>
    <w:rsid w:val="00FC5126"/>
    <w:rsid w:val="00FC6839"/>
    <w:rsid w:val="00FD0C4A"/>
    <w:rsid w:val="00FD12D0"/>
    <w:rsid w:val="00FD2680"/>
    <w:rsid w:val="00FD2B65"/>
    <w:rsid w:val="00FD73B1"/>
    <w:rsid w:val="00FD79E5"/>
    <w:rsid w:val="00FE1EE8"/>
    <w:rsid w:val="00FE6C02"/>
    <w:rsid w:val="00FE77D9"/>
    <w:rsid w:val="00FE7BEA"/>
    <w:rsid w:val="00FF46F8"/>
    <w:rsid w:val="07177A84"/>
    <w:rsid w:val="0F030047"/>
    <w:rsid w:val="2DDF2CFF"/>
    <w:rsid w:val="30B9DD65"/>
    <w:rsid w:val="339F39E7"/>
    <w:rsid w:val="34A1791B"/>
    <w:rsid w:val="53A057EF"/>
    <w:rsid w:val="650829A6"/>
    <w:rsid w:val="6D85F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D8FCA5"/>
  <w15:docId w15:val="{BE3B9D3E-411C-4563-835A-8F18C4DD2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8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locked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21" w:qFormat="1"/>
    <w:lsdException w:name="Subtle Reference" w:qFormat="1"/>
    <w:lsdException w:name="Intense Reference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aliases w:val="vgu_Text"/>
    <w:qFormat/>
    <w:rsid w:val="00456213"/>
    <w:pPr>
      <w:spacing w:before="240" w:after="0" w:line="360" w:lineRule="auto"/>
      <w:ind w:firstLine="851"/>
      <w:contextualSpacing/>
      <w:jc w:val="both"/>
    </w:pPr>
    <w:rPr>
      <w:rFonts w:ascii="Times New Roman" w:hAnsi="Times New Roman"/>
      <w:sz w:val="24"/>
    </w:rPr>
  </w:style>
  <w:style w:type="paragraph" w:styleId="1">
    <w:name w:val="heading 1"/>
    <w:aliases w:val="vgu_Header1"/>
    <w:basedOn w:val="a1"/>
    <w:next w:val="a1"/>
    <w:link w:val="10"/>
    <w:uiPriority w:val="9"/>
    <w:qFormat/>
    <w:rsid w:val="00EA6493"/>
    <w:pPr>
      <w:keepNext/>
      <w:keepLines/>
      <w:pageBreakBefore/>
      <w:numPr>
        <w:numId w:val="5"/>
      </w:numPr>
      <w:tabs>
        <w:tab w:val="left" w:pos="1418"/>
      </w:tabs>
      <w:spacing w:before="480"/>
      <w:ind w:left="0" w:firstLine="851"/>
      <w:jc w:val="left"/>
      <w:outlineLvl w:val="0"/>
    </w:pPr>
    <w:rPr>
      <w:rFonts w:eastAsiaTheme="majorEastAsia" w:cs="Times New Roman"/>
      <w:b/>
      <w:bCs/>
      <w:noProof/>
      <w:szCs w:val="36"/>
    </w:rPr>
  </w:style>
  <w:style w:type="paragraph" w:styleId="2">
    <w:name w:val="heading 2"/>
    <w:aliases w:val="vgu_Header2"/>
    <w:basedOn w:val="a1"/>
    <w:next w:val="a1"/>
    <w:link w:val="20"/>
    <w:uiPriority w:val="9"/>
    <w:unhideWhenUsed/>
    <w:qFormat/>
    <w:rsid w:val="00EA6493"/>
    <w:pPr>
      <w:keepNext/>
      <w:keepLines/>
      <w:numPr>
        <w:ilvl w:val="1"/>
        <w:numId w:val="5"/>
      </w:numPr>
      <w:tabs>
        <w:tab w:val="num" w:pos="964"/>
        <w:tab w:val="left" w:pos="1560"/>
      </w:tabs>
      <w:spacing w:before="200"/>
      <w:ind w:left="0" w:firstLine="851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1"/>
    <w:next w:val="a1"/>
    <w:link w:val="30"/>
    <w:uiPriority w:val="9"/>
    <w:unhideWhenUsed/>
    <w:qFormat/>
    <w:rsid w:val="00EA6493"/>
    <w:pPr>
      <w:keepNext/>
      <w:keepLines/>
      <w:numPr>
        <w:ilvl w:val="2"/>
        <w:numId w:val="5"/>
      </w:numPr>
      <w:tabs>
        <w:tab w:val="left" w:pos="1701"/>
      </w:tabs>
      <w:spacing w:before="200"/>
      <w:ind w:left="0" w:firstLine="851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1"/>
    <w:next w:val="a1"/>
    <w:link w:val="40"/>
    <w:uiPriority w:val="9"/>
    <w:unhideWhenUsed/>
    <w:qFormat/>
    <w:rsid w:val="00EA6493"/>
    <w:pPr>
      <w:keepNext/>
      <w:keepLines/>
      <w:numPr>
        <w:ilvl w:val="3"/>
        <w:numId w:val="5"/>
      </w:numPr>
      <w:tabs>
        <w:tab w:val="left" w:pos="1843"/>
      </w:tabs>
      <w:spacing w:before="200"/>
      <w:ind w:left="0" w:firstLine="851"/>
      <w:outlineLvl w:val="3"/>
    </w:pPr>
    <w:rPr>
      <w:rFonts w:eastAsiaTheme="majorEastAsia" w:cs="Times New Roman"/>
      <w:b/>
      <w:bCs/>
      <w:iCs/>
    </w:rPr>
  </w:style>
  <w:style w:type="paragraph" w:styleId="5">
    <w:name w:val="heading 5"/>
    <w:aliases w:val="vgu_Header5"/>
    <w:basedOn w:val="a1"/>
    <w:next w:val="a1"/>
    <w:link w:val="50"/>
    <w:uiPriority w:val="9"/>
    <w:unhideWhenUsed/>
    <w:qFormat/>
    <w:rsid w:val="00815163"/>
    <w:pPr>
      <w:keepNext/>
      <w:keepLines/>
      <w:numPr>
        <w:ilvl w:val="4"/>
        <w:numId w:val="5"/>
      </w:numPr>
      <w:tabs>
        <w:tab w:val="left" w:pos="1985"/>
      </w:tabs>
      <w:spacing w:before="200"/>
      <w:ind w:left="0" w:firstLine="851"/>
      <w:outlineLvl w:val="4"/>
    </w:pPr>
    <w:rPr>
      <w:rFonts w:eastAsiaTheme="majorEastAsia" w:cs="Times New Roman"/>
      <w:b/>
    </w:rPr>
  </w:style>
  <w:style w:type="paragraph" w:styleId="6">
    <w:name w:val="heading 6"/>
    <w:aliases w:val="vgu_Header6"/>
    <w:basedOn w:val="a1"/>
    <w:next w:val="a1"/>
    <w:link w:val="60"/>
    <w:uiPriority w:val="9"/>
    <w:unhideWhenUsed/>
    <w:rsid w:val="006D46A3"/>
    <w:pPr>
      <w:keepNext/>
      <w:keepLines/>
      <w:numPr>
        <w:ilvl w:val="5"/>
        <w:numId w:val="5"/>
      </w:numPr>
      <w:tabs>
        <w:tab w:val="left" w:pos="2268"/>
      </w:tabs>
      <w:spacing w:before="200"/>
      <w:ind w:left="0" w:firstLine="851"/>
      <w:outlineLvl w:val="5"/>
    </w:pPr>
    <w:rPr>
      <w:rFonts w:eastAsiaTheme="majorEastAsia" w:cs="Times New Roman"/>
      <w:iCs/>
    </w:rPr>
  </w:style>
  <w:style w:type="paragraph" w:styleId="7">
    <w:name w:val="heading 7"/>
    <w:aliases w:val="vgu_Header7"/>
    <w:basedOn w:val="a1"/>
    <w:next w:val="a1"/>
    <w:link w:val="70"/>
    <w:uiPriority w:val="9"/>
    <w:unhideWhenUsed/>
    <w:qFormat/>
    <w:rsid w:val="006D46A3"/>
    <w:pPr>
      <w:keepNext/>
      <w:keepLines/>
      <w:numPr>
        <w:ilvl w:val="6"/>
        <w:numId w:val="5"/>
      </w:numPr>
      <w:tabs>
        <w:tab w:val="left" w:pos="2410"/>
      </w:tabs>
      <w:spacing w:before="200"/>
      <w:ind w:left="0" w:firstLine="851"/>
      <w:outlineLvl w:val="6"/>
    </w:pPr>
    <w:rPr>
      <w:rFonts w:eastAsiaTheme="majorEastAsia" w:cs="Times New Roman"/>
      <w:iCs/>
    </w:rPr>
  </w:style>
  <w:style w:type="paragraph" w:styleId="8">
    <w:name w:val="heading 8"/>
    <w:aliases w:val="vgu_Header8"/>
    <w:basedOn w:val="a1"/>
    <w:next w:val="a1"/>
    <w:link w:val="80"/>
    <w:uiPriority w:val="9"/>
    <w:unhideWhenUsed/>
    <w:qFormat/>
    <w:rsid w:val="006D46A3"/>
    <w:pPr>
      <w:keepNext/>
      <w:keepLines/>
      <w:numPr>
        <w:ilvl w:val="7"/>
        <w:numId w:val="5"/>
      </w:numPr>
      <w:tabs>
        <w:tab w:val="left" w:pos="2552"/>
      </w:tabs>
      <w:spacing w:before="200"/>
      <w:ind w:left="0" w:firstLine="851"/>
      <w:outlineLvl w:val="7"/>
    </w:pPr>
    <w:rPr>
      <w:rFonts w:eastAsiaTheme="majorEastAsia" w:cs="Times New Roman"/>
      <w:szCs w:val="20"/>
    </w:rPr>
  </w:style>
  <w:style w:type="paragraph" w:styleId="9">
    <w:name w:val="heading 9"/>
    <w:aliases w:val="vgu_Header9"/>
    <w:basedOn w:val="a1"/>
    <w:next w:val="a1"/>
    <w:link w:val="90"/>
    <w:uiPriority w:val="9"/>
    <w:unhideWhenUsed/>
    <w:rsid w:val="006D46A3"/>
    <w:pPr>
      <w:keepNext/>
      <w:keepLines/>
      <w:numPr>
        <w:ilvl w:val="8"/>
        <w:numId w:val="5"/>
      </w:numPr>
      <w:tabs>
        <w:tab w:val="left" w:pos="2835"/>
      </w:tabs>
      <w:spacing w:before="200"/>
      <w:ind w:left="0" w:firstLine="851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vgu_Header1 Знак"/>
    <w:basedOn w:val="a2"/>
    <w:link w:val="1"/>
    <w:uiPriority w:val="9"/>
    <w:rsid w:val="00EA6493"/>
    <w:rPr>
      <w:rFonts w:ascii="Times New Roman" w:eastAsiaTheme="majorEastAsia" w:hAnsi="Times New Roman" w:cs="Times New Roman"/>
      <w:b/>
      <w:bCs/>
      <w:noProof/>
      <w:sz w:val="24"/>
      <w:szCs w:val="36"/>
    </w:rPr>
  </w:style>
  <w:style w:type="character" w:customStyle="1" w:styleId="20">
    <w:name w:val="Заголовок 2 Знак"/>
    <w:aliases w:val="vgu_Header2 Знак"/>
    <w:basedOn w:val="a2"/>
    <w:link w:val="2"/>
    <w:uiPriority w:val="9"/>
    <w:rsid w:val="00EA6493"/>
    <w:rPr>
      <w:rFonts w:ascii="Times New Roman" w:eastAsiaTheme="majorEastAsia" w:hAnsi="Times New Roman" w:cs="Times New Roman"/>
      <w:b/>
      <w:bCs/>
      <w:sz w:val="24"/>
      <w:szCs w:val="36"/>
    </w:rPr>
  </w:style>
  <w:style w:type="character" w:customStyle="1" w:styleId="30">
    <w:name w:val="Заголовок 3 Знак"/>
    <w:aliases w:val="vgu_Header3 Знак"/>
    <w:basedOn w:val="a2"/>
    <w:link w:val="3"/>
    <w:uiPriority w:val="9"/>
    <w:rsid w:val="00EA6493"/>
    <w:rPr>
      <w:rFonts w:ascii="Times New Roman" w:eastAsiaTheme="majorEastAsia" w:hAnsi="Times New Roman" w:cs="Times New Roman"/>
      <w:b/>
      <w:bCs/>
      <w:sz w:val="24"/>
    </w:rPr>
  </w:style>
  <w:style w:type="character" w:customStyle="1" w:styleId="40">
    <w:name w:val="Заголовок 4 Знак"/>
    <w:aliases w:val="vgu_Header4 Знак"/>
    <w:basedOn w:val="a2"/>
    <w:link w:val="4"/>
    <w:uiPriority w:val="9"/>
    <w:rsid w:val="00EA6493"/>
    <w:rPr>
      <w:rFonts w:ascii="Times New Roman" w:eastAsiaTheme="majorEastAsia" w:hAnsi="Times New Roman" w:cs="Times New Roman"/>
      <w:b/>
      <w:bCs/>
      <w:iCs/>
      <w:sz w:val="24"/>
    </w:rPr>
  </w:style>
  <w:style w:type="character" w:customStyle="1" w:styleId="50">
    <w:name w:val="Заголовок 5 Знак"/>
    <w:aliases w:val="vgu_Header5 Знак"/>
    <w:basedOn w:val="a2"/>
    <w:link w:val="5"/>
    <w:uiPriority w:val="9"/>
    <w:rsid w:val="00815163"/>
    <w:rPr>
      <w:rFonts w:ascii="Times New Roman" w:eastAsiaTheme="majorEastAsia" w:hAnsi="Times New Roman" w:cs="Times New Roman"/>
      <w:b/>
      <w:sz w:val="24"/>
    </w:rPr>
  </w:style>
  <w:style w:type="character" w:customStyle="1" w:styleId="60">
    <w:name w:val="Заголовок 6 Знак"/>
    <w:aliases w:val="vgu_Header6 Знак"/>
    <w:basedOn w:val="a2"/>
    <w:link w:val="6"/>
    <w:uiPriority w:val="9"/>
    <w:rsid w:val="006D46A3"/>
    <w:rPr>
      <w:rFonts w:ascii="Times New Roman" w:eastAsiaTheme="majorEastAsia" w:hAnsi="Times New Roman" w:cs="Times New Roman"/>
      <w:iCs/>
      <w:sz w:val="24"/>
    </w:rPr>
  </w:style>
  <w:style w:type="character" w:customStyle="1" w:styleId="70">
    <w:name w:val="Заголовок 7 Знак"/>
    <w:aliases w:val="vgu_Header7 Знак"/>
    <w:basedOn w:val="a2"/>
    <w:link w:val="7"/>
    <w:uiPriority w:val="9"/>
    <w:rsid w:val="006D46A3"/>
    <w:rPr>
      <w:rFonts w:ascii="Times New Roman" w:eastAsiaTheme="majorEastAsia" w:hAnsi="Times New Roman" w:cs="Times New Roman"/>
      <w:iCs/>
      <w:sz w:val="24"/>
    </w:rPr>
  </w:style>
  <w:style w:type="character" w:customStyle="1" w:styleId="80">
    <w:name w:val="Заголовок 8 Знак"/>
    <w:aliases w:val="vgu_Header8 Знак"/>
    <w:basedOn w:val="a2"/>
    <w:link w:val="8"/>
    <w:uiPriority w:val="9"/>
    <w:rsid w:val="006D46A3"/>
    <w:rPr>
      <w:rFonts w:ascii="Times New Roman" w:eastAsiaTheme="majorEastAsia" w:hAnsi="Times New Roman" w:cs="Times New Roman"/>
      <w:sz w:val="24"/>
      <w:szCs w:val="20"/>
    </w:rPr>
  </w:style>
  <w:style w:type="character" w:customStyle="1" w:styleId="90">
    <w:name w:val="Заголовок 9 Знак"/>
    <w:aliases w:val="vgu_Header9 Знак"/>
    <w:basedOn w:val="a2"/>
    <w:link w:val="9"/>
    <w:uiPriority w:val="9"/>
    <w:rsid w:val="006D46A3"/>
    <w:rPr>
      <w:rFonts w:asciiTheme="majorHAnsi" w:eastAsiaTheme="majorEastAsia" w:hAnsiTheme="majorHAnsi" w:cstheme="majorBidi"/>
      <w:iCs/>
      <w:sz w:val="24"/>
      <w:szCs w:val="28"/>
    </w:rPr>
  </w:style>
  <w:style w:type="paragraph" w:styleId="a0">
    <w:name w:val="List Paragraph"/>
    <w:aliases w:val="vgu_List1"/>
    <w:basedOn w:val="a1"/>
    <w:link w:val="a5"/>
    <w:uiPriority w:val="34"/>
    <w:qFormat/>
    <w:rsid w:val="006D46A3"/>
    <w:pPr>
      <w:keepLines/>
      <w:numPr>
        <w:numId w:val="1"/>
      </w:numPr>
      <w:tabs>
        <w:tab w:val="left" w:pos="1276"/>
      </w:tabs>
      <w:spacing w:before="0"/>
    </w:pPr>
  </w:style>
  <w:style w:type="character" w:customStyle="1" w:styleId="a5">
    <w:name w:val="Абзац списка Знак"/>
    <w:aliases w:val="vgu_List1 Знак"/>
    <w:basedOn w:val="a2"/>
    <w:link w:val="a0"/>
    <w:uiPriority w:val="34"/>
    <w:locked/>
    <w:rsid w:val="006D46A3"/>
    <w:rPr>
      <w:rFonts w:ascii="Times New Roman" w:hAnsi="Times New Roman"/>
      <w:sz w:val="24"/>
    </w:rPr>
  </w:style>
  <w:style w:type="paragraph" w:customStyle="1" w:styleId="vguList2">
    <w:name w:val="vgu_List2"/>
    <w:basedOn w:val="a0"/>
    <w:qFormat/>
    <w:rsid w:val="006D46A3"/>
    <w:pPr>
      <w:tabs>
        <w:tab w:val="left" w:pos="2268"/>
      </w:tabs>
      <w:ind w:firstLine="1701"/>
    </w:pPr>
  </w:style>
  <w:style w:type="paragraph" w:customStyle="1" w:styleId="vguList3">
    <w:name w:val="vgu_List3"/>
    <w:basedOn w:val="vguList2"/>
    <w:qFormat/>
    <w:rsid w:val="006D46A3"/>
    <w:pPr>
      <w:tabs>
        <w:tab w:val="clear" w:pos="2268"/>
        <w:tab w:val="left" w:pos="3402"/>
      </w:tabs>
      <w:ind w:firstLine="2835"/>
    </w:pPr>
  </w:style>
  <w:style w:type="character" w:styleId="a6">
    <w:name w:val="Hyperlink"/>
    <w:basedOn w:val="a2"/>
    <w:uiPriority w:val="99"/>
    <w:unhideWhenUsed/>
    <w:rsid w:val="00C96227"/>
    <w:rPr>
      <w:color w:val="0000FF" w:themeColor="hyperlink"/>
      <w:u w:val="single"/>
    </w:rPr>
  </w:style>
  <w:style w:type="paragraph" w:customStyle="1" w:styleId="vguNumber">
    <w:name w:val="vgu_Number"/>
    <w:basedOn w:val="a0"/>
    <w:rsid w:val="006819D3"/>
    <w:pPr>
      <w:numPr>
        <w:numId w:val="4"/>
      </w:numPr>
      <w:spacing w:before="240"/>
    </w:pPr>
  </w:style>
  <w:style w:type="paragraph" w:customStyle="1" w:styleId="vguCContentName">
    <w:name w:val="vguC_Content_Name"/>
    <w:basedOn w:val="vguHeader"/>
    <w:link w:val="vguCContentName0"/>
    <w:qFormat/>
    <w:rsid w:val="00C96227"/>
    <w:pPr>
      <w:tabs>
        <w:tab w:val="left" w:pos="1985"/>
      </w:tabs>
    </w:pPr>
  </w:style>
  <w:style w:type="paragraph" w:styleId="a">
    <w:name w:val="List Bullet"/>
    <w:basedOn w:val="a1"/>
    <w:uiPriority w:val="99"/>
    <w:semiHidden/>
    <w:unhideWhenUsed/>
    <w:qFormat/>
    <w:rsid w:val="00ED6EE3"/>
    <w:pPr>
      <w:numPr>
        <w:numId w:val="2"/>
      </w:numPr>
      <w:spacing w:before="0"/>
      <w:ind w:left="425" w:hanging="425"/>
    </w:pPr>
  </w:style>
  <w:style w:type="character" w:customStyle="1" w:styleId="vguCContentName0">
    <w:name w:val="vguC_Content_Name Знак"/>
    <w:basedOn w:val="vguHeader0"/>
    <w:link w:val="vguCContentName"/>
    <w:rsid w:val="00C96227"/>
    <w:rPr>
      <w:rFonts w:ascii="Times New Roman" w:hAnsi="Times New Roman"/>
      <w:b/>
      <w:caps/>
      <w:sz w:val="24"/>
    </w:rPr>
  </w:style>
  <w:style w:type="paragraph" w:styleId="a7">
    <w:name w:val="Balloon Text"/>
    <w:basedOn w:val="a1"/>
    <w:link w:val="a8"/>
    <w:uiPriority w:val="99"/>
    <w:semiHidden/>
    <w:unhideWhenUsed/>
    <w:rsid w:val="00F952EF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2"/>
    <w:link w:val="a7"/>
    <w:uiPriority w:val="99"/>
    <w:semiHidden/>
    <w:rsid w:val="00F952EF"/>
    <w:rPr>
      <w:rFonts w:ascii="Tahoma" w:hAnsi="Tahoma" w:cs="Tahoma"/>
      <w:sz w:val="16"/>
      <w:szCs w:val="16"/>
    </w:rPr>
  </w:style>
  <w:style w:type="paragraph" w:styleId="a9">
    <w:name w:val="caption"/>
    <w:aliases w:val="vgu_PictureName"/>
    <w:basedOn w:val="a1"/>
    <w:next w:val="a1"/>
    <w:link w:val="aa"/>
    <w:uiPriority w:val="35"/>
    <w:unhideWhenUsed/>
    <w:qFormat/>
    <w:rsid w:val="00F84AC0"/>
    <w:pPr>
      <w:spacing w:before="0" w:after="240" w:line="720" w:lineRule="auto"/>
      <w:ind w:firstLine="0"/>
      <w:jc w:val="center"/>
    </w:pPr>
    <w:rPr>
      <w:bCs/>
      <w:szCs w:val="18"/>
    </w:rPr>
  </w:style>
  <w:style w:type="character" w:customStyle="1" w:styleId="aa">
    <w:name w:val="Название объекта Знак"/>
    <w:aliases w:val="vgu_PictureName Знак"/>
    <w:basedOn w:val="a2"/>
    <w:link w:val="a9"/>
    <w:uiPriority w:val="35"/>
    <w:rsid w:val="00F84AC0"/>
    <w:rPr>
      <w:rFonts w:ascii="Times New Roman" w:hAnsi="Times New Roman"/>
      <w:bCs/>
      <w:sz w:val="24"/>
      <w:szCs w:val="18"/>
    </w:rPr>
  </w:style>
  <w:style w:type="character" w:styleId="ab">
    <w:name w:val="Subtle Emphasis"/>
    <w:basedOn w:val="a2"/>
    <w:uiPriority w:val="99"/>
    <w:semiHidden/>
    <w:qFormat/>
    <w:rsid w:val="003B4D8E"/>
    <w:rPr>
      <w:i/>
      <w:iCs/>
      <w:color w:val="808080" w:themeColor="text1" w:themeTint="7F"/>
    </w:rPr>
  </w:style>
  <w:style w:type="table" w:styleId="ac">
    <w:name w:val="Table Grid"/>
    <w:basedOn w:val="a3"/>
    <w:uiPriority w:val="39"/>
    <w:rsid w:val="002D420C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paragraph" w:customStyle="1" w:styleId="vgutTableText">
    <w:name w:val="vgut_TableText"/>
    <w:basedOn w:val="a1"/>
    <w:link w:val="vgutTableText0"/>
    <w:qFormat/>
    <w:rsid w:val="001568A3"/>
    <w:pPr>
      <w:spacing w:before="0" w:after="60" w:line="276" w:lineRule="auto"/>
      <w:ind w:firstLine="0"/>
      <w:jc w:val="left"/>
    </w:pPr>
  </w:style>
  <w:style w:type="character" w:customStyle="1" w:styleId="vgutTableText0">
    <w:name w:val="vgut_TableText Знак"/>
    <w:basedOn w:val="a2"/>
    <w:link w:val="vgutTableText"/>
    <w:rsid w:val="001568A3"/>
    <w:rPr>
      <w:rFonts w:ascii="Times New Roman" w:hAnsi="Times New Roman"/>
      <w:sz w:val="24"/>
    </w:rPr>
  </w:style>
  <w:style w:type="paragraph" w:customStyle="1" w:styleId="vguAdditionName">
    <w:name w:val="vgu_AdditionName"/>
    <w:basedOn w:val="1"/>
    <w:qFormat/>
    <w:rsid w:val="00B6663A"/>
    <w:pPr>
      <w:pageBreakBefore w:val="0"/>
      <w:numPr>
        <w:numId w:val="3"/>
      </w:numPr>
      <w:tabs>
        <w:tab w:val="num" w:pos="360"/>
      </w:tabs>
      <w:ind w:left="2693" w:hanging="2693"/>
    </w:pPr>
    <w:rPr>
      <w:caps/>
      <w:smallCaps/>
    </w:rPr>
  </w:style>
  <w:style w:type="paragraph" w:customStyle="1" w:styleId="vguHeader">
    <w:name w:val="vgu_Header"/>
    <w:basedOn w:val="a1"/>
    <w:link w:val="vguHeader0"/>
    <w:qFormat/>
    <w:rsid w:val="00303DC8"/>
    <w:pPr>
      <w:keepNext/>
      <w:keepLines/>
      <w:pageBreakBefore/>
      <w:ind w:firstLine="0"/>
      <w:jc w:val="center"/>
    </w:pPr>
    <w:rPr>
      <w:b/>
      <w:caps/>
    </w:rPr>
  </w:style>
  <w:style w:type="character" w:customStyle="1" w:styleId="vguHeader0">
    <w:name w:val="vgu_Header Знак"/>
    <w:basedOn w:val="a2"/>
    <w:link w:val="vguHeader"/>
    <w:rsid w:val="00303DC8"/>
    <w:rPr>
      <w:rFonts w:ascii="Times New Roman" w:hAnsi="Times New Roman"/>
      <w:b/>
      <w:caps/>
      <w:sz w:val="28"/>
    </w:rPr>
  </w:style>
  <w:style w:type="paragraph" w:styleId="11">
    <w:name w:val="toc 1"/>
    <w:aliases w:val="vguC_Contents1"/>
    <w:basedOn w:val="a1"/>
    <w:next w:val="a1"/>
    <w:link w:val="12"/>
    <w:autoRedefine/>
    <w:uiPriority w:val="39"/>
    <w:rsid w:val="008735AE"/>
    <w:pPr>
      <w:tabs>
        <w:tab w:val="left" w:pos="426"/>
        <w:tab w:val="right" w:leader="dot" w:pos="10206"/>
      </w:tabs>
      <w:spacing w:before="0" w:line="276" w:lineRule="auto"/>
      <w:ind w:left="426" w:right="567" w:hanging="426"/>
      <w:contextualSpacing w:val="0"/>
      <w:jc w:val="left"/>
    </w:pPr>
    <w:rPr>
      <w:rFonts w:eastAsia="Times New Roman" w:cs="Times New Roman"/>
      <w:noProof/>
      <w:szCs w:val="24"/>
    </w:rPr>
  </w:style>
  <w:style w:type="character" w:customStyle="1" w:styleId="12">
    <w:name w:val="Оглавление 1 Знак"/>
    <w:aliases w:val="vguC_Contents1 Знак"/>
    <w:basedOn w:val="a2"/>
    <w:link w:val="11"/>
    <w:uiPriority w:val="39"/>
    <w:rsid w:val="008735AE"/>
    <w:rPr>
      <w:rFonts w:ascii="Times New Roman" w:eastAsia="Times New Roman" w:hAnsi="Times New Roman" w:cs="Times New Roman"/>
      <w:noProof/>
      <w:sz w:val="24"/>
      <w:szCs w:val="24"/>
    </w:rPr>
  </w:style>
  <w:style w:type="paragraph" w:styleId="21">
    <w:name w:val="toc 2"/>
    <w:aliases w:val="vguC_Contents2"/>
    <w:basedOn w:val="a1"/>
    <w:next w:val="a1"/>
    <w:autoRedefine/>
    <w:uiPriority w:val="39"/>
    <w:rsid w:val="00C96227"/>
    <w:pPr>
      <w:tabs>
        <w:tab w:val="left" w:pos="1134"/>
        <w:tab w:val="right" w:leader="dot" w:pos="10206"/>
      </w:tabs>
      <w:spacing w:before="0" w:line="276" w:lineRule="auto"/>
      <w:ind w:right="567" w:firstLine="567"/>
      <w:contextualSpacing w:val="0"/>
      <w:jc w:val="left"/>
    </w:pPr>
    <w:rPr>
      <w:rFonts w:eastAsia="Times New Roman" w:cs="Times New Roman"/>
      <w:noProof/>
      <w:szCs w:val="24"/>
    </w:rPr>
  </w:style>
  <w:style w:type="paragraph" w:styleId="31">
    <w:name w:val="toc 3"/>
    <w:aliases w:val="vguC_Contents3"/>
    <w:basedOn w:val="a1"/>
    <w:next w:val="a1"/>
    <w:autoRedefine/>
    <w:uiPriority w:val="39"/>
    <w:rsid w:val="00C96227"/>
    <w:pPr>
      <w:tabs>
        <w:tab w:val="left" w:pos="1843"/>
        <w:tab w:val="right" w:leader="dot" w:pos="10206"/>
      </w:tabs>
      <w:spacing w:before="0" w:line="276" w:lineRule="auto"/>
      <w:ind w:right="567" w:firstLine="1134"/>
      <w:contextualSpacing w:val="0"/>
      <w:jc w:val="left"/>
    </w:pPr>
    <w:rPr>
      <w:rFonts w:eastAsia="Times New Roman" w:cs="Times New Roman"/>
      <w:noProof/>
      <w:szCs w:val="24"/>
    </w:rPr>
  </w:style>
  <w:style w:type="paragraph" w:styleId="41">
    <w:name w:val="toc 4"/>
    <w:aliases w:val="vguC_Contents1Add"/>
    <w:basedOn w:val="a1"/>
    <w:next w:val="a1"/>
    <w:autoRedefine/>
    <w:uiPriority w:val="39"/>
    <w:unhideWhenUsed/>
    <w:rsid w:val="00224E38"/>
    <w:pPr>
      <w:tabs>
        <w:tab w:val="left" w:pos="-4678"/>
        <w:tab w:val="left" w:pos="1985"/>
        <w:tab w:val="right" w:leader="dot" w:pos="10206"/>
      </w:tabs>
      <w:suppressAutoHyphens/>
      <w:spacing w:before="0" w:line="276" w:lineRule="auto"/>
      <w:ind w:left="1985" w:right="566" w:hanging="1985"/>
      <w:jc w:val="left"/>
    </w:pPr>
    <w:rPr>
      <w:noProof/>
    </w:rPr>
  </w:style>
  <w:style w:type="paragraph" w:customStyle="1" w:styleId="vgutTableName">
    <w:name w:val="vgut_TableName"/>
    <w:basedOn w:val="a1"/>
    <w:link w:val="vgutTableName0"/>
    <w:qFormat/>
    <w:rsid w:val="00F84AC0"/>
    <w:pPr>
      <w:spacing w:before="60" w:after="60" w:line="276" w:lineRule="auto"/>
      <w:ind w:firstLine="0"/>
      <w:contextualSpacing w:val="0"/>
      <w:jc w:val="left"/>
    </w:pPr>
  </w:style>
  <w:style w:type="character" w:customStyle="1" w:styleId="vgutTableName0">
    <w:name w:val="vgut_TableName Знак"/>
    <w:basedOn w:val="aa"/>
    <w:link w:val="vgutTableName"/>
    <w:rsid w:val="00F84AC0"/>
    <w:rPr>
      <w:rFonts w:ascii="Times New Roman" w:hAnsi="Times New Roman"/>
      <w:bCs w:val="0"/>
      <w:sz w:val="24"/>
      <w:szCs w:val="18"/>
    </w:rPr>
  </w:style>
  <w:style w:type="paragraph" w:styleId="ad">
    <w:name w:val="header"/>
    <w:aliases w:val="vgux_TitleHeader"/>
    <w:basedOn w:val="a1"/>
    <w:link w:val="ae"/>
    <w:uiPriority w:val="99"/>
    <w:unhideWhenUsed/>
    <w:rsid w:val="00C17A21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e">
    <w:name w:val="Верхний колонтитул Знак"/>
    <w:aliases w:val="vgux_TitleHeader Знак"/>
    <w:basedOn w:val="a2"/>
    <w:link w:val="ad"/>
    <w:uiPriority w:val="99"/>
    <w:rsid w:val="00C17A21"/>
    <w:rPr>
      <w:rFonts w:ascii="Times New Roman" w:hAnsi="Times New Roman"/>
      <w:sz w:val="28"/>
    </w:rPr>
  </w:style>
  <w:style w:type="paragraph" w:styleId="af">
    <w:name w:val="footer"/>
    <w:aliases w:val="vgux_TitleFooter"/>
    <w:basedOn w:val="a1"/>
    <w:link w:val="af0"/>
    <w:uiPriority w:val="98"/>
    <w:unhideWhenUsed/>
    <w:rsid w:val="003D56FE"/>
    <w:pPr>
      <w:tabs>
        <w:tab w:val="center" w:pos="4677"/>
        <w:tab w:val="right" w:pos="9355"/>
      </w:tabs>
      <w:spacing w:before="0" w:line="240" w:lineRule="auto"/>
      <w:ind w:firstLine="0"/>
      <w:jc w:val="center"/>
    </w:pPr>
    <w:rPr>
      <w:b/>
      <w:sz w:val="32"/>
    </w:rPr>
  </w:style>
  <w:style w:type="character" w:customStyle="1" w:styleId="af0">
    <w:name w:val="Нижний колонтитул Знак"/>
    <w:aliases w:val="vgux_TitleFooter Знак"/>
    <w:basedOn w:val="a2"/>
    <w:link w:val="af"/>
    <w:uiPriority w:val="98"/>
    <w:rsid w:val="00627B79"/>
    <w:rPr>
      <w:rFonts w:ascii="Times New Roman" w:hAnsi="Times New Roman"/>
      <w:b/>
      <w:sz w:val="32"/>
    </w:rPr>
  </w:style>
  <w:style w:type="character" w:styleId="af1">
    <w:name w:val="page number"/>
    <w:aliases w:val="vgux_PageNumber"/>
    <w:basedOn w:val="a2"/>
    <w:rsid w:val="00C17A21"/>
    <w:rPr>
      <w:szCs w:val="24"/>
    </w:rPr>
  </w:style>
  <w:style w:type="paragraph" w:customStyle="1" w:styleId="vguxTitleDocName">
    <w:name w:val="vgux_TitleDocName"/>
    <w:basedOn w:val="a1"/>
    <w:qFormat/>
    <w:rsid w:val="00FF06B0"/>
    <w:pPr>
      <w:spacing w:before="480" w:after="120"/>
      <w:ind w:firstLine="0"/>
      <w:contextualSpacing w:val="0"/>
      <w:jc w:val="center"/>
    </w:pPr>
    <w:rPr>
      <w:b/>
      <w:caps/>
      <w:sz w:val="32"/>
      <w:lang w:val="en-US"/>
    </w:rPr>
  </w:style>
  <w:style w:type="paragraph" w:customStyle="1" w:styleId="vguxTitleDocType">
    <w:name w:val="vgux_TitleDocType"/>
    <w:basedOn w:val="a1"/>
    <w:qFormat/>
    <w:rsid w:val="00FF06B0"/>
    <w:pPr>
      <w:spacing w:before="0" w:after="360"/>
      <w:ind w:firstLine="0"/>
      <w:jc w:val="center"/>
    </w:pPr>
    <w:rPr>
      <w:b/>
      <w:smallCaps/>
    </w:rPr>
  </w:style>
  <w:style w:type="paragraph" w:customStyle="1" w:styleId="vguxTitleText">
    <w:name w:val="vgux_TitleText"/>
    <w:basedOn w:val="a1"/>
    <w:qFormat/>
    <w:rsid w:val="00FF06B0"/>
    <w:pPr>
      <w:ind w:firstLine="0"/>
      <w:jc w:val="center"/>
    </w:pPr>
  </w:style>
  <w:style w:type="paragraph" w:customStyle="1" w:styleId="vguxTitleDocTheme">
    <w:name w:val="vgux_TitleDocTheme"/>
    <w:basedOn w:val="a1"/>
    <w:qFormat/>
    <w:rsid w:val="00FF06B0"/>
    <w:pPr>
      <w:spacing w:before="0" w:after="960"/>
      <w:ind w:firstLine="0"/>
      <w:jc w:val="center"/>
    </w:pPr>
    <w:rPr>
      <w:b/>
      <w:caps/>
      <w:sz w:val="32"/>
      <w:lang w:val="en-US"/>
    </w:rPr>
  </w:style>
  <w:style w:type="character" w:styleId="af2">
    <w:name w:val="annotation reference"/>
    <w:basedOn w:val="a2"/>
    <w:uiPriority w:val="99"/>
    <w:semiHidden/>
    <w:unhideWhenUsed/>
    <w:rsid w:val="006505F8"/>
    <w:rPr>
      <w:sz w:val="16"/>
      <w:szCs w:val="16"/>
    </w:rPr>
  </w:style>
  <w:style w:type="paragraph" w:styleId="af3">
    <w:name w:val="annotation text"/>
    <w:basedOn w:val="a1"/>
    <w:link w:val="af4"/>
    <w:uiPriority w:val="99"/>
    <w:semiHidden/>
    <w:unhideWhenUsed/>
    <w:rsid w:val="006505F8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2"/>
    <w:link w:val="af3"/>
    <w:uiPriority w:val="99"/>
    <w:semiHidden/>
    <w:rsid w:val="006505F8"/>
    <w:rPr>
      <w:rFonts w:ascii="Times New Roman" w:hAnsi="Times New Roman"/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6505F8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6505F8"/>
    <w:rPr>
      <w:rFonts w:ascii="Times New Roman" w:hAnsi="Times New Roman"/>
      <w:b/>
      <w:bCs/>
      <w:sz w:val="20"/>
      <w:szCs w:val="20"/>
    </w:rPr>
  </w:style>
  <w:style w:type="paragraph" w:styleId="af7">
    <w:name w:val="footnote text"/>
    <w:basedOn w:val="a1"/>
    <w:link w:val="af8"/>
    <w:uiPriority w:val="99"/>
    <w:unhideWhenUsed/>
    <w:rsid w:val="008374E1"/>
    <w:pPr>
      <w:spacing w:before="0" w:line="240" w:lineRule="auto"/>
    </w:pPr>
    <w:rPr>
      <w:sz w:val="20"/>
      <w:szCs w:val="20"/>
    </w:rPr>
  </w:style>
  <w:style w:type="character" w:customStyle="1" w:styleId="af8">
    <w:name w:val="Текст сноски Знак"/>
    <w:basedOn w:val="a2"/>
    <w:link w:val="af7"/>
    <w:uiPriority w:val="99"/>
    <w:rsid w:val="008374E1"/>
    <w:rPr>
      <w:rFonts w:ascii="Times New Roman" w:hAnsi="Times New Roman"/>
      <w:sz w:val="20"/>
      <w:szCs w:val="20"/>
    </w:rPr>
  </w:style>
  <w:style w:type="character" w:styleId="af9">
    <w:name w:val="footnote reference"/>
    <w:basedOn w:val="a2"/>
    <w:uiPriority w:val="99"/>
    <w:semiHidden/>
    <w:unhideWhenUsed/>
    <w:rsid w:val="008374E1"/>
    <w:rPr>
      <w:vertAlign w:val="superscript"/>
    </w:rPr>
  </w:style>
  <w:style w:type="paragraph" w:styleId="afa">
    <w:name w:val="Revision"/>
    <w:hidden/>
    <w:uiPriority w:val="99"/>
    <w:semiHidden/>
    <w:rsid w:val="009C0B09"/>
    <w:pPr>
      <w:spacing w:after="0" w:line="240" w:lineRule="auto"/>
    </w:pPr>
    <w:rPr>
      <w:rFonts w:ascii="Times New Roman" w:hAnsi="Times New Roman"/>
      <w:sz w:val="28"/>
    </w:rPr>
  </w:style>
  <w:style w:type="paragraph" w:styleId="afb">
    <w:name w:val="TOC Heading"/>
    <w:basedOn w:val="1"/>
    <w:next w:val="a1"/>
    <w:uiPriority w:val="39"/>
    <w:unhideWhenUsed/>
    <w:qFormat/>
    <w:rsid w:val="00442256"/>
    <w:pPr>
      <w:pageBreakBefore w:val="0"/>
      <w:numPr>
        <w:numId w:val="0"/>
      </w:numPr>
      <w:tabs>
        <w:tab w:val="clear" w:pos="1418"/>
      </w:tabs>
      <w:spacing w:before="24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noProof w:val="0"/>
      <w:color w:val="365F91" w:themeColor="accent1" w:themeShade="BF"/>
      <w:sz w:val="32"/>
      <w:szCs w:val="32"/>
    </w:rPr>
  </w:style>
  <w:style w:type="character" w:customStyle="1" w:styleId="normaltextrun">
    <w:name w:val="normaltextrun"/>
    <w:basedOn w:val="a2"/>
    <w:rsid w:val="005E5189"/>
  </w:style>
  <w:style w:type="character" w:customStyle="1" w:styleId="UnresolvedMention">
    <w:name w:val="Unresolved Mention"/>
    <w:basedOn w:val="a2"/>
    <w:uiPriority w:val="99"/>
    <w:semiHidden/>
    <w:unhideWhenUsed/>
    <w:rsid w:val="00DC39A6"/>
    <w:rPr>
      <w:color w:val="605E5C"/>
      <w:shd w:val="clear" w:color="auto" w:fill="E1DFDD"/>
    </w:rPr>
  </w:style>
  <w:style w:type="paragraph" w:styleId="afc">
    <w:name w:val="Normal (Web)"/>
    <w:basedOn w:val="a1"/>
    <w:uiPriority w:val="99"/>
    <w:unhideWhenUsed/>
    <w:rsid w:val="00B01F86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Cs w:val="24"/>
      <w:lang w:eastAsia="ja-JP"/>
    </w:rPr>
  </w:style>
  <w:style w:type="character" w:styleId="HTML">
    <w:name w:val="HTML Code"/>
    <w:basedOn w:val="a2"/>
    <w:uiPriority w:val="99"/>
    <w:semiHidden/>
    <w:unhideWhenUsed/>
    <w:rsid w:val="000624C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6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9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0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1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74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4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07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eeek.net/ru" TargetMode="External"/><Relationship Id="rId18" Type="http://schemas.openxmlformats.org/officeDocument/2006/relationships/image" Target="media/image3.png"/><Relationship Id="rId3" Type="http://schemas.openxmlformats.org/officeDocument/2006/relationships/customXml" Target="../customXml/item3.xml"/><Relationship Id="rId21" Type="http://schemas.openxmlformats.org/officeDocument/2006/relationships/image" Target="media/image5.png"/><Relationship Id="rId7" Type="http://schemas.openxmlformats.org/officeDocument/2006/relationships/settings" Target="settings.xml"/><Relationship Id="rId12" Type="http://schemas.openxmlformats.org/officeDocument/2006/relationships/hyperlink" Target="https://weeek.net/ru" TargetMode="External"/><Relationship Id="rId17" Type="http://schemas.openxmlformats.org/officeDocument/2006/relationships/hyperlink" Target="https://simplenote.com/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4.jpe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lickfraud.ru/besplatnye-programmy-dlya-napisaniya-tekstov-15-instrumentov-kotorye-pomogut-vam-bystree-sozdat-luchshij-kontent/" TargetMode="Externa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todoist.com/auth/signup" TargetMode="External"/><Relationship Id="rId23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yperlink" Target="https://workflowy.com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microsoft.com/office/2007/relationships/hdphoto" Target="media/hdphoto1.wdp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.burakov\Documents\&#1051;&#1080;&#1095;&#1085;&#1086;&#1077;\&#1050;&#1086;&#1096;&#1082;&#1080;&#1085;\&#1058;&#1088;&#1072;&#1085;&#1089;&#1085;&#1077;&#1092;&#1090;&#1100;\&#1042;&#1103;&#1090;&#1043;&#1059;%2003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95006E4339BF24CAA0F5B167E451061" ma:contentTypeVersion="11" ma:contentTypeDescription="Создание документа." ma:contentTypeScope="" ma:versionID="ee66b34cdb7d5be00a86ac9db559fc97">
  <xsd:schema xmlns:xsd="http://www.w3.org/2001/XMLSchema" xmlns:xs="http://www.w3.org/2001/XMLSchema" xmlns:p="http://schemas.microsoft.com/office/2006/metadata/properties" xmlns:ns3="a1eb269e-cbf3-465a-8e4a-8d42bc45f09f" xmlns:ns4="a042d032-8e16-4c5e-a37e-70d449039bd2" targetNamespace="http://schemas.microsoft.com/office/2006/metadata/properties" ma:root="true" ma:fieldsID="9831aabdbf23b96857ccdb3f4e1a7ec2" ns3:_="" ns4:_="">
    <xsd:import namespace="a1eb269e-cbf3-465a-8e4a-8d42bc45f09f"/>
    <xsd:import namespace="a042d032-8e16-4c5e-a37e-70d449039bd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eb269e-cbf3-465a-8e4a-8d42bc45f09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Хэш подсказки о совместном доступе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42d032-8e16-4c5e-a37e-70d449039b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45EDB0-6DA9-4573-8FDA-4B7CDBF5EFD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06CD11-97E7-4DA4-A1E7-C20845DD65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eb269e-cbf3-465a-8e4a-8d42bc45f09f"/>
    <ds:schemaRef ds:uri="a042d032-8e16-4c5e-a37e-70d449039b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1D02F96-5624-48FE-AB5F-467181C3ED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62BACD9-9981-4A81-B532-4F888B0316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ВятГУ 03</Template>
  <TotalTime>325</TotalTime>
  <Pages>19</Pages>
  <Words>2848</Words>
  <Characters>16240</Characters>
  <Application>Microsoft Office Word</Application>
  <DocSecurity>0</DocSecurity>
  <Lines>135</Lines>
  <Paragraphs>38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25</vt:i4>
      </vt:variant>
    </vt:vector>
  </HeadingPairs>
  <TitlesOfParts>
    <vt:vector size="26" baseType="lpstr">
      <vt:lpstr>Шаблон отчетных документов</vt:lpstr>
      <vt:lpstr>Введение.</vt:lpstr>
      <vt:lpstr>Термины и определения </vt:lpstr>
      <vt:lpstr>Перечень сокращений </vt:lpstr>
      <vt:lpstr>3. Основные сведения о разработке</vt:lpstr>
      <vt:lpstr>    Наименование разработки</vt:lpstr>
      <vt:lpstr>    3.2Цель и задачи</vt:lpstr>
      <vt:lpstr>    Сведения об участниках разработки</vt:lpstr>
      <vt:lpstr>    Сроки разработки</vt:lpstr>
      <vt:lpstr>    Назначение разработки </vt:lpstr>
      <vt:lpstr>Описание предметной области</vt:lpstr>
      <vt:lpstr>    Требования к пользовательскому интерфейсу</vt:lpstr>
      <vt:lpstr>    Требования к показателям назначения</vt:lpstr>
      <vt:lpstr>    Требования к функциям</vt:lpstr>
      <vt:lpstr>    Требования к видам обеспечения </vt:lpstr>
      <vt:lpstr>        Требования к математическому обеспечению </vt:lpstr>
      <vt:lpstr>        Требования к информационному обеспечению </vt:lpstr>
      <vt:lpstr>        Требования к форматам хранения данных</vt:lpstr>
      <vt:lpstr>        Требования к лингвистическому обеспечению</vt:lpstr>
      <vt:lpstr>        Требования к метрологическому обеспечению</vt:lpstr>
      <vt:lpstr>        Требования к техническому обеспечению </vt:lpstr>
      <vt:lpstr>    Требования к надежности</vt:lpstr>
      <vt:lpstr>    Требования к безопасности </vt:lpstr>
      <vt:lpstr>    Требования к патентной чистоте </vt:lpstr>
      <vt:lpstr>    Перспективы развития </vt:lpstr>
      <vt:lpstr/>
    </vt:vector>
  </TitlesOfParts>
  <Manager>Земцов А.</Manager>
  <Company>Вятский Государственный Университет</Company>
  <LinksUpToDate>false</LinksUpToDate>
  <CharactersWithSpaces>19050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отчетных документов</dc:title>
  <dc:subject>Транснефть</dc:subject>
  <dc:creator>Microsoft</dc:creator>
  <cp:lastModifiedBy>Катя Щекотова</cp:lastModifiedBy>
  <cp:revision>14</cp:revision>
  <cp:lastPrinted>2019-07-22T11:48:00Z</cp:lastPrinted>
  <dcterms:created xsi:type="dcterms:W3CDTF">2023-09-23T23:02:00Z</dcterms:created>
  <dcterms:modified xsi:type="dcterms:W3CDTF">2023-10-08T18:26:00Z</dcterms:modified>
  <cp:category>Шаблоны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88576">
    <vt:lpwstr>40</vt:lpwstr>
  </property>
  <property fmtid="{D5CDD505-2E9C-101B-9397-08002B2CF9AE}" pid="3" name="ContentTypeId">
    <vt:lpwstr>0x010100895006E4339BF24CAA0F5B167E451061</vt:lpwstr>
  </property>
  <property fmtid="{D5CDD505-2E9C-101B-9397-08002B2CF9AE}" pid="4" name="its_City">
    <vt:lpwstr>Киров</vt:lpwstr>
  </property>
  <property fmtid="{D5CDD505-2E9C-101B-9397-08002B2CF9AE}" pid="5" name="its_Contractor1">
    <vt:lpwstr>Федеральное государственное бюджетное образовательное учреждение высшего образования</vt:lpwstr>
  </property>
  <property fmtid="{D5CDD505-2E9C-101B-9397-08002B2CF9AE}" pid="6" name="its_Contractor2">
    <vt:lpwstr>"Вятский государственный университет"</vt:lpwstr>
  </property>
  <property fmtid="{D5CDD505-2E9C-101B-9397-08002B2CF9AE}" pid="7" name="its_DocName">
    <vt:lpwstr>Техническое задание</vt:lpwstr>
  </property>
  <property fmtid="{D5CDD505-2E9C-101B-9397-08002B2CF9AE}" pid="8" name="its_DocType">
    <vt:lpwstr>на разработку системы ??????</vt:lpwstr>
  </property>
  <property fmtid="{D5CDD505-2E9C-101B-9397-08002B2CF9AE}" pid="9" name="its_Pressmark">
    <vt:lpwstr>[ШИФР_ДОКУМЕНТА]</vt:lpwstr>
  </property>
  <property fmtid="{D5CDD505-2E9C-101B-9397-08002B2CF9AE}" pid="10" name="its_Theme">
    <vt:lpwstr>Разработка системы автоматизированного контроля сварочных процессов с выводом информации на ПК</vt:lpwstr>
  </property>
  <property fmtid="{D5CDD505-2E9C-101B-9397-08002B2CF9AE}" pid="11" name="its_Year">
    <vt:i4>2019</vt:i4>
  </property>
  <property fmtid="{D5CDD505-2E9C-101B-9397-08002B2CF9AE}" pid="12" name="Дата заполнения">
    <vt:lpwstr>07.02.2019</vt:lpwstr>
  </property>
  <property fmtid="{D5CDD505-2E9C-101B-9397-08002B2CF9AE}" pid="13" name="Клиент">
    <vt:lpwstr>Транснефть</vt:lpwstr>
  </property>
  <property fmtid="{D5CDD505-2E9C-101B-9397-08002B2CF9AE}" pid="14" name="Назначение">
    <vt:lpwstr>Исходный шаблон для создания отчетных документов ГАС "Правосудие"</vt:lpwstr>
  </property>
  <property fmtid="{D5CDD505-2E9C-101B-9397-08002B2CF9AE}" pid="15" name="Номер документа">
    <vt:lpwstr>Ш01</vt:lpwstr>
  </property>
  <property fmtid="{D5CDD505-2E9C-101B-9397-08002B2CF9AE}" pid="16" name="Редактор">
    <vt:lpwstr>Бураков С.А.</vt:lpwstr>
  </property>
  <property fmtid="{D5CDD505-2E9C-101B-9397-08002B2CF9AE}" pid="17" name="Состояние">
    <vt:lpwstr>Версия 2.0</vt:lpwstr>
  </property>
  <property fmtid="{D5CDD505-2E9C-101B-9397-08002B2CF9AE}" pid="18" name="Телефон">
    <vt:lpwstr>+7-916-687-49-39</vt:lpwstr>
  </property>
  <property fmtid="{D5CDD505-2E9C-101B-9397-08002B2CF9AE}" pid="19" name="Цель">
    <vt:lpwstr>Унификация внешнего вида отчетных документов по проекту</vt:lpwstr>
  </property>
  <property fmtid="{D5CDD505-2E9C-101B-9397-08002B2CF9AE}" pid="20" name="Язык">
    <vt:lpwstr>Русский</vt:lpwstr>
  </property>
</Properties>
</file>